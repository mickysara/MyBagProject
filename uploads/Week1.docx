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DC02B" w14:textId="77777777" w:rsidR="000444C0" w:rsidRPr="000444C0" w:rsidRDefault="000444C0" w:rsidP="000444C0">
      <w:pPr>
        <w:pStyle w:val="Subtitle"/>
        <w:jc w:val="left"/>
        <w:rPr>
          <w:rFonts w:ascii="TH SarabunPSK" w:hAnsi="TH SarabunPSK" w:cs="TH SarabunPSK"/>
        </w:rPr>
      </w:pPr>
      <w:r w:rsidRPr="007A2DE2">
        <w:rPr>
          <w:rFonts w:ascii="TH SarabunPSK" w:hAnsi="TH SarabunPSK" w:cs="TH SarabunPSK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DC0CEB8" wp14:editId="38C71C2C">
                <wp:simplePos x="0" y="0"/>
                <wp:positionH relativeFrom="column">
                  <wp:posOffset>5047615</wp:posOffset>
                </wp:positionH>
                <wp:positionV relativeFrom="paragraph">
                  <wp:posOffset>112367</wp:posOffset>
                </wp:positionV>
                <wp:extent cx="777875" cy="292100"/>
                <wp:effectExtent l="0" t="0" r="0" b="0"/>
                <wp:wrapNone/>
                <wp:docPr id="96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6CDF1C" w14:textId="77777777" w:rsidR="004E7B3F" w:rsidRPr="007A2DE2" w:rsidRDefault="004E7B3F" w:rsidP="000444C0">
                            <w:pPr>
                              <w:jc w:val="right"/>
                              <w:rPr>
                                <w:rFonts w:ascii="TH SarabunPSK" w:hAnsi="TH SarabunPSK" w:cs="TH SarabunPSK"/>
                                <w:szCs w:val="28"/>
                                <w:cs/>
                              </w:rPr>
                            </w:pPr>
                            <w:r w:rsidRPr="007A2DE2">
                              <w:rPr>
                                <w:rFonts w:ascii="TH SarabunPSK" w:hAnsi="TH SarabunPSK" w:cs="TH SarabunPSK" w:hint="cs"/>
                                <w:szCs w:val="28"/>
                                <w:cs/>
                              </w:rPr>
                              <w:t>(สหกิจ09)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C0CEB8" id="_x0000_t202" coordsize="21600,21600" o:spt="202" path="m,l,21600r21600,l21600,xe">
                <v:stroke joinstyle="miter"/>
                <v:path gradientshapeok="t" o:connecttype="rect"/>
              </v:shapetype>
              <v:shape id="Text Box 96" o:spid="_x0000_s1026" type="#_x0000_t202" style="position:absolute;margin-left:397.45pt;margin-top:8.85pt;width:61.25pt;height:23pt;z-index:-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" filled="f" stroked="f">
                <v:textbox style="mso-fit-shape-to-text:t">
                  <w:txbxContent>
                    <w:p w14:paraId="276CDF1C" w14:textId="77777777" w:rsidR="004E7B3F" w:rsidRPr="007A2DE2" w:rsidRDefault="004E7B3F" w:rsidP="000444C0">
                      <w:pPr>
                        <w:jc w:val="right"/>
                        <w:rPr>
                          <w:rFonts w:ascii="TH SarabunPSK" w:hAnsi="TH SarabunPSK" w:cs="TH SarabunPSK"/>
                          <w:szCs w:val="28"/>
                          <w:cs/>
                        </w:rPr>
                      </w:pPr>
                      <w:r w:rsidRPr="007A2DE2">
                        <w:rPr>
                          <w:rFonts w:ascii="TH SarabunPSK" w:hAnsi="TH SarabunPSK" w:cs="TH SarabunPSK" w:hint="cs"/>
                          <w:szCs w:val="28"/>
                          <w:cs/>
                        </w:rPr>
                        <w:t>(สหกิจ09)</w:t>
                      </w:r>
                    </w:p>
                  </w:txbxContent>
                </v:textbox>
              </v:shape>
            </w:pict>
          </mc:Fallback>
        </mc:AlternateContent>
      </w:r>
      <w:r w:rsidR="00536514" w:rsidRPr="00431160">
        <w:rPr>
          <w:rStyle w:val="PageNumber"/>
          <w:rFonts w:ascii="TH SarabunPSK" w:hAnsi="TH SarabunPSK" w:cs="TH SarabunPSK"/>
          <w:noProof/>
        </w:rPr>
        <w:drawing>
          <wp:inline distT="0" distB="0" distL="0" distR="0" wp14:anchorId="499087B8" wp14:editId="48B37F7A">
            <wp:extent cx="257175" cy="476250"/>
            <wp:effectExtent l="0" t="0" r="9525" b="0"/>
            <wp:docPr id="4" name="รูปภาพ 4" descr="logo rmutto_color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rmutto_color ne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6514" w:rsidRPr="00431160">
        <w:rPr>
          <w:rStyle w:val="PageNumber"/>
          <w:rFonts w:ascii="TH SarabunPSK" w:hAnsi="TH SarabunPSK" w:cs="TH SarabunPSK"/>
          <w:cs/>
        </w:rPr>
        <w:t xml:space="preserve">  </w:t>
      </w:r>
      <w:r w:rsidR="00536514" w:rsidRPr="00536514">
        <w:rPr>
          <w:rStyle w:val="PageNumber"/>
          <w:rFonts w:ascii="TH SarabunPSK" w:hAnsi="TH SarabunPSK" w:cs="TH SarabunPSK"/>
          <w:sz w:val="28"/>
          <w:szCs w:val="28"/>
          <w:cs/>
        </w:rPr>
        <w:t>มหาวิทยาลัยเทคโนโลยีราชมงคลตะวันออก</w:t>
      </w:r>
      <w:r w:rsidR="00BA49AB">
        <w:rPr>
          <w:rStyle w:val="PageNumber"/>
          <w:rFonts w:ascii="TH SarabunPSK" w:hAnsi="TH SarabunPSK" w:cs="TH SarabunPSK"/>
          <w:cs/>
        </w:rPr>
        <w:tab/>
      </w:r>
      <w:r w:rsidR="00BA49AB">
        <w:rPr>
          <w:rStyle w:val="PageNumber"/>
          <w:rFonts w:ascii="TH SarabunPSK" w:hAnsi="TH SarabunPSK" w:cs="TH SarabunPSK"/>
          <w:cs/>
        </w:rPr>
        <w:tab/>
      </w:r>
      <w:r w:rsidR="00BA49AB">
        <w:rPr>
          <w:rStyle w:val="PageNumber"/>
          <w:rFonts w:ascii="TH SarabunPSK" w:hAnsi="TH SarabunPSK" w:cs="TH SarabunPSK"/>
          <w:cs/>
        </w:rPr>
        <w:tab/>
      </w:r>
      <w:r w:rsidR="00BA49AB">
        <w:rPr>
          <w:rStyle w:val="PageNumber"/>
          <w:rFonts w:ascii="TH SarabunPSK" w:hAnsi="TH SarabunPSK" w:cs="TH SarabunPSK"/>
          <w:cs/>
        </w:rPr>
        <w:tab/>
      </w:r>
      <w:r w:rsidR="00BA49AB">
        <w:rPr>
          <w:rStyle w:val="PageNumber"/>
          <w:rFonts w:ascii="TH SarabunPSK" w:hAnsi="TH SarabunPSK" w:cs="TH SarabunPSK"/>
          <w:cs/>
        </w:rPr>
        <w:tab/>
      </w:r>
    </w:p>
    <w:p w14:paraId="164235F3" w14:textId="77777777" w:rsidR="004F1F3E" w:rsidRDefault="004F1F3E" w:rsidP="000444C0">
      <w:pPr>
        <w:spacing w:line="360" w:lineRule="auto"/>
        <w:ind w:right="-874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51C565D" w14:textId="77777777" w:rsidR="000444C0" w:rsidRPr="007A2DE2" w:rsidRDefault="000444C0" w:rsidP="000444C0">
      <w:pPr>
        <w:spacing w:line="360" w:lineRule="auto"/>
        <w:ind w:right="-874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A2DE2">
        <w:rPr>
          <w:rFonts w:ascii="TH SarabunPSK" w:hAnsi="TH SarabunPSK" w:cs="TH SarabunPSK"/>
          <w:b/>
          <w:bCs/>
          <w:sz w:val="36"/>
          <w:szCs w:val="36"/>
          <w:cs/>
        </w:rPr>
        <w:t>แบบรายงานการปฏิบัติงานสหกิจศึกษา ประจำสัปดาห์</w:t>
      </w:r>
    </w:p>
    <w:p w14:paraId="2B29F245" w14:textId="77777777" w:rsidR="000444C0" w:rsidRPr="00923775" w:rsidRDefault="000444C0" w:rsidP="000444C0">
      <w:pPr>
        <w:ind w:left="-284" w:right="-874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สาขา ..........</w:t>
      </w:r>
      <w:r w:rsidR="00224C7E">
        <w:rPr>
          <w:rFonts w:ascii="TH SarabunPSK" w:hAnsi="TH SarabunPSK" w:cs="TH SarabunPSK" w:hint="cs"/>
          <w:b/>
          <w:bCs/>
          <w:sz w:val="30"/>
          <w:szCs w:val="30"/>
          <w:cs/>
        </w:rPr>
        <w:t>วิทยาการคอมพิวเตอร์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>........................... คณะ ......</w:t>
      </w:r>
      <w:r w:rsidR="00224C7E">
        <w:rPr>
          <w:rFonts w:ascii="TH SarabunPSK" w:hAnsi="TH SarabunPSK" w:cs="TH SarabunPSK" w:hint="cs"/>
          <w:b/>
          <w:bCs/>
          <w:sz w:val="30"/>
          <w:szCs w:val="30"/>
          <w:cs/>
        </w:rPr>
        <w:t>บริหารธุรกิจและเทคโนโลยีสานสนเทศ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>.....</w:t>
      </w:r>
    </w:p>
    <w:p w14:paraId="03401BA9" w14:textId="77777777" w:rsidR="000444C0" w:rsidRPr="00923775" w:rsidRDefault="000444C0" w:rsidP="000444C0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/>
          <w:b/>
          <w:bCs/>
          <w:sz w:val="30"/>
          <w:szCs w:val="30"/>
          <w:cs/>
        </w:rPr>
        <w:t>**</w:t>
      </w:r>
      <w:r w:rsidRPr="00923775">
        <w:rPr>
          <w:rFonts w:ascii="TH SarabunPSK" w:hAnsi="TH SarabunPSK" w:cs="TH SarabunPSK"/>
          <w:b/>
          <w:bCs/>
          <w:sz w:val="30"/>
          <w:szCs w:val="30"/>
          <w:cs/>
        </w:rPr>
        <w:t>**************************************************************************************</w:t>
      </w:r>
    </w:p>
    <w:p w14:paraId="4D71C6A9" w14:textId="77777777" w:rsidR="000444C0" w:rsidRPr="00923775" w:rsidRDefault="000444C0" w:rsidP="000444C0">
      <w:pPr>
        <w:spacing w:before="240"/>
        <w:rPr>
          <w:rFonts w:ascii="TH SarabunPSK" w:hAnsi="TH SarabunPSK" w:cs="TH SarabunPSK"/>
          <w:b/>
          <w:bCs/>
          <w:sz w:val="30"/>
          <w:szCs w:val="30"/>
        </w:rPr>
      </w:pPr>
      <w:r w:rsidRPr="00923775">
        <w:rPr>
          <w:rFonts w:ascii="TH SarabunPSK" w:hAnsi="TH SarabunPSK" w:cs="TH SarabunPSK"/>
          <w:b/>
          <w:bCs/>
          <w:sz w:val="30"/>
          <w:szCs w:val="30"/>
          <w:cs/>
        </w:rPr>
        <w:t xml:space="preserve">ชื่อ </w:t>
      </w:r>
      <w:r w:rsidRPr="00923775">
        <w:rPr>
          <w:rFonts w:ascii="TH SarabunPSK" w:hAnsi="TH SarabunPSK" w:cs="TH SarabunPSK"/>
          <w:b/>
          <w:bCs/>
          <w:sz w:val="30"/>
          <w:szCs w:val="30"/>
        </w:rPr>
        <w:t>–</w:t>
      </w:r>
      <w:r w:rsidRPr="00923775">
        <w:rPr>
          <w:rFonts w:ascii="TH SarabunPSK" w:hAnsi="TH SarabunPSK" w:cs="TH SarabunPSK"/>
          <w:b/>
          <w:bCs/>
          <w:sz w:val="30"/>
          <w:szCs w:val="30"/>
          <w:cs/>
        </w:rPr>
        <w:t xml:space="preserve"> นามสกุล   นักศึกษา </w:t>
      </w:r>
      <w:r w:rsidRPr="00923775">
        <w:rPr>
          <w:rFonts w:ascii="TH SarabunPSK" w:hAnsi="TH SarabunPSK" w:cs="TH SarabunPSK"/>
          <w:sz w:val="30"/>
          <w:szCs w:val="30"/>
          <w:cs/>
        </w:rPr>
        <w:t>......</w:t>
      </w:r>
      <w:r w:rsidR="00224C7E">
        <w:rPr>
          <w:rFonts w:ascii="TH SarabunPSK" w:hAnsi="TH SarabunPSK" w:cs="TH SarabunPSK" w:hint="cs"/>
          <w:sz w:val="30"/>
          <w:szCs w:val="30"/>
          <w:cs/>
        </w:rPr>
        <w:t>นายฐาปนพงศ์ จิตต์บุญธรรม</w:t>
      </w:r>
      <w:r w:rsidRPr="00923775">
        <w:rPr>
          <w:rFonts w:ascii="TH SarabunPSK" w:hAnsi="TH SarabunPSK" w:cs="TH SarabunPSK"/>
          <w:sz w:val="30"/>
          <w:szCs w:val="30"/>
          <w:cs/>
        </w:rPr>
        <w:t>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</w:t>
      </w:r>
      <w:r w:rsidRPr="00923775">
        <w:rPr>
          <w:rFonts w:ascii="TH SarabunPSK" w:hAnsi="TH SarabunPSK" w:cs="TH SarabunPSK"/>
          <w:b/>
          <w:bCs/>
          <w:sz w:val="30"/>
          <w:szCs w:val="30"/>
          <w:cs/>
        </w:rPr>
        <w:t xml:space="preserve">รหัสนักศึกษา </w:t>
      </w:r>
      <w:r w:rsidRPr="00923775">
        <w:rPr>
          <w:rFonts w:ascii="TH SarabunPSK" w:hAnsi="TH SarabunPSK" w:cs="TH SarabunPSK"/>
          <w:sz w:val="30"/>
          <w:szCs w:val="30"/>
          <w:cs/>
        </w:rPr>
        <w:t>....</w:t>
      </w:r>
      <w:r w:rsidR="00224C7E">
        <w:rPr>
          <w:rFonts w:ascii="TH SarabunPSK" w:hAnsi="TH SarabunPSK" w:cs="TH SarabunPSK" w:hint="cs"/>
          <w:sz w:val="30"/>
          <w:szCs w:val="30"/>
          <w:cs/>
        </w:rPr>
        <w:t>......025930461031-6........</w:t>
      </w:r>
      <w:r w:rsidRPr="00923775">
        <w:rPr>
          <w:rFonts w:ascii="TH SarabunPSK" w:hAnsi="TH SarabunPSK" w:cs="TH SarabunPSK"/>
          <w:sz w:val="30"/>
          <w:szCs w:val="30"/>
          <w:cs/>
        </w:rPr>
        <w:t>...</w:t>
      </w:r>
    </w:p>
    <w:p w14:paraId="20DF17F1" w14:textId="77777777" w:rsidR="000444C0" w:rsidRPr="00923775" w:rsidRDefault="000444C0" w:rsidP="000444C0">
      <w:pPr>
        <w:rPr>
          <w:rFonts w:ascii="TH SarabunPSK" w:hAnsi="TH SarabunPSK" w:cs="TH SarabunPSK"/>
          <w:b/>
          <w:bCs/>
          <w:sz w:val="30"/>
          <w:szCs w:val="30"/>
        </w:rPr>
      </w:pPr>
      <w:r w:rsidRPr="00923775">
        <w:rPr>
          <w:rFonts w:ascii="TH SarabunPSK" w:hAnsi="TH SarabunPSK" w:cs="TH SarabunPSK"/>
          <w:b/>
          <w:bCs/>
          <w:sz w:val="30"/>
          <w:szCs w:val="30"/>
          <w:cs/>
        </w:rPr>
        <w:t>หน่วยงาน</w:t>
      </w:r>
      <w:r w:rsidRPr="00923775">
        <w:rPr>
          <w:rFonts w:ascii="TH SarabunPSK" w:hAnsi="TH SarabunPSK" w:cs="TH SarabunPSK"/>
          <w:sz w:val="30"/>
          <w:szCs w:val="30"/>
          <w:cs/>
        </w:rPr>
        <w:t xml:space="preserve"> ..........</w:t>
      </w:r>
      <w:r w:rsidR="00224C7E">
        <w:rPr>
          <w:rFonts w:ascii="TH SarabunPSK" w:hAnsi="TH SarabunPSK" w:cs="TH SarabunPSK" w:hint="cs"/>
          <w:sz w:val="30"/>
          <w:szCs w:val="30"/>
          <w:cs/>
        </w:rPr>
        <w:t xml:space="preserve">บริษัท การท่าอากาศยานไทย จำกัด </w:t>
      </w:r>
      <w:r w:rsidR="00224C7E">
        <w:rPr>
          <w:rFonts w:ascii="TH SarabunPSK" w:hAnsi="TH SarabunPSK" w:cs="TH SarabunPSK"/>
          <w:sz w:val="30"/>
          <w:szCs w:val="30"/>
        </w:rPr>
        <w:t>(</w:t>
      </w:r>
      <w:r w:rsidR="00224C7E">
        <w:rPr>
          <w:rFonts w:ascii="TH SarabunPSK" w:hAnsi="TH SarabunPSK" w:cs="TH SarabunPSK" w:hint="cs"/>
          <w:sz w:val="30"/>
          <w:szCs w:val="30"/>
          <w:cs/>
        </w:rPr>
        <w:t>มหาชน</w:t>
      </w:r>
      <w:r w:rsidR="00224C7E">
        <w:rPr>
          <w:rFonts w:ascii="TH SarabunPSK" w:hAnsi="TH SarabunPSK" w:cs="TH SarabunPSK"/>
          <w:sz w:val="30"/>
          <w:szCs w:val="30"/>
        </w:rPr>
        <w:t>)</w:t>
      </w:r>
      <w:r w:rsidRPr="00923775">
        <w:rPr>
          <w:rFonts w:ascii="TH SarabunPSK" w:hAnsi="TH SarabunPSK" w:cs="TH SarabunPSK"/>
          <w:sz w:val="30"/>
          <w:szCs w:val="30"/>
          <w:cs/>
        </w:rPr>
        <w:t>.........................................</w:t>
      </w:r>
      <w:r>
        <w:rPr>
          <w:rFonts w:ascii="TH SarabunPSK" w:hAnsi="TH SarabunPSK" w:cs="TH SarabunPSK" w:hint="cs"/>
          <w:sz w:val="30"/>
          <w:szCs w:val="30"/>
          <w:cs/>
        </w:rPr>
        <w:t>..</w:t>
      </w:r>
      <w:r w:rsidRPr="00923775">
        <w:rPr>
          <w:rFonts w:ascii="TH SarabunPSK" w:hAnsi="TH SarabunPSK" w:cs="TH SarabunPSK"/>
          <w:sz w:val="30"/>
          <w:szCs w:val="30"/>
          <w:cs/>
        </w:rPr>
        <w:t>.....................................</w:t>
      </w:r>
      <w:r w:rsidR="00224C7E">
        <w:rPr>
          <w:rFonts w:ascii="TH SarabunPSK" w:hAnsi="TH SarabunPSK" w:cs="TH SarabunPSK" w:hint="cs"/>
          <w:sz w:val="30"/>
          <w:szCs w:val="30"/>
          <w:cs/>
        </w:rPr>
        <w:t>..</w:t>
      </w:r>
    </w:p>
    <w:p w14:paraId="29A63B2A" w14:textId="6D466E84" w:rsidR="000444C0" w:rsidRPr="00A41D76" w:rsidRDefault="000444C0" w:rsidP="00A41D76">
      <w:pPr>
        <w:rPr>
          <w:rFonts w:ascii="TH SarabunPSK" w:hAnsi="TH SarabunPSK" w:cs="TH SarabunPSK"/>
          <w:sz w:val="30"/>
          <w:szCs w:val="30"/>
        </w:rPr>
      </w:pPr>
      <w:r w:rsidRPr="00923775">
        <w:rPr>
          <w:rFonts w:ascii="TH SarabunPSK" w:hAnsi="TH SarabunPSK" w:cs="TH SarabunPSK"/>
          <w:b/>
          <w:bCs/>
          <w:sz w:val="30"/>
          <w:szCs w:val="30"/>
          <w:cs/>
        </w:rPr>
        <w:t xml:space="preserve">สถานที่ตั้ง </w:t>
      </w:r>
      <w:r w:rsidRPr="00923775">
        <w:rPr>
          <w:rFonts w:ascii="TH SarabunPSK" w:hAnsi="TH SarabunPSK" w:cs="TH SarabunPSK"/>
          <w:sz w:val="30"/>
          <w:szCs w:val="30"/>
          <w:cs/>
        </w:rPr>
        <w:t>.....</w:t>
      </w:r>
      <w:r w:rsidR="00C1176F">
        <w:rPr>
          <w:rFonts w:ascii="TH SarabunPSK" w:hAnsi="TH SarabunPSK" w:cs="TH SarabunPSK" w:hint="cs"/>
          <w:color w:val="000000"/>
          <w:sz w:val="32"/>
          <w:szCs w:val="32"/>
          <w:cs/>
        </w:rPr>
        <w:t>.....</w:t>
      </w:r>
      <w:r w:rsidR="00A41D76" w:rsidRPr="00A41D7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A41D76" w:rsidRPr="00A41D76">
        <w:rPr>
          <w:rFonts w:ascii="TH SarabunPSK" w:hAnsi="TH SarabunPSK" w:cs="TH SarabunPSK" w:hint="cs"/>
          <w:color w:val="000000"/>
          <w:sz w:val="30"/>
          <w:szCs w:val="30"/>
          <w:cs/>
        </w:rPr>
        <w:t>333 ถนนเชิดวุฒากาศ แขวงสีกัน เขตดอนเมือง กรุงเทพฯ 10210 ประเทศไทย</w:t>
      </w:r>
      <w:r w:rsidR="00C1176F">
        <w:rPr>
          <w:rFonts w:ascii="TH SarabunPSK" w:hAnsi="TH SarabunPSK" w:cs="TH SarabunPSK" w:hint="cs"/>
          <w:color w:val="000000"/>
          <w:sz w:val="30"/>
          <w:szCs w:val="30"/>
          <w:cs/>
        </w:rPr>
        <w:t>...................</w:t>
      </w:r>
      <w:r w:rsidR="00A41D76">
        <w:rPr>
          <w:rFonts w:ascii="TH SarabunPSK" w:hAnsi="TH SarabunPSK" w:cs="TH SarabunPSK" w:hint="cs"/>
          <w:color w:val="000000"/>
          <w:sz w:val="30"/>
          <w:szCs w:val="30"/>
          <w:cs/>
        </w:rPr>
        <w:t>........</w:t>
      </w:r>
    </w:p>
    <w:p w14:paraId="69388017" w14:textId="77777777" w:rsidR="000444C0" w:rsidRDefault="000444C0" w:rsidP="000444C0">
      <w:pPr>
        <w:rPr>
          <w:rFonts w:ascii="TH SarabunPSK" w:hAnsi="TH SarabunPSK" w:cs="TH SarabunPSK"/>
          <w:sz w:val="30"/>
          <w:szCs w:val="30"/>
        </w:rPr>
      </w:pPr>
      <w:r w:rsidRPr="00923775">
        <w:rPr>
          <w:rFonts w:ascii="TH SarabunPSK" w:hAnsi="TH SarabunPSK" w:cs="TH SarabunPSK"/>
          <w:b/>
          <w:bCs/>
          <w:sz w:val="30"/>
          <w:szCs w:val="30"/>
          <w:cs/>
        </w:rPr>
        <w:t xml:space="preserve">สัปดาห์ที่ </w:t>
      </w:r>
      <w:r>
        <w:rPr>
          <w:rFonts w:ascii="TH SarabunPSK" w:hAnsi="TH SarabunPSK" w:cs="TH SarabunPSK"/>
          <w:sz w:val="30"/>
          <w:szCs w:val="30"/>
          <w:cs/>
        </w:rPr>
        <w:t>........</w:t>
      </w:r>
      <w:r w:rsidR="00C1176F">
        <w:rPr>
          <w:rFonts w:ascii="TH SarabunPSK" w:hAnsi="TH SarabunPSK" w:cs="TH SarabunPSK" w:hint="cs"/>
          <w:sz w:val="30"/>
          <w:szCs w:val="30"/>
          <w:cs/>
        </w:rPr>
        <w:t>1</w:t>
      </w:r>
      <w:r>
        <w:rPr>
          <w:rFonts w:ascii="TH SarabunPSK" w:hAnsi="TH SarabunPSK" w:cs="TH SarabunPSK"/>
          <w:sz w:val="30"/>
          <w:szCs w:val="30"/>
          <w:cs/>
        </w:rPr>
        <w:t>...</w:t>
      </w:r>
      <w:r w:rsidR="002E6FD1">
        <w:rPr>
          <w:rFonts w:ascii="TH SarabunPSK" w:hAnsi="TH SarabunPSK" w:cs="TH SarabunPSK"/>
          <w:sz w:val="30"/>
          <w:szCs w:val="30"/>
          <w:cs/>
        </w:rPr>
        <w:t>.......</w:t>
      </w:r>
      <w:r w:rsidRPr="00923775">
        <w:rPr>
          <w:rFonts w:ascii="TH SarabunPSK" w:hAnsi="TH SarabunPSK" w:cs="TH SarabunPSK"/>
          <w:b/>
          <w:bCs/>
          <w:sz w:val="30"/>
          <w:szCs w:val="30"/>
          <w:cs/>
        </w:rPr>
        <w:t xml:space="preserve">ระหว่างวันที่ </w:t>
      </w:r>
      <w:r w:rsidRPr="00923775">
        <w:rPr>
          <w:rFonts w:ascii="TH SarabunPSK" w:hAnsi="TH SarabunPSK" w:cs="TH SarabunPSK"/>
          <w:sz w:val="30"/>
          <w:szCs w:val="30"/>
          <w:cs/>
        </w:rPr>
        <w:t>........</w:t>
      </w:r>
      <w:r w:rsidR="00C1176F">
        <w:rPr>
          <w:rFonts w:ascii="TH SarabunPSK" w:hAnsi="TH SarabunPSK" w:cs="TH SarabunPSK" w:hint="cs"/>
          <w:sz w:val="30"/>
          <w:szCs w:val="30"/>
          <w:cs/>
        </w:rPr>
        <w:t>24</w:t>
      </w:r>
      <w:r w:rsidRPr="00923775">
        <w:rPr>
          <w:rFonts w:ascii="TH SarabunPSK" w:hAnsi="TH SarabunPSK" w:cs="TH SarabunPSK"/>
          <w:sz w:val="30"/>
          <w:szCs w:val="30"/>
          <w:cs/>
        </w:rPr>
        <w:t>.........</w:t>
      </w:r>
      <w:r w:rsidRPr="00923775">
        <w:rPr>
          <w:rFonts w:ascii="TH SarabunPSK" w:hAnsi="TH SarabunPSK" w:cs="TH SarabunPSK"/>
          <w:b/>
          <w:bCs/>
          <w:sz w:val="30"/>
          <w:szCs w:val="30"/>
          <w:cs/>
        </w:rPr>
        <w:t xml:space="preserve"> เดือน</w:t>
      </w:r>
      <w:r w:rsidRPr="00923775">
        <w:rPr>
          <w:rFonts w:ascii="TH SarabunPSK" w:hAnsi="TH SarabunPSK" w:cs="TH SarabunPSK"/>
          <w:sz w:val="30"/>
          <w:szCs w:val="30"/>
          <w:cs/>
        </w:rPr>
        <w:t>............</w:t>
      </w:r>
      <w:r>
        <w:rPr>
          <w:rFonts w:ascii="TH SarabunPSK" w:hAnsi="TH SarabunPSK" w:cs="TH SarabunPSK" w:hint="cs"/>
          <w:sz w:val="30"/>
          <w:szCs w:val="30"/>
          <w:cs/>
        </w:rPr>
        <w:t>..</w:t>
      </w:r>
      <w:r w:rsidR="00C1176F">
        <w:rPr>
          <w:rFonts w:ascii="TH SarabunPSK" w:hAnsi="TH SarabunPSK" w:cs="TH SarabunPSK" w:hint="cs"/>
          <w:sz w:val="30"/>
          <w:szCs w:val="30"/>
          <w:cs/>
        </w:rPr>
        <w:t>มิถุนายน</w:t>
      </w:r>
      <w:r w:rsidRPr="00923775">
        <w:rPr>
          <w:rFonts w:ascii="TH SarabunPSK" w:hAnsi="TH SarabunPSK" w:cs="TH SarabunPSK"/>
          <w:sz w:val="30"/>
          <w:szCs w:val="30"/>
          <w:cs/>
        </w:rPr>
        <w:t>......................</w:t>
      </w:r>
      <w:r w:rsidRPr="00923775">
        <w:rPr>
          <w:rFonts w:ascii="TH SarabunPSK" w:hAnsi="TH SarabunPSK" w:cs="TH SarabunPSK"/>
          <w:b/>
          <w:bCs/>
          <w:sz w:val="30"/>
          <w:szCs w:val="30"/>
          <w:cs/>
        </w:rPr>
        <w:t xml:space="preserve">พ.ศ. </w:t>
      </w:r>
      <w:r w:rsidRPr="00923775">
        <w:rPr>
          <w:rFonts w:ascii="TH SarabunPSK" w:hAnsi="TH SarabunPSK" w:cs="TH SarabunPSK"/>
          <w:sz w:val="30"/>
          <w:szCs w:val="30"/>
          <w:cs/>
        </w:rPr>
        <w:t>...........</w:t>
      </w:r>
      <w:r w:rsidR="00C1176F">
        <w:rPr>
          <w:rFonts w:ascii="TH SarabunPSK" w:hAnsi="TH SarabunPSK" w:cs="TH SarabunPSK" w:hint="cs"/>
          <w:sz w:val="30"/>
          <w:szCs w:val="30"/>
          <w:cs/>
        </w:rPr>
        <w:t>2562</w:t>
      </w:r>
      <w:r w:rsidR="002E6FD1">
        <w:rPr>
          <w:rFonts w:ascii="TH SarabunPSK" w:hAnsi="TH SarabunPSK" w:cs="TH SarabunPSK" w:hint="cs"/>
          <w:sz w:val="30"/>
          <w:szCs w:val="30"/>
          <w:cs/>
        </w:rPr>
        <w:t>.............</w:t>
      </w:r>
    </w:p>
    <w:p w14:paraId="3796D749" w14:textId="4C4922B5" w:rsidR="002E6FD1" w:rsidRPr="002E6FD1" w:rsidRDefault="002E6FD1" w:rsidP="000444C0">
      <w:pPr>
        <w:rPr>
          <w:rFonts w:ascii="TH SarabunPSK" w:hAnsi="TH SarabunPSK" w:cs="TH SarabunPSK"/>
          <w:b/>
          <w:bCs/>
          <w:sz w:val="30"/>
          <w:szCs w:val="30"/>
          <w:cs/>
        </w:rPr>
      </w:pP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</w:r>
      <w:r w:rsidR="00477A3B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Pr="002E6FD1">
        <w:rPr>
          <w:rFonts w:ascii="TH SarabunPSK" w:hAnsi="TH SarabunPSK" w:cs="TH SarabunPSK"/>
          <w:b/>
          <w:bCs/>
          <w:sz w:val="30"/>
          <w:szCs w:val="30"/>
          <w:cs/>
        </w:rPr>
        <w:t>ถึงวันที่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</w:t>
      </w:r>
      <w:r w:rsidRPr="002E6FD1">
        <w:rPr>
          <w:rFonts w:ascii="TH SarabunPSK" w:hAnsi="TH SarabunPSK" w:cs="TH SarabunPSK" w:hint="cs"/>
          <w:sz w:val="30"/>
          <w:szCs w:val="30"/>
          <w:cs/>
        </w:rPr>
        <w:t>........</w:t>
      </w:r>
      <w:r w:rsidR="00C1176F">
        <w:rPr>
          <w:rFonts w:ascii="TH SarabunPSK" w:hAnsi="TH SarabunPSK" w:cs="TH SarabunPSK" w:hint="cs"/>
          <w:sz w:val="30"/>
          <w:szCs w:val="30"/>
          <w:cs/>
        </w:rPr>
        <w:t>28</w:t>
      </w:r>
      <w:r w:rsidRPr="002E6FD1">
        <w:rPr>
          <w:rFonts w:ascii="TH SarabunPSK" w:hAnsi="TH SarabunPSK" w:cs="TH SarabunPSK" w:hint="cs"/>
          <w:sz w:val="30"/>
          <w:szCs w:val="30"/>
          <w:cs/>
        </w:rPr>
        <w:t>......</w:t>
      </w:r>
      <w:r>
        <w:rPr>
          <w:rFonts w:ascii="TH SarabunPSK" w:hAnsi="TH SarabunPSK" w:cs="TH SarabunPSK" w:hint="cs"/>
          <w:sz w:val="30"/>
          <w:szCs w:val="30"/>
          <w:cs/>
        </w:rPr>
        <w:t>.</w:t>
      </w:r>
      <w:r w:rsidRPr="002E6FD1">
        <w:rPr>
          <w:rFonts w:ascii="TH SarabunPSK" w:hAnsi="TH SarabunPSK" w:cs="TH SarabunPSK" w:hint="cs"/>
          <w:sz w:val="30"/>
          <w:szCs w:val="30"/>
          <w:cs/>
        </w:rPr>
        <w:t>.</w:t>
      </w:r>
      <w:r w:rsidR="00477A3B">
        <w:rPr>
          <w:rFonts w:ascii="TH SarabunPSK" w:hAnsi="TH SarabunPSK" w:cs="TH SarabunPSK" w:hint="cs"/>
          <w:sz w:val="30"/>
          <w:szCs w:val="30"/>
          <w:cs/>
        </w:rPr>
        <w:t>.</w:t>
      </w:r>
      <w:r w:rsidRPr="002E6FD1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เดือน.</w:t>
      </w:r>
      <w:r w:rsidRPr="002E6FD1">
        <w:rPr>
          <w:rFonts w:ascii="TH SarabunPSK" w:hAnsi="TH SarabunPSK" w:cs="TH SarabunPSK" w:hint="cs"/>
          <w:sz w:val="30"/>
          <w:szCs w:val="30"/>
          <w:cs/>
        </w:rPr>
        <w:t>..............</w:t>
      </w:r>
      <w:r w:rsidR="00C1176F">
        <w:rPr>
          <w:rFonts w:ascii="TH SarabunPSK" w:hAnsi="TH SarabunPSK" w:cs="TH SarabunPSK" w:hint="cs"/>
          <w:sz w:val="30"/>
          <w:szCs w:val="30"/>
          <w:cs/>
        </w:rPr>
        <w:t>มิถุนายน</w:t>
      </w:r>
      <w:r w:rsidRPr="002E6FD1">
        <w:rPr>
          <w:rFonts w:ascii="TH SarabunPSK" w:hAnsi="TH SarabunPSK" w:cs="TH SarabunPSK" w:hint="cs"/>
          <w:sz w:val="30"/>
          <w:szCs w:val="30"/>
          <w:cs/>
        </w:rPr>
        <w:t>.....................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พ.ศ. </w:t>
      </w:r>
      <w:r w:rsidRPr="002E6FD1">
        <w:rPr>
          <w:rFonts w:ascii="TH SarabunPSK" w:hAnsi="TH SarabunPSK" w:cs="TH SarabunPSK" w:hint="cs"/>
          <w:sz w:val="30"/>
          <w:szCs w:val="30"/>
          <w:cs/>
        </w:rPr>
        <w:t>..........</w:t>
      </w:r>
      <w:r>
        <w:rPr>
          <w:rFonts w:ascii="TH SarabunPSK" w:hAnsi="TH SarabunPSK" w:cs="TH SarabunPSK" w:hint="cs"/>
          <w:sz w:val="30"/>
          <w:szCs w:val="30"/>
          <w:cs/>
        </w:rPr>
        <w:t>.</w:t>
      </w:r>
      <w:r w:rsidRPr="002E6FD1">
        <w:rPr>
          <w:rFonts w:ascii="TH SarabunPSK" w:hAnsi="TH SarabunPSK" w:cs="TH SarabunPSK" w:hint="cs"/>
          <w:sz w:val="30"/>
          <w:szCs w:val="30"/>
          <w:cs/>
        </w:rPr>
        <w:t>.</w:t>
      </w:r>
      <w:r w:rsidR="00C1176F">
        <w:rPr>
          <w:rFonts w:ascii="TH SarabunPSK" w:hAnsi="TH SarabunPSK" w:cs="TH SarabunPSK" w:hint="cs"/>
          <w:sz w:val="30"/>
          <w:szCs w:val="30"/>
          <w:cs/>
        </w:rPr>
        <w:t>2562</w:t>
      </w:r>
      <w:r w:rsidRPr="002E6FD1">
        <w:rPr>
          <w:rFonts w:ascii="TH SarabunPSK" w:hAnsi="TH SarabunPSK" w:cs="TH SarabunPSK" w:hint="cs"/>
          <w:sz w:val="30"/>
          <w:szCs w:val="30"/>
          <w:cs/>
        </w:rPr>
        <w:t>............</w:t>
      </w:r>
      <w:r w:rsidR="00224C7E">
        <w:rPr>
          <w:rFonts w:ascii="TH SarabunPSK" w:hAnsi="TH SarabunPSK" w:cs="TH SarabunPSK" w:hint="cs"/>
          <w:sz w:val="30"/>
          <w:szCs w:val="30"/>
          <w:cs/>
        </w:rPr>
        <w:t>.</w:t>
      </w:r>
    </w:p>
    <w:p w14:paraId="30CDD8B2" w14:textId="77777777" w:rsidR="000444C0" w:rsidRPr="00923775" w:rsidRDefault="000444C0" w:rsidP="000444C0">
      <w:pPr>
        <w:spacing w:before="120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/>
          <w:b/>
          <w:bCs/>
          <w:sz w:val="30"/>
          <w:szCs w:val="30"/>
          <w:cs/>
        </w:rPr>
        <w:t>*******************</w:t>
      </w:r>
      <w:r w:rsidRPr="00923775">
        <w:rPr>
          <w:rFonts w:ascii="TH SarabunPSK" w:hAnsi="TH SarabunPSK" w:cs="TH SarabunPSK"/>
          <w:b/>
          <w:bCs/>
          <w:sz w:val="30"/>
          <w:szCs w:val="30"/>
          <w:cs/>
        </w:rPr>
        <w:t>*********************************************************************</w:t>
      </w:r>
    </w:p>
    <w:p w14:paraId="63FF01F3" w14:textId="77777777" w:rsidR="000444C0" w:rsidRPr="00923775" w:rsidRDefault="000444C0" w:rsidP="000444C0">
      <w:pPr>
        <w:rPr>
          <w:rFonts w:ascii="TH SarabunPSK" w:hAnsi="TH SarabunPSK" w:cs="TH SarabunPSK"/>
          <w:b/>
          <w:bCs/>
          <w:sz w:val="30"/>
          <w:szCs w:val="30"/>
        </w:rPr>
      </w:pPr>
      <w:r w:rsidRPr="00923775">
        <w:rPr>
          <w:rFonts w:ascii="TH SarabunPSK" w:hAnsi="TH SarabunPSK" w:cs="TH SarabunPSK"/>
          <w:b/>
          <w:bCs/>
          <w:sz w:val="30"/>
          <w:szCs w:val="30"/>
          <w:cs/>
        </w:rPr>
        <w:t>รายงานการปฏิบัติงานประจำสัปดาห์</w:t>
      </w:r>
    </w:p>
    <w:p w14:paraId="48FAA696" w14:textId="77777777" w:rsidR="000444C0" w:rsidRPr="00923775" w:rsidRDefault="000444C0" w:rsidP="000444C0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 w:rsidRPr="00923775">
        <w:rPr>
          <w:rFonts w:ascii="TH SarabunPSK" w:hAnsi="TH SarabunPSK" w:cs="TH SarabunPSK"/>
          <w:b/>
          <w:bCs/>
          <w:sz w:val="30"/>
          <w:szCs w:val="30"/>
          <w:cs/>
        </w:rPr>
        <w:t>งานที่ได้รับมอบหมาย / ปฏิบัติหน้าที่</w:t>
      </w:r>
    </w:p>
    <w:p w14:paraId="52D5A421" w14:textId="77777777" w:rsidR="000444C0" w:rsidRPr="00923775" w:rsidRDefault="000444C0" w:rsidP="000444C0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 w:rsidRPr="00923775">
        <w:rPr>
          <w:rFonts w:ascii="TH SarabunPSK" w:hAnsi="TH SarabunPSK" w:cs="TH SarabunPSK"/>
          <w:b/>
          <w:bCs/>
          <w:sz w:val="30"/>
          <w:szCs w:val="30"/>
          <w:cs/>
        </w:rPr>
        <w:t>วิธีการ / ขั้นตอนการปฏิบัติงาน</w:t>
      </w:r>
    </w:p>
    <w:p w14:paraId="69066572" w14:textId="77777777" w:rsidR="000444C0" w:rsidRPr="00923775" w:rsidRDefault="000444C0" w:rsidP="000444C0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 w:rsidRPr="00923775">
        <w:rPr>
          <w:rFonts w:ascii="TH SarabunPSK" w:hAnsi="TH SarabunPSK" w:cs="TH SarabunPSK"/>
          <w:b/>
          <w:bCs/>
          <w:sz w:val="30"/>
          <w:szCs w:val="30"/>
          <w:cs/>
        </w:rPr>
        <w:t>เครื่องมือ / อุปกรณ์ที่ใช้ในการปฏิบัติงาน</w:t>
      </w:r>
    </w:p>
    <w:p w14:paraId="356EAFFD" w14:textId="77777777" w:rsidR="000444C0" w:rsidRPr="00923775" w:rsidRDefault="000444C0" w:rsidP="000444C0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 w:rsidRPr="00923775">
        <w:rPr>
          <w:rFonts w:ascii="TH SarabunPSK" w:hAnsi="TH SarabunPSK" w:cs="TH SarabunPSK"/>
          <w:b/>
          <w:bCs/>
          <w:sz w:val="30"/>
          <w:szCs w:val="30"/>
          <w:cs/>
        </w:rPr>
        <w:t>ผลของการปฏิบัติงาน</w:t>
      </w:r>
    </w:p>
    <w:p w14:paraId="72625420" w14:textId="77777777" w:rsidR="000444C0" w:rsidRPr="00923775" w:rsidRDefault="000444C0" w:rsidP="000444C0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 w:rsidRPr="00923775">
        <w:rPr>
          <w:rFonts w:ascii="TH SarabunPSK" w:hAnsi="TH SarabunPSK" w:cs="TH SarabunPSK"/>
          <w:b/>
          <w:bCs/>
          <w:sz w:val="30"/>
          <w:szCs w:val="30"/>
          <w:cs/>
        </w:rPr>
        <w:t>ปัญหา / อุปสรรค</w:t>
      </w:r>
    </w:p>
    <w:p w14:paraId="24B5EF87" w14:textId="6E377276" w:rsidR="00F32005" w:rsidRPr="00923775" w:rsidRDefault="000444C0" w:rsidP="000444C0">
      <w:pPr>
        <w:rPr>
          <w:rFonts w:ascii="TH SarabunPSK" w:hAnsi="TH SarabunPSK" w:cs="TH SarabunPSK" w:hint="cs"/>
          <w:b/>
          <w:bCs/>
          <w:sz w:val="30"/>
          <w:szCs w:val="30"/>
        </w:rPr>
      </w:pPr>
      <w:r w:rsidRPr="00923775">
        <w:rPr>
          <w:rFonts w:ascii="TH SarabunPSK" w:hAnsi="TH SarabunPSK" w:cs="TH SarabunPSK"/>
          <w:b/>
          <w:bCs/>
          <w:sz w:val="30"/>
          <w:szCs w:val="30"/>
          <w:cs/>
        </w:rPr>
        <w:t>*****************************************</w:t>
      </w:r>
      <w:r>
        <w:rPr>
          <w:rFonts w:ascii="TH SarabunPSK" w:hAnsi="TH SarabunPSK" w:cs="TH SarabunPSK"/>
          <w:b/>
          <w:bCs/>
          <w:sz w:val="30"/>
          <w:szCs w:val="30"/>
          <w:cs/>
        </w:rPr>
        <w:t>************</w:t>
      </w:r>
      <w:r w:rsidRPr="00923775">
        <w:rPr>
          <w:rFonts w:ascii="TH SarabunPSK" w:hAnsi="TH SarabunPSK" w:cs="TH SarabunPSK"/>
          <w:b/>
          <w:bCs/>
          <w:sz w:val="30"/>
          <w:szCs w:val="30"/>
          <w:cs/>
        </w:rPr>
        <w:t>***********************************</w:t>
      </w:r>
    </w:p>
    <w:p w14:paraId="72B2D61F" w14:textId="77777777" w:rsidR="000444C0" w:rsidRDefault="00C1176F" w:rsidP="004E7B3F">
      <w:pPr>
        <w:rPr>
          <w:rFonts w:ascii="TH SarabunPSK" w:hAnsi="TH SarabunPSK" w:cs="TH SarabunPSK"/>
          <w:b/>
          <w:bCs/>
          <w:sz w:val="30"/>
          <w:szCs w:val="30"/>
        </w:rPr>
      </w:pPr>
      <w:r w:rsidRPr="00CB2696">
        <w:rPr>
          <w:rFonts w:ascii="TH SarabunPSK" w:hAnsi="TH SarabunPSK" w:cs="TH SarabunPSK" w:hint="cs"/>
          <w:b/>
          <w:bCs/>
          <w:sz w:val="30"/>
          <w:szCs w:val="30"/>
          <w:cs/>
        </w:rPr>
        <w:t>งานที่ได้รับมอบหมาย</w:t>
      </w:r>
    </w:p>
    <w:p w14:paraId="51CD596C" w14:textId="77777777" w:rsidR="00CB2696" w:rsidRPr="00CB2696" w:rsidRDefault="00CB2696" w:rsidP="004E7B3F">
      <w:pPr>
        <w:pStyle w:val="ListParagraph"/>
        <w:numPr>
          <w:ilvl w:val="0"/>
          <w:numId w:val="5"/>
        </w:numPr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sz w:val="30"/>
          <w:cs/>
        </w:rPr>
        <w:t xml:space="preserve">ตารางแสดงข้อมูลเอกสาร </w:t>
      </w:r>
    </w:p>
    <w:p w14:paraId="4DEC6F4E" w14:textId="77777777" w:rsidR="00CB2696" w:rsidRDefault="00CB2696" w:rsidP="004E7B3F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ขั้นตอนการปฏับัติงาน</w:t>
      </w:r>
    </w:p>
    <w:p w14:paraId="0276F2D5" w14:textId="77777777" w:rsidR="00CB2696" w:rsidRPr="00CB2696" w:rsidRDefault="00CB2696" w:rsidP="004E7B3F">
      <w:pPr>
        <w:pStyle w:val="ListParagraph"/>
        <w:numPr>
          <w:ilvl w:val="0"/>
          <w:numId w:val="5"/>
        </w:numPr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sz w:val="30"/>
          <w:cs/>
        </w:rPr>
        <w:t xml:space="preserve">ศึกษาภาษา </w:t>
      </w:r>
      <w:r>
        <w:rPr>
          <w:rFonts w:ascii="TH SarabunPSK" w:hAnsi="TH SarabunPSK" w:cs="TH SarabunPSK"/>
          <w:sz w:val="30"/>
        </w:rPr>
        <w:t xml:space="preserve">PHP </w:t>
      </w:r>
      <w:r>
        <w:rPr>
          <w:rFonts w:ascii="TH SarabunPSK" w:hAnsi="TH SarabunPSK" w:cs="TH SarabunPSK" w:hint="cs"/>
          <w:sz w:val="30"/>
          <w:cs/>
        </w:rPr>
        <w:t xml:space="preserve">และ </w:t>
      </w:r>
      <w:r>
        <w:rPr>
          <w:rFonts w:ascii="TH SarabunPSK" w:hAnsi="TH SarabunPSK" w:cs="TH SarabunPSK"/>
          <w:sz w:val="30"/>
        </w:rPr>
        <w:t>HTML</w:t>
      </w:r>
    </w:p>
    <w:p w14:paraId="284E93A5" w14:textId="77777777" w:rsidR="00CB2696" w:rsidRPr="00CB2696" w:rsidRDefault="00CB2696" w:rsidP="004E7B3F">
      <w:pPr>
        <w:pStyle w:val="ListParagraph"/>
        <w:numPr>
          <w:ilvl w:val="0"/>
          <w:numId w:val="5"/>
        </w:numPr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sz w:val="30"/>
          <w:cs/>
        </w:rPr>
        <w:t xml:space="preserve">ศึกษาวิธีการเขียนใน </w:t>
      </w:r>
      <w:proofErr w:type="spellStart"/>
      <w:r>
        <w:rPr>
          <w:rFonts w:ascii="TH SarabunPSK" w:hAnsi="TH SarabunPSK" w:cs="TH SarabunPSK"/>
          <w:sz w:val="30"/>
        </w:rPr>
        <w:t>Youtube</w:t>
      </w:r>
      <w:proofErr w:type="spellEnd"/>
    </w:p>
    <w:p w14:paraId="383B64A1" w14:textId="717D7492" w:rsidR="00FC6B0D" w:rsidRPr="00FC6B0D" w:rsidRDefault="00CB2696" w:rsidP="004E7B3F">
      <w:pPr>
        <w:pStyle w:val="ListParagraph"/>
        <w:numPr>
          <w:ilvl w:val="0"/>
          <w:numId w:val="5"/>
        </w:numPr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sz w:val="30"/>
          <w:cs/>
        </w:rPr>
        <w:t xml:space="preserve">ศึกษาวิธีการใช้ </w:t>
      </w:r>
      <w:r>
        <w:rPr>
          <w:rFonts w:ascii="TH SarabunPSK" w:hAnsi="TH SarabunPSK" w:cs="TH SarabunPSK"/>
          <w:sz w:val="30"/>
        </w:rPr>
        <w:t>phpMyAdmin</w:t>
      </w:r>
    </w:p>
    <w:p w14:paraId="3CDC5278" w14:textId="77777777" w:rsidR="00CB2696" w:rsidRDefault="00CB2696" w:rsidP="004E7B3F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อุปกรณ์ที่ใช้ในการปฏิบัติ</w:t>
      </w:r>
    </w:p>
    <w:p w14:paraId="6B54A281" w14:textId="77777777" w:rsidR="00CB2696" w:rsidRPr="00CB2696" w:rsidRDefault="00CB2696" w:rsidP="004E7B3F">
      <w:pPr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/>
          <w:b/>
          <w:bCs/>
          <w:sz w:val="30"/>
        </w:rPr>
        <w:t xml:space="preserve">           </w:t>
      </w:r>
      <w:r w:rsidRPr="00CB2696">
        <w:rPr>
          <w:rFonts w:ascii="TH SarabunPSK" w:hAnsi="TH SarabunPSK" w:cs="TH SarabunPSK"/>
          <w:b/>
          <w:bCs/>
          <w:sz w:val="30"/>
        </w:rPr>
        <w:t>Hardware</w:t>
      </w:r>
    </w:p>
    <w:p w14:paraId="28EB11B2" w14:textId="77777777" w:rsidR="00CB2696" w:rsidRDefault="00CB2696" w:rsidP="004E7B3F">
      <w:pPr>
        <w:ind w:left="7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b/>
          <w:bCs/>
          <w:sz w:val="30"/>
          <w:szCs w:val="30"/>
        </w:rPr>
        <w:t xml:space="preserve">     </w:t>
      </w:r>
      <w:r w:rsidRPr="00CB2696">
        <w:rPr>
          <w:rFonts w:ascii="TH SarabunPSK" w:hAnsi="TH SarabunPSK" w:cs="TH SarabunPSK"/>
          <w:b/>
          <w:bCs/>
          <w:sz w:val="30"/>
          <w:szCs w:val="30"/>
        </w:rPr>
        <w:t xml:space="preserve"> </w:t>
      </w:r>
      <w:r>
        <w:rPr>
          <w:rFonts w:ascii="TH SarabunPSK" w:hAnsi="TH SarabunPSK" w:cs="TH SarabunPSK"/>
          <w:b/>
          <w:bCs/>
          <w:sz w:val="30"/>
        </w:rPr>
        <w:t xml:space="preserve">-  </w:t>
      </w:r>
      <w:r w:rsidR="00F32005">
        <w:rPr>
          <w:rFonts w:ascii="TH SarabunPSK" w:hAnsi="TH SarabunPSK" w:cs="TH SarabunPSK"/>
          <w:sz w:val="30"/>
          <w:szCs w:val="30"/>
        </w:rPr>
        <w:t>Notebook</w:t>
      </w:r>
    </w:p>
    <w:p w14:paraId="5D12A39E" w14:textId="77777777" w:rsidR="00F32005" w:rsidRDefault="00F32005" w:rsidP="004E7B3F">
      <w:pPr>
        <w:ind w:left="7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b/>
          <w:bCs/>
          <w:sz w:val="30"/>
        </w:rPr>
        <w:t xml:space="preserve">      -</w:t>
      </w:r>
      <w:r>
        <w:rPr>
          <w:rFonts w:ascii="TH SarabunPSK" w:hAnsi="TH SarabunPSK" w:cs="TH SarabunPSK"/>
          <w:sz w:val="30"/>
          <w:szCs w:val="30"/>
        </w:rPr>
        <w:t xml:space="preserve">  Mouse</w:t>
      </w:r>
    </w:p>
    <w:p w14:paraId="2F1BC8F4" w14:textId="77777777" w:rsidR="00F32005" w:rsidRDefault="00F32005" w:rsidP="004E7B3F">
      <w:pPr>
        <w:ind w:left="720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/>
          <w:b/>
          <w:bCs/>
          <w:sz w:val="30"/>
        </w:rPr>
        <w:t>Software</w:t>
      </w:r>
    </w:p>
    <w:p w14:paraId="57F90956" w14:textId="77777777" w:rsidR="00F32005" w:rsidRDefault="00F32005" w:rsidP="004E7B3F">
      <w:pPr>
        <w:ind w:left="720"/>
        <w:rPr>
          <w:rFonts w:ascii="TH SarabunPSK" w:hAnsi="TH SarabunPSK" w:cs="TH SarabunPSK"/>
          <w:sz w:val="30"/>
        </w:rPr>
      </w:pPr>
      <w:r w:rsidRPr="00F32005">
        <w:rPr>
          <w:rFonts w:ascii="TH SarabunPSK" w:hAnsi="TH SarabunPSK" w:cs="TH SarabunPSK" w:hint="cs"/>
          <w:b/>
          <w:bCs/>
          <w:sz w:val="30"/>
        </w:rPr>
        <w:t xml:space="preserve"> </w:t>
      </w:r>
      <w:r>
        <w:rPr>
          <w:rFonts w:ascii="TH SarabunPSK" w:hAnsi="TH SarabunPSK" w:cs="TH SarabunPSK" w:hint="cs"/>
          <w:sz w:val="30"/>
        </w:rPr>
        <w:t xml:space="preserve">     - </w:t>
      </w:r>
      <w:r>
        <w:rPr>
          <w:rFonts w:ascii="TH SarabunPSK" w:hAnsi="TH SarabunPSK" w:cs="TH SarabunPSK"/>
          <w:sz w:val="30"/>
        </w:rPr>
        <w:t xml:space="preserve"> Visual Studio Code</w:t>
      </w:r>
    </w:p>
    <w:p w14:paraId="07E81A23" w14:textId="77777777" w:rsidR="00F32005" w:rsidRPr="00F32005" w:rsidRDefault="00F32005" w:rsidP="004E7B3F">
      <w:pPr>
        <w:ind w:left="720"/>
        <w:rPr>
          <w:rFonts w:ascii="TH SarabunPSK" w:hAnsi="TH SarabunPSK" w:cs="TH SarabunPSK"/>
          <w:sz w:val="30"/>
        </w:rPr>
      </w:pPr>
      <w:r>
        <w:rPr>
          <w:rFonts w:ascii="TH SarabunPSK" w:hAnsi="TH SarabunPSK" w:cs="TH SarabunPSK"/>
          <w:sz w:val="30"/>
        </w:rPr>
        <w:t xml:space="preserve">      -  </w:t>
      </w:r>
      <w:proofErr w:type="spellStart"/>
      <w:r>
        <w:rPr>
          <w:rFonts w:ascii="TH SarabunPSK" w:hAnsi="TH SarabunPSK" w:cs="TH SarabunPSK"/>
          <w:sz w:val="30"/>
        </w:rPr>
        <w:t>Xampp</w:t>
      </w:r>
      <w:proofErr w:type="spellEnd"/>
    </w:p>
    <w:p w14:paraId="6E3F67C9" w14:textId="77777777" w:rsidR="00F32005" w:rsidRDefault="00F32005" w:rsidP="004E7B3F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ผลของการปฏิบัติงาน</w:t>
      </w:r>
    </w:p>
    <w:p w14:paraId="117D7745" w14:textId="74EDF62E" w:rsidR="00F32005" w:rsidRDefault="00F32005" w:rsidP="004E7B3F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0"/>
        </w:rPr>
      </w:pPr>
      <w:r>
        <w:rPr>
          <w:rFonts w:ascii="TH SarabunPSK" w:hAnsi="TH SarabunPSK" w:cs="TH SarabunPSK" w:hint="cs"/>
          <w:sz w:val="30"/>
          <w:cs/>
        </w:rPr>
        <w:t>ได้ข้อมูลจากตารางเอกสารมาโชว์</w:t>
      </w:r>
    </w:p>
    <w:p w14:paraId="7B016D16" w14:textId="77777777" w:rsidR="00FC6B0D" w:rsidRPr="00FC6B0D" w:rsidRDefault="00FC6B0D" w:rsidP="004E7B3F">
      <w:pPr>
        <w:rPr>
          <w:rFonts w:ascii="TH SarabunPSK" w:hAnsi="TH SarabunPSK" w:cs="TH SarabunPSK" w:hint="cs"/>
          <w:sz w:val="30"/>
        </w:rPr>
      </w:pPr>
      <w:bookmarkStart w:id="0" w:name="_Hlk22205469"/>
      <w:bookmarkStart w:id="1" w:name="_GoBack"/>
    </w:p>
    <w:p w14:paraId="15553F40" w14:textId="77777777" w:rsidR="00F32005" w:rsidRDefault="00F32005" w:rsidP="004E7B3F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ปัญหาและอุปสรรค</w:t>
      </w:r>
    </w:p>
    <w:p w14:paraId="02684209" w14:textId="44000F0B" w:rsidR="00F32005" w:rsidRPr="001F7982" w:rsidRDefault="00F32005" w:rsidP="001F7982">
      <w:pPr>
        <w:pStyle w:val="ListParagraph"/>
        <w:numPr>
          <w:ilvl w:val="0"/>
          <w:numId w:val="5"/>
        </w:numPr>
        <w:rPr>
          <w:rFonts w:ascii="TH SarabunPSK" w:hAnsi="TH SarabunPSK" w:cs="TH SarabunPSK"/>
          <w:b/>
          <w:bCs/>
          <w:sz w:val="30"/>
        </w:rPr>
      </w:pPr>
    </w:p>
    <w:p w14:paraId="214FACDD" w14:textId="08A74BF7" w:rsidR="001F7982" w:rsidRDefault="001F7982" w:rsidP="001F7982">
      <w:pPr>
        <w:rPr>
          <w:rFonts w:ascii="TH SarabunPSK" w:hAnsi="TH SarabunPSK" w:cs="TH SarabunPSK"/>
          <w:b/>
          <w:bCs/>
          <w:sz w:val="30"/>
        </w:rPr>
      </w:pPr>
    </w:p>
    <w:p w14:paraId="151A069E" w14:textId="77777777" w:rsidR="001F7982" w:rsidRPr="001F7982" w:rsidRDefault="001F7982" w:rsidP="001F7982">
      <w:pPr>
        <w:rPr>
          <w:rFonts w:ascii="TH SarabunPSK" w:hAnsi="TH SarabunPSK" w:cs="TH SarabunPSK"/>
          <w:b/>
          <w:bCs/>
          <w:sz w:val="30"/>
          <w:cs/>
        </w:rPr>
      </w:pPr>
    </w:p>
    <w:p w14:paraId="74BA0731" w14:textId="77777777" w:rsidR="000444C0" w:rsidRPr="00923775" w:rsidRDefault="000444C0" w:rsidP="000444C0">
      <w:pPr>
        <w:tabs>
          <w:tab w:val="center" w:pos="6300"/>
        </w:tabs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ab/>
      </w:r>
      <w:r w:rsidRPr="00923775">
        <w:rPr>
          <w:rFonts w:ascii="TH SarabunPSK" w:hAnsi="TH SarabunPSK" w:cs="TH SarabunPSK"/>
          <w:sz w:val="30"/>
          <w:szCs w:val="30"/>
        </w:rPr>
        <w:t>……………………………</w:t>
      </w:r>
      <w:r>
        <w:rPr>
          <w:rFonts w:ascii="TH SarabunPSK" w:hAnsi="TH SarabunPSK" w:cs="TH SarabunPSK"/>
          <w:sz w:val="30"/>
          <w:szCs w:val="30"/>
        </w:rPr>
        <w:t>………</w:t>
      </w:r>
      <w:r w:rsidRPr="00923775">
        <w:rPr>
          <w:rFonts w:ascii="TH SarabunPSK" w:hAnsi="TH SarabunPSK" w:cs="TH SarabunPSK"/>
          <w:sz w:val="30"/>
          <w:szCs w:val="30"/>
        </w:rPr>
        <w:t>…………...</w:t>
      </w:r>
      <w:r>
        <w:rPr>
          <w:rFonts w:ascii="TH SarabunPSK" w:hAnsi="TH SarabunPSK" w:cs="TH SarabunPSK"/>
          <w:sz w:val="30"/>
          <w:szCs w:val="30"/>
        </w:rPr>
        <w:t xml:space="preserve"> </w:t>
      </w:r>
      <w:r w:rsidRPr="00923775">
        <w:rPr>
          <w:rFonts w:ascii="TH SarabunPSK" w:hAnsi="TH SarabunPSK" w:cs="TH SarabunPSK"/>
          <w:sz w:val="30"/>
          <w:szCs w:val="30"/>
          <w:cs/>
        </w:rPr>
        <w:t>ผู้ดูแลการปฏิบัติงานของนักศึกษา</w:t>
      </w:r>
    </w:p>
    <w:p w14:paraId="1FB2DE4A" w14:textId="029EDCD6" w:rsidR="000444C0" w:rsidRDefault="000444C0" w:rsidP="000444C0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ab/>
      </w:r>
      <w:r w:rsidRPr="00923775">
        <w:rPr>
          <w:rFonts w:ascii="TH SarabunPSK" w:hAnsi="TH SarabunPSK" w:cs="TH SarabunPSK"/>
          <w:sz w:val="30"/>
          <w:szCs w:val="30"/>
        </w:rPr>
        <w:t>(</w:t>
      </w:r>
      <w:r w:rsidR="00E83440">
        <w:rPr>
          <w:rFonts w:ascii="TH SarabunPSK" w:hAnsi="TH SarabunPSK" w:cs="TH SarabunPSK"/>
          <w:sz w:val="30"/>
          <w:szCs w:val="30"/>
        </w:rPr>
        <w:t>.</w:t>
      </w:r>
      <w:proofErr w:type="gramStart"/>
      <w:r w:rsidRPr="00923775">
        <w:rPr>
          <w:rFonts w:ascii="TH SarabunPSK" w:hAnsi="TH SarabunPSK" w:cs="TH SarabunPSK"/>
          <w:sz w:val="30"/>
          <w:szCs w:val="30"/>
        </w:rPr>
        <w:t>…</w:t>
      </w:r>
      <w:r w:rsidR="00E83440">
        <w:rPr>
          <w:rFonts w:ascii="TH SarabunPSK" w:hAnsi="TH SarabunPSK" w:cs="TH SarabunPSK"/>
          <w:sz w:val="30"/>
          <w:szCs w:val="30"/>
        </w:rPr>
        <w:t>.</w:t>
      </w:r>
      <w:r w:rsidR="00FC6B0D">
        <w:rPr>
          <w:rFonts w:ascii="TH SarabunPSK" w:hAnsi="TH SarabunPSK" w:cs="TH SarabunPSK" w:hint="cs"/>
          <w:sz w:val="30"/>
          <w:szCs w:val="30"/>
          <w:cs/>
        </w:rPr>
        <w:t>นายดณุพล</w:t>
      </w:r>
      <w:proofErr w:type="gramEnd"/>
      <w:r w:rsidR="00FC6B0D">
        <w:rPr>
          <w:rFonts w:ascii="TH SarabunPSK" w:hAnsi="TH SarabunPSK" w:cs="TH SarabunPSK" w:hint="cs"/>
          <w:sz w:val="30"/>
          <w:szCs w:val="30"/>
          <w:cs/>
        </w:rPr>
        <w:t xml:space="preserve"> ค่ายหนองสว</w:t>
      </w:r>
      <w:r w:rsidR="004E7B3F">
        <w:rPr>
          <w:rFonts w:ascii="TH SarabunPSK" w:hAnsi="TH SarabunPSK" w:cs="TH SarabunPSK" w:hint="cs"/>
          <w:sz w:val="30"/>
          <w:szCs w:val="30"/>
          <w:cs/>
        </w:rPr>
        <w:t>ง</w:t>
      </w:r>
      <w:r w:rsidR="00E83440">
        <w:rPr>
          <w:rFonts w:ascii="TH SarabunPSK" w:hAnsi="TH SarabunPSK" w:cs="TH SarabunPSK"/>
          <w:sz w:val="30"/>
          <w:szCs w:val="30"/>
        </w:rPr>
        <w:t>.</w:t>
      </w:r>
      <w:r w:rsidRPr="00923775">
        <w:rPr>
          <w:rFonts w:ascii="TH SarabunPSK" w:hAnsi="TH SarabunPSK" w:cs="TH SarabunPSK"/>
          <w:sz w:val="30"/>
          <w:szCs w:val="30"/>
        </w:rPr>
        <w:t>.</w:t>
      </w:r>
      <w:r w:rsidR="00E83440">
        <w:rPr>
          <w:rFonts w:ascii="TH SarabunPSK" w:hAnsi="TH SarabunPSK" w:cs="TH SarabunPSK"/>
          <w:sz w:val="30"/>
          <w:szCs w:val="30"/>
        </w:rPr>
        <w:t>.</w:t>
      </w:r>
      <w:r w:rsidRPr="00923775">
        <w:rPr>
          <w:rFonts w:ascii="TH SarabunPSK" w:hAnsi="TH SarabunPSK" w:cs="TH SarabunPSK"/>
          <w:sz w:val="30"/>
          <w:szCs w:val="30"/>
        </w:rPr>
        <w:t>..)</w:t>
      </w:r>
    </w:p>
    <w:p w14:paraId="706E30A8" w14:textId="38D56A1A" w:rsidR="001F7982" w:rsidRDefault="000444C0" w:rsidP="004F1F3E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ab/>
        <w:t>…</w:t>
      </w:r>
      <w:r w:rsidR="00E83440">
        <w:rPr>
          <w:rFonts w:ascii="TH SarabunPSK" w:hAnsi="TH SarabunPSK" w:cs="TH SarabunPSK"/>
          <w:sz w:val="30"/>
          <w:szCs w:val="30"/>
        </w:rPr>
        <w:t>28..</w:t>
      </w:r>
      <w:r>
        <w:rPr>
          <w:rFonts w:ascii="TH SarabunPSK" w:hAnsi="TH SarabunPSK" w:cs="TH SarabunPSK"/>
          <w:sz w:val="30"/>
          <w:szCs w:val="30"/>
        </w:rPr>
        <w:t>./…</w:t>
      </w:r>
      <w:r w:rsidR="00E83440">
        <w:rPr>
          <w:rFonts w:ascii="TH SarabunPSK" w:hAnsi="TH SarabunPSK" w:cs="TH SarabunPSK" w:hint="cs"/>
          <w:sz w:val="30"/>
          <w:szCs w:val="30"/>
          <w:cs/>
        </w:rPr>
        <w:t>มิถุนานายน</w:t>
      </w:r>
      <w:r>
        <w:rPr>
          <w:rFonts w:ascii="TH SarabunPSK" w:hAnsi="TH SarabunPSK" w:cs="TH SarabunPSK"/>
          <w:sz w:val="30"/>
          <w:szCs w:val="30"/>
        </w:rPr>
        <w:t>…./</w:t>
      </w:r>
      <w:r w:rsidR="00E83440">
        <w:rPr>
          <w:rFonts w:ascii="TH SarabunPSK" w:hAnsi="TH SarabunPSK" w:cs="TH SarabunPSK"/>
          <w:sz w:val="30"/>
          <w:szCs w:val="30"/>
        </w:rPr>
        <w:t>…2562</w:t>
      </w:r>
      <w:r>
        <w:rPr>
          <w:rFonts w:ascii="TH SarabunPSK" w:hAnsi="TH SarabunPSK" w:cs="TH SarabunPSK"/>
          <w:sz w:val="30"/>
          <w:szCs w:val="30"/>
        </w:rPr>
        <w:t>…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</w:p>
    <w:p w14:paraId="10B00E7A" w14:textId="77777777" w:rsidR="001F7982" w:rsidRDefault="001F7982" w:rsidP="004F1F3E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18280F4A" w14:textId="77777777" w:rsidR="001F7982" w:rsidRDefault="001F7982" w:rsidP="004F1F3E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3736191A" w14:textId="77777777" w:rsidR="001F7982" w:rsidRDefault="001F7982" w:rsidP="004F1F3E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5CA3EFA1" w14:textId="77777777" w:rsidR="001F7982" w:rsidRDefault="001F7982" w:rsidP="004F1F3E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0E938A3A" w14:textId="77777777" w:rsidR="001F7982" w:rsidRDefault="001F7982" w:rsidP="004F1F3E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7564046A" w14:textId="77777777" w:rsidR="001F7982" w:rsidRDefault="001F7982" w:rsidP="004F1F3E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3A7CCF02" w14:textId="77777777" w:rsidR="001F7982" w:rsidRDefault="001F7982" w:rsidP="004F1F3E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6400059D" w14:textId="77777777" w:rsidR="001F7982" w:rsidRDefault="001F7982" w:rsidP="004F1F3E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bookmarkEnd w:id="0"/>
    <w:bookmarkEnd w:id="1"/>
    <w:p w14:paraId="236AECBE" w14:textId="77777777" w:rsidR="001F7982" w:rsidRDefault="001F7982" w:rsidP="004F1F3E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6C9D9C33" w14:textId="77777777" w:rsidR="001F7982" w:rsidRDefault="001F7982" w:rsidP="004F1F3E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06D84B1F" w14:textId="77777777" w:rsidR="001F7982" w:rsidRDefault="001F7982" w:rsidP="004F1F3E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05735976" w14:textId="77777777" w:rsidR="001F7982" w:rsidRDefault="001F7982" w:rsidP="004F1F3E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4D299155" w14:textId="77777777" w:rsidR="001F7982" w:rsidRDefault="001F7982" w:rsidP="004F1F3E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356A6FE1" w14:textId="77777777" w:rsidR="001F7982" w:rsidRDefault="001F7982" w:rsidP="004F1F3E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362F8072" w14:textId="77777777" w:rsidR="001F7982" w:rsidRDefault="001F7982" w:rsidP="004F1F3E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7F9E4BED" w14:textId="77777777" w:rsidR="001F7982" w:rsidRDefault="001F7982" w:rsidP="004F1F3E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328B4EA8" w14:textId="77777777" w:rsidR="001F7982" w:rsidRDefault="001F7982" w:rsidP="004F1F3E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5340D211" w14:textId="2812AD4F" w:rsidR="001F7982" w:rsidRDefault="001F7982" w:rsidP="004F1F3E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6F8F692B" w14:textId="6BC27CAC" w:rsidR="00D86828" w:rsidRDefault="00D86828" w:rsidP="004F1F3E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1F35BB9C" w14:textId="6B6B2384" w:rsidR="00D86828" w:rsidRDefault="00D86828" w:rsidP="004F1F3E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083E629D" w14:textId="5C59C4A0" w:rsidR="00D86828" w:rsidRDefault="00D86828" w:rsidP="004F1F3E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7AD912AD" w14:textId="74AE6DE8" w:rsidR="00D86828" w:rsidRDefault="00D86828" w:rsidP="004F1F3E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62BB4F3F" w14:textId="77777777" w:rsidR="00D86828" w:rsidRDefault="00D86828" w:rsidP="004F1F3E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21CF0313" w14:textId="307AFABB" w:rsidR="001F7982" w:rsidRDefault="001F7982" w:rsidP="004F1F3E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78F195D2" w14:textId="670D9AD7" w:rsidR="00202B2D" w:rsidRDefault="00202B2D" w:rsidP="004F1F3E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0FFA0632" w14:textId="05CC68B6" w:rsidR="00202B2D" w:rsidRDefault="00202B2D" w:rsidP="004F1F3E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0DD9B89B" w14:textId="748BC568" w:rsidR="00202B2D" w:rsidRDefault="00202B2D" w:rsidP="004F1F3E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31212257" w14:textId="5F2F2B4F" w:rsidR="00202B2D" w:rsidRDefault="00202B2D" w:rsidP="004F1F3E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2F9D6F62" w14:textId="45C6DBD7" w:rsidR="00202B2D" w:rsidRDefault="00202B2D" w:rsidP="004F1F3E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78ECADC1" w14:textId="2AD2BF79" w:rsidR="00202B2D" w:rsidRDefault="00202B2D" w:rsidP="004F1F3E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72085042" w14:textId="43FBE2DF" w:rsidR="00202B2D" w:rsidRDefault="00202B2D" w:rsidP="004F1F3E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313B5842" w14:textId="4CB5AE3F" w:rsidR="00202B2D" w:rsidRDefault="00202B2D" w:rsidP="004F1F3E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70EA91A8" w14:textId="71E2D403" w:rsidR="00202B2D" w:rsidRDefault="00202B2D" w:rsidP="004F1F3E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25EC6C34" w14:textId="79FFDD21" w:rsidR="00202B2D" w:rsidRDefault="00202B2D" w:rsidP="004F1F3E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67D33DD0" w14:textId="77777777" w:rsidR="00202B2D" w:rsidRDefault="00202B2D" w:rsidP="004F1F3E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11067D6F" w14:textId="77777777" w:rsidR="001F7982" w:rsidRDefault="001F7982" w:rsidP="001F7982">
      <w:pPr>
        <w:pStyle w:val="Subtitle"/>
        <w:jc w:val="left"/>
        <w:rPr>
          <w:rFonts w:ascii="TH SarabunPSK" w:hAnsi="TH SarabunPSK" w:cs="TH SarabunPS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B3889E9" wp14:editId="730F97CB">
                <wp:simplePos x="0" y="0"/>
                <wp:positionH relativeFrom="column">
                  <wp:posOffset>5047615</wp:posOffset>
                </wp:positionH>
                <wp:positionV relativeFrom="paragraph">
                  <wp:posOffset>112395</wp:posOffset>
                </wp:positionV>
                <wp:extent cx="777875" cy="33464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75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B5A3AE" w14:textId="77777777" w:rsidR="004E7B3F" w:rsidRDefault="004E7B3F" w:rsidP="001F7982">
                            <w:pPr>
                              <w:jc w:val="right"/>
                              <w:rPr>
                                <w:rFonts w:ascii="TH SarabunPSK" w:hAnsi="TH SarabunPSK" w:cs="TH SarabunPSK"/>
                                <w:szCs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Cs w:val="28"/>
                                <w:cs/>
                              </w:rPr>
                              <w:t>(สหกิจ09)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3889E9" id="Text Box 1" o:spid="_x0000_s1027" type="#_x0000_t202" style="position:absolute;margin-left:397.45pt;margin-top:8.85pt;width:61.25pt;height:26.35pt;z-index:-2516520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" filled="f" stroked="f">
                <v:textbox style="mso-fit-shape-to-text:t">
                  <w:txbxContent>
                    <w:p w14:paraId="1DB5A3AE" w14:textId="77777777" w:rsidR="004E7B3F" w:rsidRDefault="004E7B3F" w:rsidP="001F7982">
                      <w:pPr>
                        <w:jc w:val="right"/>
                        <w:rPr>
                          <w:rFonts w:ascii="TH SarabunPSK" w:hAnsi="TH SarabunPSK" w:cs="TH SarabunPSK"/>
                          <w:szCs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Cs w:val="28"/>
                          <w:cs/>
                        </w:rPr>
                        <w:t>(สหกิจ09)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</w:rPr>
        <w:drawing>
          <wp:inline distT="0" distB="0" distL="0" distR="0" wp14:anchorId="383F332B" wp14:editId="6B9ACC2A">
            <wp:extent cx="259080" cy="472440"/>
            <wp:effectExtent l="0" t="0" r="7620" b="3810"/>
            <wp:docPr id="3" name="Picture 3" descr="logo rmutto_color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4" descr="logo rmutto_color n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PageNumber"/>
          <w:rFonts w:ascii="TH SarabunPSK" w:hAnsi="TH SarabunPSK" w:cs="TH SarabunPSK" w:hint="cs"/>
          <w:cs/>
        </w:rPr>
        <w:t xml:space="preserve">  </w:t>
      </w:r>
      <w:r>
        <w:rPr>
          <w:rStyle w:val="PageNumber"/>
          <w:rFonts w:ascii="TH SarabunPSK" w:hAnsi="TH SarabunPSK" w:cs="TH SarabunPSK" w:hint="cs"/>
          <w:sz w:val="28"/>
          <w:szCs w:val="28"/>
          <w:cs/>
        </w:rPr>
        <w:t>มหาวิทยาลัยเทคโนโลยีราชมงคลตะวันออก</w:t>
      </w:r>
      <w:r>
        <w:rPr>
          <w:rStyle w:val="PageNumber"/>
          <w:rFonts w:ascii="TH SarabunPSK" w:hAnsi="TH SarabunPSK" w:cs="TH SarabunPSK" w:hint="cs"/>
          <w:cs/>
        </w:rPr>
        <w:tab/>
      </w:r>
      <w:r>
        <w:rPr>
          <w:rStyle w:val="PageNumber"/>
          <w:rFonts w:ascii="TH SarabunPSK" w:hAnsi="TH SarabunPSK" w:cs="TH SarabunPSK" w:hint="cs"/>
          <w:cs/>
        </w:rPr>
        <w:tab/>
      </w:r>
      <w:r>
        <w:rPr>
          <w:rStyle w:val="PageNumber"/>
          <w:rFonts w:ascii="TH SarabunPSK" w:hAnsi="TH SarabunPSK" w:cs="TH SarabunPSK" w:hint="cs"/>
          <w:cs/>
        </w:rPr>
        <w:tab/>
      </w:r>
      <w:r>
        <w:rPr>
          <w:rStyle w:val="PageNumber"/>
          <w:rFonts w:ascii="TH SarabunPSK" w:hAnsi="TH SarabunPSK" w:cs="TH SarabunPSK" w:hint="cs"/>
          <w:cs/>
        </w:rPr>
        <w:tab/>
      </w:r>
      <w:r>
        <w:rPr>
          <w:rStyle w:val="PageNumber"/>
          <w:rFonts w:ascii="TH SarabunPSK" w:hAnsi="TH SarabunPSK" w:cs="TH SarabunPSK" w:hint="cs"/>
          <w:cs/>
        </w:rPr>
        <w:tab/>
      </w:r>
    </w:p>
    <w:p w14:paraId="4106CD56" w14:textId="77777777" w:rsidR="001F7982" w:rsidRDefault="001F7982" w:rsidP="001F7982">
      <w:pPr>
        <w:spacing w:line="360" w:lineRule="auto"/>
        <w:ind w:right="-874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D00370E" w14:textId="77777777" w:rsidR="001F7982" w:rsidRDefault="001F7982" w:rsidP="001F7982">
      <w:pPr>
        <w:spacing w:line="360" w:lineRule="auto"/>
        <w:ind w:right="-874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แบบรายงานการปฏิบัติงานสหกิจศึกษา ประจำสัปดาห์</w:t>
      </w:r>
    </w:p>
    <w:p w14:paraId="4C4CF39E" w14:textId="77777777" w:rsidR="001F7982" w:rsidRDefault="001F7982" w:rsidP="001F7982">
      <w:pPr>
        <w:ind w:left="-284" w:right="-874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สาขา ..........วิทยาการคอมพิวเตอร์........................... คณะ ......บริหารธุรกิจและเทคโนโลยีสานสนเทศ.....</w:t>
      </w:r>
    </w:p>
    <w:p w14:paraId="3F2AE4F1" w14:textId="77777777" w:rsidR="001F7982" w:rsidRDefault="001F7982" w:rsidP="001F7982">
      <w:pPr>
        <w:rPr>
          <w:rFonts w:ascii="TH SarabunPSK" w:hAnsi="TH SarabunPSK" w:cs="TH SarabunPSK"/>
          <w:b/>
          <w:bCs/>
          <w:sz w:val="30"/>
          <w:szCs w:val="30"/>
          <w:cs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****************************************************************************************</w:t>
      </w:r>
    </w:p>
    <w:p w14:paraId="6B9DC4A5" w14:textId="77777777" w:rsidR="001F7982" w:rsidRDefault="001F7982" w:rsidP="001F7982">
      <w:pPr>
        <w:spacing w:before="240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ชื่อ </w:t>
      </w:r>
      <w:r>
        <w:rPr>
          <w:rFonts w:ascii="TH SarabunPSK" w:hAnsi="TH SarabunPSK" w:cs="TH SarabunPSK" w:hint="cs"/>
          <w:b/>
          <w:bCs/>
          <w:sz w:val="30"/>
          <w:szCs w:val="30"/>
        </w:rPr>
        <w:t>–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นามสกุล   นักศึกษา </w:t>
      </w:r>
      <w:r>
        <w:rPr>
          <w:rFonts w:ascii="TH SarabunPSK" w:hAnsi="TH SarabunPSK" w:cs="TH SarabunPSK" w:hint="cs"/>
          <w:sz w:val="30"/>
          <w:szCs w:val="30"/>
          <w:cs/>
        </w:rPr>
        <w:t>......นายฐาปนพงศ์ จิตต์บุญธรรม.........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รหัสนักศึกษา </w:t>
      </w:r>
      <w:r>
        <w:rPr>
          <w:rFonts w:ascii="TH SarabunPSK" w:hAnsi="TH SarabunPSK" w:cs="TH SarabunPSK" w:hint="cs"/>
          <w:sz w:val="30"/>
          <w:szCs w:val="30"/>
          <w:cs/>
        </w:rPr>
        <w:t>..........025930461031-6...........</w:t>
      </w:r>
    </w:p>
    <w:p w14:paraId="1E8DD8A4" w14:textId="77777777" w:rsidR="001F7982" w:rsidRDefault="001F7982" w:rsidP="001F7982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หน่วยงาน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 ..........บริษัท การท่าอากาศยานไทย จำกัด </w:t>
      </w:r>
      <w:r>
        <w:rPr>
          <w:rFonts w:ascii="TH SarabunPSK" w:hAnsi="TH SarabunPSK" w:cs="TH SarabunPSK" w:hint="cs"/>
          <w:sz w:val="30"/>
          <w:szCs w:val="30"/>
        </w:rPr>
        <w:t>(</w:t>
      </w:r>
      <w:r>
        <w:rPr>
          <w:rFonts w:ascii="TH SarabunPSK" w:hAnsi="TH SarabunPSK" w:cs="TH SarabunPSK" w:hint="cs"/>
          <w:sz w:val="30"/>
          <w:szCs w:val="30"/>
          <w:cs/>
        </w:rPr>
        <w:t>มหาชน</w:t>
      </w:r>
      <w:r>
        <w:rPr>
          <w:rFonts w:ascii="TH SarabunPSK" w:hAnsi="TH SarabunPSK" w:cs="TH SarabunPSK" w:hint="cs"/>
          <w:sz w:val="30"/>
          <w:szCs w:val="30"/>
        </w:rPr>
        <w:t>)</w:t>
      </w:r>
      <w:r>
        <w:rPr>
          <w:rFonts w:ascii="TH SarabunPSK" w:hAnsi="TH SarabunPSK" w:cs="TH SarabunPSK" w:hint="cs"/>
          <w:sz w:val="30"/>
          <w:szCs w:val="30"/>
          <w:cs/>
        </w:rPr>
        <w:t>..................................................................................</w:t>
      </w:r>
    </w:p>
    <w:p w14:paraId="42BCD83B" w14:textId="77777777" w:rsidR="001F7982" w:rsidRDefault="001F7982" w:rsidP="001F7982">
      <w:pPr>
        <w:pStyle w:val="Header"/>
        <w:tabs>
          <w:tab w:val="left" w:pos="720"/>
        </w:tabs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สถานที่ตั้ง </w:t>
      </w:r>
      <w:r>
        <w:rPr>
          <w:rFonts w:ascii="TH SarabunPSK" w:hAnsi="TH SarabunPSK" w:cs="TH SarabunPSK" w:hint="cs"/>
          <w:sz w:val="30"/>
          <w:szCs w:val="30"/>
          <w:cs/>
        </w:rPr>
        <w:t>.....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.....</w:t>
      </w:r>
      <w:r>
        <w:rPr>
          <w:rFonts w:ascii="TH SarabunPSK" w:hAnsi="TH SarabunPSK" w:cs="TH SarabunPSK" w:hint="cs"/>
          <w:color w:val="000000"/>
          <w:sz w:val="30"/>
          <w:szCs w:val="30"/>
          <w:cs/>
        </w:rPr>
        <w:t>333 ถนนเชิดวุฒากาศ แขวงสีกัน เขตดอนเมือง กรุงเทพฯ 10210 ประเทศไทย............................</w:t>
      </w:r>
    </w:p>
    <w:p w14:paraId="61C0224D" w14:textId="77777777" w:rsidR="001F7982" w:rsidRDefault="001F7982" w:rsidP="001F7982">
      <w:pPr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สัปดาห์ที่ </w:t>
      </w:r>
      <w:r>
        <w:rPr>
          <w:rFonts w:ascii="TH SarabunPSK" w:hAnsi="TH SarabunPSK" w:cs="TH SarabunPSK" w:hint="cs"/>
          <w:sz w:val="30"/>
          <w:szCs w:val="30"/>
          <w:cs/>
        </w:rPr>
        <w:t>........</w:t>
      </w:r>
      <w:r>
        <w:rPr>
          <w:rFonts w:ascii="TH SarabunPSK" w:hAnsi="TH SarabunPSK" w:cs="TH SarabunPSK"/>
          <w:sz w:val="30"/>
          <w:szCs w:val="30"/>
        </w:rPr>
        <w:t>2</w:t>
      </w:r>
      <w:r>
        <w:rPr>
          <w:rFonts w:ascii="TH SarabunPSK" w:hAnsi="TH SarabunPSK" w:cs="TH SarabunPSK" w:hint="cs"/>
          <w:sz w:val="30"/>
          <w:szCs w:val="30"/>
          <w:cs/>
        </w:rPr>
        <w:t>..........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ระหว่างวันที่ </w:t>
      </w:r>
      <w:r>
        <w:rPr>
          <w:rFonts w:ascii="TH SarabunPSK" w:hAnsi="TH SarabunPSK" w:cs="TH SarabunPSK" w:hint="cs"/>
          <w:sz w:val="30"/>
          <w:szCs w:val="30"/>
          <w:cs/>
        </w:rPr>
        <w:t>........</w:t>
      </w:r>
      <w:r>
        <w:rPr>
          <w:rFonts w:ascii="TH SarabunPSK" w:hAnsi="TH SarabunPSK" w:cs="TH SarabunPSK"/>
          <w:sz w:val="30"/>
          <w:szCs w:val="30"/>
        </w:rPr>
        <w:t>1</w:t>
      </w:r>
      <w:r>
        <w:rPr>
          <w:rFonts w:ascii="TH SarabunPSK" w:hAnsi="TH SarabunPSK" w:cs="TH SarabunPSK" w:hint="cs"/>
          <w:sz w:val="30"/>
          <w:szCs w:val="30"/>
          <w:cs/>
        </w:rPr>
        <w:t>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เดือน</w:t>
      </w:r>
      <w:r>
        <w:rPr>
          <w:rFonts w:ascii="TH SarabunPSK" w:hAnsi="TH SarabunPSK" w:cs="TH SarabunPSK" w:hint="cs"/>
          <w:sz w:val="30"/>
          <w:szCs w:val="30"/>
          <w:cs/>
        </w:rPr>
        <w:t>..............กรกฎาคม......................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พ.ศ. </w:t>
      </w:r>
      <w:r>
        <w:rPr>
          <w:rFonts w:ascii="TH SarabunPSK" w:hAnsi="TH SarabunPSK" w:cs="TH SarabunPSK" w:hint="cs"/>
          <w:sz w:val="30"/>
          <w:szCs w:val="30"/>
          <w:cs/>
        </w:rPr>
        <w:t>...........2562.............</w:t>
      </w:r>
    </w:p>
    <w:p w14:paraId="22F0E022" w14:textId="77777777" w:rsidR="001F7982" w:rsidRDefault="001F7982" w:rsidP="001F7982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ถึงวันที่ </w:t>
      </w:r>
      <w:r>
        <w:rPr>
          <w:rFonts w:ascii="TH SarabunPSK" w:hAnsi="TH SarabunPSK" w:cs="TH SarabunPSK" w:hint="cs"/>
          <w:sz w:val="30"/>
          <w:szCs w:val="30"/>
          <w:cs/>
        </w:rPr>
        <w:t>.........</w:t>
      </w:r>
      <w:r>
        <w:rPr>
          <w:rFonts w:ascii="TH SarabunPSK" w:hAnsi="TH SarabunPSK" w:cs="TH SarabunPSK"/>
          <w:sz w:val="30"/>
          <w:szCs w:val="30"/>
        </w:rPr>
        <w:t>5</w:t>
      </w:r>
      <w:r>
        <w:rPr>
          <w:rFonts w:ascii="TH SarabunPSK" w:hAnsi="TH SarabunPSK" w:cs="TH SarabunPSK" w:hint="cs"/>
          <w:sz w:val="30"/>
          <w:szCs w:val="30"/>
          <w:cs/>
        </w:rPr>
        <w:t>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เดือน.</w:t>
      </w:r>
      <w:r>
        <w:rPr>
          <w:rFonts w:ascii="TH SarabunPSK" w:hAnsi="TH SarabunPSK" w:cs="TH SarabunPSK" w:hint="cs"/>
          <w:sz w:val="30"/>
          <w:szCs w:val="30"/>
          <w:cs/>
        </w:rPr>
        <w:t>..............กรกฎาคม.....................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พ.ศ. </w:t>
      </w:r>
      <w:r>
        <w:rPr>
          <w:rFonts w:ascii="TH SarabunPSK" w:hAnsi="TH SarabunPSK" w:cs="TH SarabunPSK" w:hint="cs"/>
          <w:sz w:val="30"/>
          <w:szCs w:val="30"/>
          <w:cs/>
        </w:rPr>
        <w:t>............2562.............</w:t>
      </w:r>
    </w:p>
    <w:p w14:paraId="0DD32B02" w14:textId="77777777" w:rsidR="001F7982" w:rsidRDefault="001F7982" w:rsidP="001F7982">
      <w:pPr>
        <w:spacing w:before="120"/>
        <w:rPr>
          <w:rFonts w:ascii="TH SarabunPSK" w:hAnsi="TH SarabunPSK" w:cs="TH SarabunPSK"/>
          <w:b/>
          <w:bCs/>
          <w:sz w:val="30"/>
          <w:szCs w:val="30"/>
          <w:cs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****************************************************************************************</w:t>
      </w:r>
    </w:p>
    <w:p w14:paraId="7925971B" w14:textId="77777777" w:rsidR="001F7982" w:rsidRDefault="001F7982" w:rsidP="001F7982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รายงานการปฏิบัติงานประจำสัปดาห์</w:t>
      </w:r>
    </w:p>
    <w:p w14:paraId="3222ED88" w14:textId="77777777" w:rsidR="001F7982" w:rsidRDefault="001F7982" w:rsidP="001F7982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งานที่ได้รับมอบหมาย / ปฏิบัติหน้าที่</w:t>
      </w:r>
    </w:p>
    <w:p w14:paraId="00FF44AA" w14:textId="77777777" w:rsidR="001F7982" w:rsidRDefault="001F7982" w:rsidP="001F7982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วิธีการ / ขั้นตอนการปฏิบัติงาน</w:t>
      </w:r>
    </w:p>
    <w:p w14:paraId="5BF9E175" w14:textId="77777777" w:rsidR="001F7982" w:rsidRDefault="001F7982" w:rsidP="001F7982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เครื่องมือ / อุปกรณ์ที่ใช้ในการปฏิบัติงาน</w:t>
      </w:r>
    </w:p>
    <w:p w14:paraId="1C4B2C16" w14:textId="77777777" w:rsidR="001F7982" w:rsidRDefault="001F7982" w:rsidP="001F7982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ผลของการปฏิบัติงาน</w:t>
      </w:r>
    </w:p>
    <w:p w14:paraId="0AE6FA1F" w14:textId="77777777" w:rsidR="001F7982" w:rsidRDefault="001F7982" w:rsidP="001F7982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ปัญหา / อุปสรรค</w:t>
      </w:r>
    </w:p>
    <w:p w14:paraId="5A163E98" w14:textId="77777777" w:rsidR="001F7982" w:rsidRDefault="001F7982" w:rsidP="001F7982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****************************************************************************************</w:t>
      </w:r>
    </w:p>
    <w:p w14:paraId="226C2410" w14:textId="77777777" w:rsidR="001F7982" w:rsidRDefault="001F7982" w:rsidP="001F7982">
      <w:pPr>
        <w:rPr>
          <w:rFonts w:ascii="TH SarabunPSK" w:hAnsi="TH SarabunPSK" w:cs="TH SarabunPSK"/>
          <w:b/>
          <w:bCs/>
          <w:sz w:val="30"/>
          <w:szCs w:val="30"/>
        </w:rPr>
      </w:pPr>
    </w:p>
    <w:p w14:paraId="29B0414C" w14:textId="77777777" w:rsidR="001F7982" w:rsidRDefault="001F7982" w:rsidP="00202B2D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งานที่ได้รับมอบหมาย</w:t>
      </w:r>
    </w:p>
    <w:p w14:paraId="69C5BF06" w14:textId="77777777" w:rsidR="001F7982" w:rsidRDefault="001F7982" w:rsidP="00202B2D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sz w:val="30"/>
          <w:cs/>
        </w:rPr>
        <w:t>เพิ่ม ลบ แก้ไข ข้อมูลในตาราง</w:t>
      </w:r>
    </w:p>
    <w:p w14:paraId="623E2EC8" w14:textId="77777777" w:rsidR="001F7982" w:rsidRDefault="001F7982" w:rsidP="00202B2D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ขั้นตอนการปฏับัติงาน</w:t>
      </w:r>
    </w:p>
    <w:p w14:paraId="3DABED42" w14:textId="0EE9D525" w:rsidR="001F7982" w:rsidRPr="00202B2D" w:rsidRDefault="001F7982" w:rsidP="00202B2D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sz w:val="30"/>
          <w:cs/>
        </w:rPr>
        <w:t xml:space="preserve">ศึกษาวิธีการเขียนใน </w:t>
      </w:r>
      <w:proofErr w:type="spellStart"/>
      <w:r>
        <w:rPr>
          <w:rFonts w:ascii="TH SarabunPSK" w:hAnsi="TH SarabunPSK" w:cs="TH SarabunPSK" w:hint="cs"/>
          <w:sz w:val="30"/>
        </w:rPr>
        <w:t>Youtube</w:t>
      </w:r>
      <w:proofErr w:type="spellEnd"/>
    </w:p>
    <w:p w14:paraId="12715D00" w14:textId="77777777" w:rsidR="001F7982" w:rsidRDefault="001F7982" w:rsidP="00202B2D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อุปกรณ์ที่ใช้ในการปฏิบัติ</w:t>
      </w:r>
    </w:p>
    <w:p w14:paraId="22099368" w14:textId="77777777" w:rsidR="001F7982" w:rsidRDefault="001F7982" w:rsidP="00202B2D">
      <w:pPr>
        <w:spacing w:line="276" w:lineRule="auto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b/>
          <w:bCs/>
          <w:sz w:val="30"/>
        </w:rPr>
        <w:t xml:space="preserve">           Hardware</w:t>
      </w:r>
    </w:p>
    <w:p w14:paraId="6468BE6B" w14:textId="77777777" w:rsidR="001F7982" w:rsidRDefault="001F7982" w:rsidP="00202B2D">
      <w:pPr>
        <w:spacing w:line="276" w:lineRule="auto"/>
        <w:ind w:left="7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</w:rPr>
        <w:t xml:space="preserve">      </w:t>
      </w:r>
      <w:r>
        <w:rPr>
          <w:rFonts w:ascii="TH SarabunPSK" w:hAnsi="TH SarabunPSK" w:cs="TH SarabunPSK" w:hint="cs"/>
          <w:b/>
          <w:bCs/>
          <w:sz w:val="30"/>
        </w:rPr>
        <w:t xml:space="preserve">-  </w:t>
      </w:r>
      <w:r>
        <w:rPr>
          <w:rFonts w:ascii="TH SarabunPSK" w:hAnsi="TH SarabunPSK" w:cs="TH SarabunPSK" w:hint="cs"/>
          <w:sz w:val="30"/>
          <w:szCs w:val="30"/>
        </w:rPr>
        <w:t>Notebook</w:t>
      </w:r>
    </w:p>
    <w:p w14:paraId="215DED35" w14:textId="77777777" w:rsidR="001F7982" w:rsidRDefault="001F7982" w:rsidP="00202B2D">
      <w:pPr>
        <w:spacing w:line="276" w:lineRule="auto"/>
        <w:ind w:left="7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</w:rPr>
        <w:t xml:space="preserve">      -</w:t>
      </w:r>
      <w:r>
        <w:rPr>
          <w:rFonts w:ascii="TH SarabunPSK" w:hAnsi="TH SarabunPSK" w:cs="TH SarabunPSK" w:hint="cs"/>
          <w:sz w:val="30"/>
          <w:szCs w:val="30"/>
        </w:rPr>
        <w:t xml:space="preserve">  Mouse</w:t>
      </w:r>
    </w:p>
    <w:p w14:paraId="2B61D808" w14:textId="77777777" w:rsidR="001F7982" w:rsidRDefault="001F7982" w:rsidP="00202B2D">
      <w:pPr>
        <w:spacing w:line="276" w:lineRule="auto"/>
        <w:ind w:left="720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b/>
          <w:bCs/>
          <w:sz w:val="30"/>
        </w:rPr>
        <w:lastRenderedPageBreak/>
        <w:t>Software</w:t>
      </w:r>
    </w:p>
    <w:p w14:paraId="63A97336" w14:textId="77777777" w:rsidR="001F7982" w:rsidRDefault="001F7982" w:rsidP="00202B2D">
      <w:pPr>
        <w:spacing w:line="276" w:lineRule="auto"/>
        <w:ind w:left="720"/>
        <w:rPr>
          <w:rFonts w:ascii="TH SarabunPSK" w:hAnsi="TH SarabunPSK" w:cs="TH SarabunPSK"/>
          <w:sz w:val="30"/>
        </w:rPr>
      </w:pPr>
      <w:r>
        <w:rPr>
          <w:rFonts w:ascii="TH SarabunPSK" w:hAnsi="TH SarabunPSK" w:cs="TH SarabunPSK" w:hint="cs"/>
          <w:b/>
          <w:bCs/>
          <w:sz w:val="30"/>
        </w:rPr>
        <w:t xml:space="preserve"> </w:t>
      </w:r>
      <w:r>
        <w:rPr>
          <w:rFonts w:ascii="TH SarabunPSK" w:hAnsi="TH SarabunPSK" w:cs="TH SarabunPSK" w:hint="cs"/>
          <w:sz w:val="30"/>
        </w:rPr>
        <w:t xml:space="preserve">     -  Visual Studio Code</w:t>
      </w:r>
    </w:p>
    <w:p w14:paraId="76B5C351" w14:textId="77777777" w:rsidR="001F7982" w:rsidRDefault="001F7982" w:rsidP="00202B2D">
      <w:pPr>
        <w:spacing w:line="276" w:lineRule="auto"/>
        <w:ind w:left="720"/>
        <w:rPr>
          <w:rFonts w:ascii="TH SarabunPSK" w:hAnsi="TH SarabunPSK" w:cs="TH SarabunPSK"/>
          <w:sz w:val="30"/>
        </w:rPr>
      </w:pPr>
      <w:r>
        <w:rPr>
          <w:rFonts w:ascii="TH SarabunPSK" w:hAnsi="TH SarabunPSK" w:cs="TH SarabunPSK" w:hint="cs"/>
          <w:sz w:val="30"/>
        </w:rPr>
        <w:t xml:space="preserve">      -  </w:t>
      </w:r>
      <w:proofErr w:type="spellStart"/>
      <w:r>
        <w:rPr>
          <w:rFonts w:ascii="TH SarabunPSK" w:hAnsi="TH SarabunPSK" w:cs="TH SarabunPSK" w:hint="cs"/>
          <w:sz w:val="30"/>
        </w:rPr>
        <w:t>Xampp</w:t>
      </w:r>
      <w:proofErr w:type="spellEnd"/>
    </w:p>
    <w:p w14:paraId="3612FF6D" w14:textId="77777777" w:rsidR="001F7982" w:rsidRDefault="001F7982" w:rsidP="00202B2D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ผลของการปฏิบัติงาน</w:t>
      </w:r>
    </w:p>
    <w:p w14:paraId="11DDBBF6" w14:textId="6AC1CEB3" w:rsidR="001F7982" w:rsidRDefault="001F7982" w:rsidP="00202B2D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sz w:val="30"/>
        </w:rPr>
      </w:pPr>
      <w:r>
        <w:rPr>
          <w:rFonts w:ascii="TH SarabunPSK" w:hAnsi="TH SarabunPSK" w:cs="TH SarabunPSK" w:hint="cs"/>
          <w:sz w:val="30"/>
          <w:cs/>
        </w:rPr>
        <w:t xml:space="preserve">สามารถ </w:t>
      </w:r>
      <w:r>
        <w:rPr>
          <w:rFonts w:ascii="TH SarabunPSK" w:hAnsi="TH SarabunPSK" w:cs="TH SarabunPSK"/>
          <w:sz w:val="30"/>
        </w:rPr>
        <w:t xml:space="preserve">Edit Delete </w:t>
      </w:r>
      <w:r>
        <w:rPr>
          <w:rFonts w:ascii="TH SarabunPSK" w:hAnsi="TH SarabunPSK" w:cs="TH SarabunPSK" w:hint="cs"/>
          <w:sz w:val="30"/>
          <w:cs/>
        </w:rPr>
        <w:t>ได้</w:t>
      </w:r>
    </w:p>
    <w:p w14:paraId="28239753" w14:textId="608066FB" w:rsidR="00202B2D" w:rsidRDefault="00202B2D" w:rsidP="00202B2D">
      <w:pPr>
        <w:spacing w:line="276" w:lineRule="auto"/>
        <w:rPr>
          <w:rFonts w:ascii="TH SarabunPSK" w:hAnsi="TH SarabunPSK" w:cs="TH SarabunPSK"/>
          <w:sz w:val="30"/>
        </w:rPr>
      </w:pPr>
    </w:p>
    <w:p w14:paraId="38FB82A0" w14:textId="23CF0CFE" w:rsidR="00202B2D" w:rsidRDefault="00202B2D" w:rsidP="00202B2D">
      <w:pPr>
        <w:spacing w:line="276" w:lineRule="auto"/>
        <w:rPr>
          <w:rFonts w:ascii="TH SarabunPSK" w:hAnsi="TH SarabunPSK" w:cs="TH SarabunPSK"/>
          <w:sz w:val="30"/>
        </w:rPr>
      </w:pPr>
    </w:p>
    <w:p w14:paraId="59323015" w14:textId="756B7E3A" w:rsidR="00202B2D" w:rsidRDefault="00202B2D" w:rsidP="00202B2D">
      <w:pPr>
        <w:spacing w:line="276" w:lineRule="auto"/>
        <w:rPr>
          <w:rFonts w:ascii="TH SarabunPSK" w:hAnsi="TH SarabunPSK" w:cs="TH SarabunPSK"/>
          <w:sz w:val="30"/>
        </w:rPr>
      </w:pPr>
    </w:p>
    <w:p w14:paraId="37D666CA" w14:textId="77777777" w:rsidR="00202B2D" w:rsidRPr="00202B2D" w:rsidRDefault="00202B2D" w:rsidP="00202B2D">
      <w:pPr>
        <w:spacing w:line="276" w:lineRule="auto"/>
        <w:rPr>
          <w:rFonts w:ascii="TH SarabunPSK" w:hAnsi="TH SarabunPSK" w:cs="TH SarabunPSK"/>
          <w:sz w:val="30"/>
        </w:rPr>
      </w:pPr>
    </w:p>
    <w:p w14:paraId="02808B29" w14:textId="77777777" w:rsidR="001F7982" w:rsidRDefault="001F7982" w:rsidP="00202B2D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ปัญหาและอุปสรรค</w:t>
      </w:r>
    </w:p>
    <w:p w14:paraId="18675F9D" w14:textId="73758FBB" w:rsidR="001F7982" w:rsidRPr="001F7982" w:rsidRDefault="001F7982" w:rsidP="00202B2D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b/>
          <w:bCs/>
          <w:sz w:val="30"/>
        </w:rPr>
      </w:pPr>
    </w:p>
    <w:p w14:paraId="44C3BC59" w14:textId="241D841E" w:rsidR="001F7982" w:rsidRDefault="001F7982" w:rsidP="00202B2D">
      <w:pPr>
        <w:spacing w:line="276" w:lineRule="auto"/>
        <w:rPr>
          <w:rFonts w:ascii="TH SarabunPSK" w:hAnsi="TH SarabunPSK" w:cs="TH SarabunPSK"/>
          <w:b/>
          <w:bCs/>
          <w:sz w:val="30"/>
        </w:rPr>
      </w:pPr>
    </w:p>
    <w:p w14:paraId="1B6227F3" w14:textId="77777777" w:rsidR="001F7982" w:rsidRPr="001F7982" w:rsidRDefault="001F7982" w:rsidP="00202B2D">
      <w:pPr>
        <w:spacing w:line="276" w:lineRule="auto"/>
        <w:rPr>
          <w:rFonts w:ascii="TH SarabunPSK" w:hAnsi="TH SarabunPSK" w:cs="TH SarabunPSK"/>
          <w:b/>
          <w:bCs/>
          <w:sz w:val="30"/>
        </w:rPr>
      </w:pPr>
    </w:p>
    <w:p w14:paraId="3DEF9F57" w14:textId="77777777" w:rsidR="00202B2D" w:rsidRPr="00923775" w:rsidRDefault="001F7982" w:rsidP="00202B2D">
      <w:pPr>
        <w:tabs>
          <w:tab w:val="center" w:pos="6300"/>
        </w:tabs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</w:rPr>
        <w:tab/>
      </w:r>
      <w:r w:rsidR="00202B2D" w:rsidRPr="00923775">
        <w:rPr>
          <w:rFonts w:ascii="TH SarabunPSK" w:hAnsi="TH SarabunPSK" w:cs="TH SarabunPSK"/>
          <w:sz w:val="30"/>
          <w:szCs w:val="30"/>
        </w:rPr>
        <w:t>……………………………</w:t>
      </w:r>
      <w:r w:rsidR="00202B2D">
        <w:rPr>
          <w:rFonts w:ascii="TH SarabunPSK" w:hAnsi="TH SarabunPSK" w:cs="TH SarabunPSK"/>
          <w:sz w:val="30"/>
          <w:szCs w:val="30"/>
        </w:rPr>
        <w:t>………</w:t>
      </w:r>
      <w:r w:rsidR="00202B2D" w:rsidRPr="00923775">
        <w:rPr>
          <w:rFonts w:ascii="TH SarabunPSK" w:hAnsi="TH SarabunPSK" w:cs="TH SarabunPSK"/>
          <w:sz w:val="30"/>
          <w:szCs w:val="30"/>
        </w:rPr>
        <w:t>…………...</w:t>
      </w:r>
      <w:r w:rsidR="00202B2D">
        <w:rPr>
          <w:rFonts w:ascii="TH SarabunPSK" w:hAnsi="TH SarabunPSK" w:cs="TH SarabunPSK"/>
          <w:sz w:val="30"/>
          <w:szCs w:val="30"/>
        </w:rPr>
        <w:t xml:space="preserve"> </w:t>
      </w:r>
      <w:r w:rsidR="00202B2D" w:rsidRPr="00923775">
        <w:rPr>
          <w:rFonts w:ascii="TH SarabunPSK" w:hAnsi="TH SarabunPSK" w:cs="TH SarabunPSK"/>
          <w:sz w:val="30"/>
          <w:szCs w:val="30"/>
          <w:cs/>
        </w:rPr>
        <w:t>ผู้ดูแลการปฏิบัติงานของนักศึกษา</w:t>
      </w:r>
    </w:p>
    <w:p w14:paraId="2CC0AEEA" w14:textId="77777777" w:rsidR="00202B2D" w:rsidRDefault="00202B2D" w:rsidP="00202B2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ab/>
      </w:r>
      <w:r w:rsidRPr="00923775">
        <w:rPr>
          <w:rFonts w:ascii="TH SarabunPSK" w:hAnsi="TH SarabunPSK" w:cs="TH SarabunPSK"/>
          <w:sz w:val="30"/>
          <w:szCs w:val="30"/>
        </w:rPr>
        <w:t>(</w:t>
      </w:r>
      <w:r>
        <w:rPr>
          <w:rFonts w:ascii="TH SarabunPSK" w:hAnsi="TH SarabunPSK" w:cs="TH SarabunPSK"/>
          <w:sz w:val="30"/>
          <w:szCs w:val="30"/>
        </w:rPr>
        <w:t>.</w:t>
      </w:r>
      <w:proofErr w:type="gramStart"/>
      <w:r w:rsidRPr="00923775">
        <w:rPr>
          <w:rFonts w:ascii="TH SarabunPSK" w:hAnsi="TH SarabunPSK" w:cs="TH SarabunPSK"/>
          <w:sz w:val="30"/>
          <w:szCs w:val="30"/>
        </w:rPr>
        <w:t>…</w:t>
      </w:r>
      <w:r>
        <w:rPr>
          <w:rFonts w:ascii="TH SarabunPSK" w:hAnsi="TH SarabunPSK" w:cs="TH SarabunPSK"/>
          <w:sz w:val="30"/>
          <w:szCs w:val="30"/>
        </w:rPr>
        <w:t>.</w:t>
      </w:r>
      <w:r>
        <w:rPr>
          <w:rFonts w:ascii="TH SarabunPSK" w:hAnsi="TH SarabunPSK" w:cs="TH SarabunPSK" w:hint="cs"/>
          <w:sz w:val="30"/>
          <w:szCs w:val="30"/>
          <w:cs/>
        </w:rPr>
        <w:t>นายดณุพล</w:t>
      </w:r>
      <w:proofErr w:type="gramEnd"/>
      <w:r>
        <w:rPr>
          <w:rFonts w:ascii="TH SarabunPSK" w:hAnsi="TH SarabunPSK" w:cs="TH SarabunPSK" w:hint="cs"/>
          <w:sz w:val="30"/>
          <w:szCs w:val="30"/>
          <w:cs/>
        </w:rPr>
        <w:t xml:space="preserve"> ค่ายหนองสวน</w:t>
      </w:r>
      <w:r>
        <w:rPr>
          <w:rFonts w:ascii="TH SarabunPSK" w:hAnsi="TH SarabunPSK" w:cs="TH SarabunPSK"/>
          <w:sz w:val="30"/>
          <w:szCs w:val="30"/>
        </w:rPr>
        <w:t>.</w:t>
      </w:r>
      <w:r w:rsidRPr="00923775">
        <w:rPr>
          <w:rFonts w:ascii="TH SarabunPSK" w:hAnsi="TH SarabunPSK" w:cs="TH SarabunPSK"/>
          <w:sz w:val="30"/>
          <w:szCs w:val="30"/>
        </w:rPr>
        <w:t>.</w:t>
      </w:r>
      <w:r>
        <w:rPr>
          <w:rFonts w:ascii="TH SarabunPSK" w:hAnsi="TH SarabunPSK" w:cs="TH SarabunPSK"/>
          <w:sz w:val="30"/>
          <w:szCs w:val="30"/>
        </w:rPr>
        <w:t>.</w:t>
      </w:r>
      <w:r w:rsidRPr="00923775">
        <w:rPr>
          <w:rFonts w:ascii="TH SarabunPSK" w:hAnsi="TH SarabunPSK" w:cs="TH SarabunPSK"/>
          <w:sz w:val="30"/>
          <w:szCs w:val="30"/>
        </w:rPr>
        <w:t>..)</w:t>
      </w:r>
    </w:p>
    <w:p w14:paraId="77030678" w14:textId="04174298" w:rsidR="00202B2D" w:rsidRDefault="00202B2D" w:rsidP="00202B2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ab/>
        <w:t>…5.../…</w:t>
      </w:r>
      <w:r>
        <w:rPr>
          <w:rFonts w:ascii="TH SarabunPSK" w:hAnsi="TH SarabunPSK" w:cs="TH SarabunPSK" w:hint="cs"/>
          <w:sz w:val="30"/>
          <w:szCs w:val="30"/>
          <w:cs/>
        </w:rPr>
        <w:t>กรกฎาคม</w:t>
      </w:r>
      <w:proofErr w:type="gramStart"/>
      <w:r>
        <w:rPr>
          <w:rFonts w:ascii="TH SarabunPSK" w:hAnsi="TH SarabunPSK" w:cs="TH SarabunPSK"/>
          <w:sz w:val="30"/>
          <w:szCs w:val="30"/>
        </w:rPr>
        <w:t>…./</w:t>
      </w:r>
      <w:proofErr w:type="gramEnd"/>
      <w:r>
        <w:rPr>
          <w:rFonts w:ascii="TH SarabunPSK" w:hAnsi="TH SarabunPSK" w:cs="TH SarabunPSK"/>
          <w:sz w:val="30"/>
          <w:szCs w:val="30"/>
        </w:rPr>
        <w:t>…2562…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</w:p>
    <w:p w14:paraId="2C066E43" w14:textId="3B6572BD" w:rsidR="000444C0" w:rsidRDefault="000444C0" w:rsidP="00202B2D">
      <w:pPr>
        <w:tabs>
          <w:tab w:val="center" w:pos="630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1A29B906" w14:textId="55EFB637" w:rsidR="001F7982" w:rsidRDefault="001F7982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682E3717" w14:textId="500468C3" w:rsidR="001F7982" w:rsidRDefault="001F7982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5433E0E6" w14:textId="6547AC26" w:rsidR="001F7982" w:rsidRDefault="001F7982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09A40A6B" w14:textId="753071D3" w:rsidR="001F7982" w:rsidRDefault="001F7982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5E8BAC61" w14:textId="2F60E17A" w:rsidR="001F7982" w:rsidRDefault="001F7982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32B6CFCD" w14:textId="2A4EB414" w:rsidR="001F7982" w:rsidRDefault="001F7982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285F3D7B" w14:textId="68C665D5" w:rsidR="001F7982" w:rsidRDefault="001F7982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1E3D8787" w14:textId="39851624" w:rsidR="001F7982" w:rsidRDefault="001F7982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41AF4396" w14:textId="7BC0A988" w:rsidR="001F7982" w:rsidRDefault="001F7982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2934B0A8" w14:textId="6569E662" w:rsidR="001F7982" w:rsidRDefault="001F7982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2AB83723" w14:textId="78280504" w:rsidR="001F7982" w:rsidRDefault="001F7982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32555959" w14:textId="0F517E95" w:rsidR="001F7982" w:rsidRDefault="001F7982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4471C609" w14:textId="5BC7320A" w:rsidR="001F7982" w:rsidRDefault="001F7982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03D7A39F" w14:textId="02ACB327" w:rsidR="001F7982" w:rsidRDefault="001F7982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36618EF9" w14:textId="57B6BBF4" w:rsidR="001F7982" w:rsidRDefault="001F7982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185553CA" w14:textId="1C7C1F30" w:rsidR="001F7982" w:rsidRDefault="001F7982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60C52DC2" w14:textId="07794399" w:rsidR="001F7982" w:rsidRDefault="001F7982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5222E912" w14:textId="205442FD" w:rsidR="001F7982" w:rsidRDefault="001F7982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5B9AA984" w14:textId="4CF87BF0" w:rsidR="001F7982" w:rsidRDefault="001F7982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73B77C2A" w14:textId="612354D6" w:rsidR="00D86828" w:rsidRDefault="00D86828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237A8011" w14:textId="77777777" w:rsidR="00D86828" w:rsidRDefault="00D86828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04669A26" w14:textId="2BB2FB0F" w:rsidR="001F7982" w:rsidRDefault="001F7982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0C563496" w14:textId="622C1291" w:rsidR="00500CA8" w:rsidRDefault="00500CA8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4FD127BB" w14:textId="25EE0FB8" w:rsidR="00500CA8" w:rsidRDefault="00500CA8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38DDD711" w14:textId="31907D1F" w:rsidR="00500CA8" w:rsidRDefault="00500CA8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0F1CCEDA" w14:textId="5F384AB3" w:rsidR="00500CA8" w:rsidRDefault="00500CA8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0D969623" w14:textId="650A7FC6" w:rsidR="00500CA8" w:rsidRDefault="00500CA8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5ED4BE92" w14:textId="229FD99B" w:rsidR="00500CA8" w:rsidRDefault="00500CA8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696BDEBB" w14:textId="6A4C9A73" w:rsidR="00500CA8" w:rsidRDefault="00500CA8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17CE2AE9" w14:textId="5B50ED28" w:rsidR="00500CA8" w:rsidRDefault="00500CA8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4AA7006E" w14:textId="03C86131" w:rsidR="00500CA8" w:rsidRDefault="00500CA8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3945577D" w14:textId="343A2336" w:rsidR="00500CA8" w:rsidRDefault="00500CA8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3565AF6D" w14:textId="1907B627" w:rsidR="00500CA8" w:rsidRDefault="00500CA8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57E3A991" w14:textId="77777777" w:rsidR="00500CA8" w:rsidRDefault="00500CA8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23880CF7" w14:textId="77777777" w:rsidR="001F7982" w:rsidRDefault="001F7982" w:rsidP="001F7982">
      <w:pPr>
        <w:pStyle w:val="Subtitle"/>
        <w:jc w:val="left"/>
        <w:rPr>
          <w:rFonts w:ascii="TH SarabunPSK" w:hAnsi="TH SarabunPSK" w:cs="TH SarabunPS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F0DD09B" wp14:editId="0008AF2B">
                <wp:simplePos x="0" y="0"/>
                <wp:positionH relativeFrom="column">
                  <wp:posOffset>5047615</wp:posOffset>
                </wp:positionH>
                <wp:positionV relativeFrom="paragraph">
                  <wp:posOffset>112395</wp:posOffset>
                </wp:positionV>
                <wp:extent cx="777875" cy="33464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75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9C0F18" w14:textId="77777777" w:rsidR="004E7B3F" w:rsidRDefault="004E7B3F" w:rsidP="001F7982">
                            <w:pPr>
                              <w:jc w:val="right"/>
                              <w:rPr>
                                <w:rFonts w:ascii="TH SarabunPSK" w:hAnsi="TH SarabunPSK" w:cs="TH SarabunPSK"/>
                                <w:szCs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Cs w:val="28"/>
                                <w:cs/>
                              </w:rPr>
                              <w:t>(สหกิจ09)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0DD09B" id="Text Box 5" o:spid="_x0000_s1028" type="#_x0000_t202" style="position:absolute;margin-left:397.45pt;margin-top:8.85pt;width:61.25pt;height:26.35pt;z-index:-2516500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" filled="f" stroked="f">
                <v:textbox style="mso-fit-shape-to-text:t">
                  <w:txbxContent>
                    <w:p w14:paraId="2B9C0F18" w14:textId="77777777" w:rsidR="004E7B3F" w:rsidRDefault="004E7B3F" w:rsidP="001F7982">
                      <w:pPr>
                        <w:jc w:val="right"/>
                        <w:rPr>
                          <w:rFonts w:ascii="TH SarabunPSK" w:hAnsi="TH SarabunPSK" w:cs="TH SarabunPSK"/>
                          <w:szCs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Cs w:val="28"/>
                          <w:cs/>
                        </w:rPr>
                        <w:t>(สหกิจ09)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</w:rPr>
        <w:drawing>
          <wp:inline distT="0" distB="0" distL="0" distR="0" wp14:anchorId="6834A49D" wp14:editId="469C0A61">
            <wp:extent cx="259080" cy="472440"/>
            <wp:effectExtent l="0" t="0" r="7620" b="3810"/>
            <wp:docPr id="6" name="Picture 6" descr="logo rmutto_color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rmutto_color n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PageNumber"/>
          <w:rFonts w:ascii="TH SarabunPSK" w:hAnsi="TH SarabunPSK" w:cs="TH SarabunPSK" w:hint="cs"/>
          <w:cs/>
        </w:rPr>
        <w:t xml:space="preserve">  </w:t>
      </w:r>
      <w:r>
        <w:rPr>
          <w:rStyle w:val="PageNumber"/>
          <w:rFonts w:ascii="TH SarabunPSK" w:hAnsi="TH SarabunPSK" w:cs="TH SarabunPSK" w:hint="cs"/>
          <w:sz w:val="28"/>
          <w:szCs w:val="28"/>
          <w:cs/>
        </w:rPr>
        <w:t>มหาวิทยาลัยเทคโนโลยีราชมงคลตะวันออก</w:t>
      </w:r>
      <w:r>
        <w:rPr>
          <w:rStyle w:val="PageNumber"/>
          <w:rFonts w:ascii="TH SarabunPSK" w:hAnsi="TH SarabunPSK" w:cs="TH SarabunPSK" w:hint="cs"/>
          <w:cs/>
        </w:rPr>
        <w:tab/>
      </w:r>
      <w:r>
        <w:rPr>
          <w:rStyle w:val="PageNumber"/>
          <w:rFonts w:ascii="TH SarabunPSK" w:hAnsi="TH SarabunPSK" w:cs="TH SarabunPSK" w:hint="cs"/>
          <w:cs/>
        </w:rPr>
        <w:tab/>
      </w:r>
      <w:r>
        <w:rPr>
          <w:rStyle w:val="PageNumber"/>
          <w:rFonts w:ascii="TH SarabunPSK" w:hAnsi="TH SarabunPSK" w:cs="TH SarabunPSK" w:hint="cs"/>
          <w:cs/>
        </w:rPr>
        <w:tab/>
      </w:r>
      <w:r>
        <w:rPr>
          <w:rStyle w:val="PageNumber"/>
          <w:rFonts w:ascii="TH SarabunPSK" w:hAnsi="TH SarabunPSK" w:cs="TH SarabunPSK" w:hint="cs"/>
          <w:cs/>
        </w:rPr>
        <w:tab/>
      </w:r>
      <w:r>
        <w:rPr>
          <w:rStyle w:val="PageNumber"/>
          <w:rFonts w:ascii="TH SarabunPSK" w:hAnsi="TH SarabunPSK" w:cs="TH SarabunPSK" w:hint="cs"/>
          <w:cs/>
        </w:rPr>
        <w:tab/>
      </w:r>
    </w:p>
    <w:p w14:paraId="35662A70" w14:textId="77777777" w:rsidR="001F7982" w:rsidRDefault="001F7982" w:rsidP="001F7982">
      <w:pPr>
        <w:spacing w:line="360" w:lineRule="auto"/>
        <w:ind w:right="-874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B76D8D7" w14:textId="77777777" w:rsidR="001F7982" w:rsidRDefault="001F7982" w:rsidP="001F7982">
      <w:pPr>
        <w:spacing w:line="360" w:lineRule="auto"/>
        <w:ind w:right="-874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แบบรายงานการปฏิบัติงานสหกิจศึกษา ประจำสัปดาห์</w:t>
      </w:r>
    </w:p>
    <w:p w14:paraId="096974E5" w14:textId="77777777" w:rsidR="001F7982" w:rsidRDefault="001F7982" w:rsidP="001F7982">
      <w:pPr>
        <w:ind w:left="-284" w:right="-874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สาขา ..........วิทยาการคอมพิวเตอร์........................... คณะ ......บริหารธุรกิจและเทคโนโลยีสานสนเทศ.....</w:t>
      </w:r>
    </w:p>
    <w:p w14:paraId="2DB61EEE" w14:textId="77777777" w:rsidR="001F7982" w:rsidRDefault="001F7982" w:rsidP="001F7982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****************************************************************************************</w:t>
      </w:r>
    </w:p>
    <w:p w14:paraId="3ECD4A9B" w14:textId="77777777" w:rsidR="001F7982" w:rsidRDefault="001F7982" w:rsidP="001F7982">
      <w:pPr>
        <w:spacing w:before="240"/>
        <w:rPr>
          <w:rFonts w:ascii="TH SarabunPSK" w:hAnsi="TH SarabunPSK" w:cs="TH SarabunPSK"/>
          <w:b/>
          <w:bCs/>
          <w:sz w:val="30"/>
          <w:szCs w:val="30"/>
          <w:cs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ชื่อ </w:t>
      </w:r>
      <w:r>
        <w:rPr>
          <w:rFonts w:ascii="TH SarabunPSK" w:hAnsi="TH SarabunPSK" w:cs="TH SarabunPSK" w:hint="cs"/>
          <w:b/>
          <w:bCs/>
          <w:sz w:val="30"/>
          <w:szCs w:val="30"/>
        </w:rPr>
        <w:t>–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นามสกุล   นักศึกษา </w:t>
      </w:r>
      <w:r>
        <w:rPr>
          <w:rFonts w:ascii="TH SarabunPSK" w:hAnsi="TH SarabunPSK" w:cs="TH SarabunPSK" w:hint="cs"/>
          <w:sz w:val="30"/>
          <w:szCs w:val="30"/>
          <w:cs/>
        </w:rPr>
        <w:t>......นายฐาปนพงศ์ จิตต์บุญธรรม.........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รหัสนักศึกษา </w:t>
      </w:r>
      <w:r>
        <w:rPr>
          <w:rFonts w:ascii="TH SarabunPSK" w:hAnsi="TH SarabunPSK" w:cs="TH SarabunPSK" w:hint="cs"/>
          <w:sz w:val="30"/>
          <w:szCs w:val="30"/>
          <w:cs/>
        </w:rPr>
        <w:t>..........025930461031-6...........</w:t>
      </w:r>
    </w:p>
    <w:p w14:paraId="64B3F459" w14:textId="77777777" w:rsidR="001F7982" w:rsidRDefault="001F7982" w:rsidP="001F7982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หน่วยงาน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 ..........บริษัท การท่าอากาศยานไทย จำกัด </w:t>
      </w:r>
      <w:r>
        <w:rPr>
          <w:rFonts w:ascii="TH SarabunPSK" w:hAnsi="TH SarabunPSK" w:cs="TH SarabunPSK" w:hint="cs"/>
          <w:sz w:val="30"/>
          <w:szCs w:val="30"/>
        </w:rPr>
        <w:t>(</w:t>
      </w:r>
      <w:r>
        <w:rPr>
          <w:rFonts w:ascii="TH SarabunPSK" w:hAnsi="TH SarabunPSK" w:cs="TH SarabunPSK" w:hint="cs"/>
          <w:sz w:val="30"/>
          <w:szCs w:val="30"/>
          <w:cs/>
        </w:rPr>
        <w:t>มหาชน</w:t>
      </w:r>
      <w:r>
        <w:rPr>
          <w:rFonts w:ascii="TH SarabunPSK" w:hAnsi="TH SarabunPSK" w:cs="TH SarabunPSK" w:hint="cs"/>
          <w:sz w:val="30"/>
          <w:szCs w:val="30"/>
        </w:rPr>
        <w:t>)</w:t>
      </w:r>
      <w:r>
        <w:rPr>
          <w:rFonts w:ascii="TH SarabunPSK" w:hAnsi="TH SarabunPSK" w:cs="TH SarabunPSK" w:hint="cs"/>
          <w:sz w:val="30"/>
          <w:szCs w:val="30"/>
          <w:cs/>
        </w:rPr>
        <w:t>..................................................................................</w:t>
      </w:r>
    </w:p>
    <w:p w14:paraId="66B1E494" w14:textId="77777777" w:rsidR="001F7982" w:rsidRDefault="001F7982" w:rsidP="001F7982">
      <w:pPr>
        <w:pStyle w:val="Header"/>
        <w:tabs>
          <w:tab w:val="left" w:pos="720"/>
        </w:tabs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สถานที่ตั้ง </w:t>
      </w:r>
      <w:r>
        <w:rPr>
          <w:rFonts w:ascii="TH SarabunPSK" w:hAnsi="TH SarabunPSK" w:cs="TH SarabunPSK" w:hint="cs"/>
          <w:sz w:val="30"/>
          <w:szCs w:val="30"/>
          <w:cs/>
        </w:rPr>
        <w:t>.....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.....</w:t>
      </w:r>
      <w:r>
        <w:rPr>
          <w:rFonts w:ascii="TH SarabunPSK" w:hAnsi="TH SarabunPSK" w:cs="TH SarabunPSK" w:hint="cs"/>
          <w:color w:val="000000"/>
          <w:sz w:val="30"/>
          <w:szCs w:val="30"/>
          <w:cs/>
        </w:rPr>
        <w:t>333 ถนนเชิดวุฒากาศ แขวงสีกัน เขตดอนเมือง กรุงเทพฯ 10210 ประเทศไทย............................</w:t>
      </w:r>
    </w:p>
    <w:p w14:paraId="519AF155" w14:textId="77777777" w:rsidR="001F7982" w:rsidRDefault="001F7982" w:rsidP="001F7982">
      <w:pPr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สัปดาห์ที่ </w:t>
      </w:r>
      <w:r>
        <w:rPr>
          <w:rFonts w:ascii="TH SarabunPSK" w:hAnsi="TH SarabunPSK" w:cs="TH SarabunPSK" w:hint="cs"/>
          <w:sz w:val="30"/>
          <w:szCs w:val="30"/>
          <w:cs/>
        </w:rPr>
        <w:t>........</w:t>
      </w:r>
      <w:r>
        <w:rPr>
          <w:rFonts w:ascii="TH SarabunPSK" w:hAnsi="TH SarabunPSK" w:cs="TH SarabunPSK"/>
          <w:sz w:val="30"/>
          <w:szCs w:val="30"/>
        </w:rPr>
        <w:t>3</w:t>
      </w:r>
      <w:r>
        <w:rPr>
          <w:rFonts w:ascii="TH SarabunPSK" w:hAnsi="TH SarabunPSK" w:cs="TH SarabunPSK" w:hint="cs"/>
          <w:sz w:val="30"/>
          <w:szCs w:val="30"/>
          <w:cs/>
        </w:rPr>
        <w:t>..........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ระหว่างวันที่ </w:t>
      </w:r>
      <w:r>
        <w:rPr>
          <w:rFonts w:ascii="TH SarabunPSK" w:hAnsi="TH SarabunPSK" w:cs="TH SarabunPSK" w:hint="cs"/>
          <w:sz w:val="30"/>
          <w:szCs w:val="30"/>
          <w:cs/>
        </w:rPr>
        <w:t>........</w:t>
      </w:r>
      <w:r>
        <w:rPr>
          <w:rFonts w:ascii="TH SarabunPSK" w:hAnsi="TH SarabunPSK" w:cs="TH SarabunPSK"/>
          <w:sz w:val="30"/>
          <w:szCs w:val="30"/>
        </w:rPr>
        <w:t>8</w:t>
      </w:r>
      <w:r>
        <w:rPr>
          <w:rFonts w:ascii="TH SarabunPSK" w:hAnsi="TH SarabunPSK" w:cs="TH SarabunPSK" w:hint="cs"/>
          <w:sz w:val="30"/>
          <w:szCs w:val="30"/>
          <w:cs/>
        </w:rPr>
        <w:t>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เดือน</w:t>
      </w:r>
      <w:r>
        <w:rPr>
          <w:rFonts w:ascii="TH SarabunPSK" w:hAnsi="TH SarabunPSK" w:cs="TH SarabunPSK" w:hint="cs"/>
          <w:sz w:val="30"/>
          <w:szCs w:val="30"/>
          <w:cs/>
        </w:rPr>
        <w:t>..............กรกฎาคม......................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พ.ศ. </w:t>
      </w:r>
      <w:r>
        <w:rPr>
          <w:rFonts w:ascii="TH SarabunPSK" w:hAnsi="TH SarabunPSK" w:cs="TH SarabunPSK" w:hint="cs"/>
          <w:sz w:val="30"/>
          <w:szCs w:val="30"/>
          <w:cs/>
        </w:rPr>
        <w:t>...........2562.............</w:t>
      </w:r>
    </w:p>
    <w:p w14:paraId="4029357A" w14:textId="77777777" w:rsidR="001F7982" w:rsidRDefault="001F7982" w:rsidP="001F7982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ถึงวันที่ </w:t>
      </w:r>
      <w:r>
        <w:rPr>
          <w:rFonts w:ascii="TH SarabunPSK" w:hAnsi="TH SarabunPSK" w:cs="TH SarabunPSK" w:hint="cs"/>
          <w:sz w:val="30"/>
          <w:szCs w:val="30"/>
          <w:cs/>
        </w:rPr>
        <w:t>.........</w:t>
      </w:r>
      <w:r>
        <w:rPr>
          <w:rFonts w:ascii="TH SarabunPSK" w:hAnsi="TH SarabunPSK" w:cs="TH SarabunPSK"/>
          <w:sz w:val="30"/>
          <w:szCs w:val="30"/>
        </w:rPr>
        <w:t>12</w:t>
      </w:r>
      <w:r>
        <w:rPr>
          <w:rFonts w:ascii="TH SarabunPSK" w:hAnsi="TH SarabunPSK" w:cs="TH SarabunPSK" w:hint="cs"/>
          <w:sz w:val="30"/>
          <w:szCs w:val="30"/>
          <w:cs/>
        </w:rPr>
        <w:t>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เดือน.</w:t>
      </w:r>
      <w:r>
        <w:rPr>
          <w:rFonts w:ascii="TH SarabunPSK" w:hAnsi="TH SarabunPSK" w:cs="TH SarabunPSK" w:hint="cs"/>
          <w:sz w:val="30"/>
          <w:szCs w:val="30"/>
          <w:cs/>
        </w:rPr>
        <w:t>..............กรกฎาคม.....................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พ.ศ. </w:t>
      </w:r>
      <w:r>
        <w:rPr>
          <w:rFonts w:ascii="TH SarabunPSK" w:hAnsi="TH SarabunPSK" w:cs="TH SarabunPSK" w:hint="cs"/>
          <w:sz w:val="30"/>
          <w:szCs w:val="30"/>
          <w:cs/>
        </w:rPr>
        <w:t>............2562.............</w:t>
      </w:r>
    </w:p>
    <w:p w14:paraId="07F55CDE" w14:textId="77777777" w:rsidR="001F7982" w:rsidRDefault="001F7982" w:rsidP="001F7982">
      <w:pPr>
        <w:spacing w:before="120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****************************************************************************************</w:t>
      </w:r>
    </w:p>
    <w:p w14:paraId="6AF8786D" w14:textId="77777777" w:rsidR="001F7982" w:rsidRDefault="001F7982" w:rsidP="001F7982">
      <w:pPr>
        <w:rPr>
          <w:rFonts w:ascii="TH SarabunPSK" w:hAnsi="TH SarabunPSK" w:cs="TH SarabunPSK"/>
          <w:b/>
          <w:bCs/>
          <w:sz w:val="30"/>
          <w:szCs w:val="30"/>
          <w:cs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รายงานการปฏิบัติงานประจำสัปดาห์</w:t>
      </w:r>
    </w:p>
    <w:p w14:paraId="5930EE40" w14:textId="77777777" w:rsidR="001F7982" w:rsidRDefault="001F7982" w:rsidP="001F7982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งานที่ได้รับมอบหมาย / ปฏิบัติหน้าที่</w:t>
      </w:r>
    </w:p>
    <w:p w14:paraId="4530E272" w14:textId="77777777" w:rsidR="001F7982" w:rsidRDefault="001F7982" w:rsidP="001F7982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วิธีการ / ขั้นตอนการปฏิบัติงาน</w:t>
      </w:r>
    </w:p>
    <w:p w14:paraId="7F6BF70B" w14:textId="77777777" w:rsidR="001F7982" w:rsidRDefault="001F7982" w:rsidP="001F7982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เครื่องมือ / อุปกรณ์ที่ใช้ในการปฏิบัติงาน</w:t>
      </w:r>
    </w:p>
    <w:p w14:paraId="6BF153B5" w14:textId="77777777" w:rsidR="001F7982" w:rsidRDefault="001F7982" w:rsidP="001F7982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ผลของการปฏิบัติงาน</w:t>
      </w:r>
    </w:p>
    <w:p w14:paraId="24254A8E" w14:textId="77777777" w:rsidR="001F7982" w:rsidRDefault="001F7982" w:rsidP="001F7982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ปัญหา / อุปสรรค</w:t>
      </w:r>
    </w:p>
    <w:p w14:paraId="45A9F08B" w14:textId="77777777" w:rsidR="001F7982" w:rsidRDefault="001F7982" w:rsidP="001F7982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****************************************************************************************</w:t>
      </w:r>
    </w:p>
    <w:p w14:paraId="237DDEDD" w14:textId="77777777" w:rsidR="001F7982" w:rsidRDefault="001F7982" w:rsidP="001F7982">
      <w:pPr>
        <w:rPr>
          <w:rFonts w:ascii="TH SarabunPSK" w:hAnsi="TH SarabunPSK" w:cs="TH SarabunPSK"/>
          <w:b/>
          <w:bCs/>
          <w:sz w:val="30"/>
          <w:szCs w:val="30"/>
        </w:rPr>
      </w:pPr>
    </w:p>
    <w:p w14:paraId="2EDB7A03" w14:textId="77777777" w:rsidR="001F7982" w:rsidRDefault="001F7982" w:rsidP="00500CA8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งานที่ได้รับมอบหมาย</w:t>
      </w:r>
    </w:p>
    <w:p w14:paraId="34E481A2" w14:textId="77777777" w:rsidR="001F7982" w:rsidRDefault="001F7982" w:rsidP="00500CA8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sz w:val="30"/>
          <w:cs/>
        </w:rPr>
        <w:t>อัปโหลดเอกสาร</w:t>
      </w:r>
    </w:p>
    <w:p w14:paraId="3D4DF4B3" w14:textId="77777777" w:rsidR="001F7982" w:rsidRDefault="001F7982" w:rsidP="00500CA8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ขั้นตอนการปฏับัติงาน</w:t>
      </w:r>
    </w:p>
    <w:p w14:paraId="72B1507D" w14:textId="77777777" w:rsidR="001F7982" w:rsidRDefault="001F7982" w:rsidP="00500CA8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sz w:val="30"/>
          <w:cs/>
        </w:rPr>
        <w:t xml:space="preserve">ศึกษาวิธีการเขียนใน </w:t>
      </w:r>
      <w:proofErr w:type="spellStart"/>
      <w:r>
        <w:rPr>
          <w:rFonts w:ascii="TH SarabunPSK" w:hAnsi="TH SarabunPSK" w:cs="TH SarabunPSK" w:hint="cs"/>
          <w:sz w:val="30"/>
        </w:rPr>
        <w:t>Youtube</w:t>
      </w:r>
      <w:proofErr w:type="spellEnd"/>
    </w:p>
    <w:p w14:paraId="0A7FE3CE" w14:textId="5E8EA905" w:rsidR="00D86828" w:rsidRPr="00500CA8" w:rsidRDefault="001F7982" w:rsidP="00500CA8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sz w:val="30"/>
          <w:cs/>
        </w:rPr>
        <w:t xml:space="preserve">ลองทดสอบในหน้า </w:t>
      </w:r>
      <w:r>
        <w:rPr>
          <w:rFonts w:ascii="TH SarabunPSK" w:hAnsi="TH SarabunPSK" w:cs="TH SarabunPSK"/>
          <w:sz w:val="30"/>
        </w:rPr>
        <w:t xml:space="preserve">Test </w:t>
      </w:r>
      <w:r>
        <w:rPr>
          <w:rFonts w:ascii="TH SarabunPSK" w:hAnsi="TH SarabunPSK" w:cs="TH SarabunPSK" w:hint="cs"/>
          <w:sz w:val="30"/>
          <w:cs/>
        </w:rPr>
        <w:t xml:space="preserve">ของ </w:t>
      </w:r>
      <w:r>
        <w:rPr>
          <w:rFonts w:ascii="TH SarabunPSK" w:hAnsi="TH SarabunPSK" w:cs="TH SarabunPSK"/>
          <w:sz w:val="30"/>
        </w:rPr>
        <w:t xml:space="preserve">View </w:t>
      </w:r>
    </w:p>
    <w:p w14:paraId="1C854F9F" w14:textId="77777777" w:rsidR="001F7982" w:rsidRDefault="001F7982" w:rsidP="00500CA8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อุปกรณ์ที่ใช้ในการปฏิบัติ</w:t>
      </w:r>
    </w:p>
    <w:p w14:paraId="414C58A9" w14:textId="77777777" w:rsidR="001F7982" w:rsidRDefault="001F7982" w:rsidP="00500CA8">
      <w:pPr>
        <w:spacing w:line="276" w:lineRule="auto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b/>
          <w:bCs/>
          <w:sz w:val="30"/>
        </w:rPr>
        <w:t xml:space="preserve">           Hardware</w:t>
      </w:r>
    </w:p>
    <w:p w14:paraId="28F21354" w14:textId="77777777" w:rsidR="001F7982" w:rsidRDefault="001F7982" w:rsidP="00500CA8">
      <w:pPr>
        <w:spacing w:line="276" w:lineRule="auto"/>
        <w:ind w:left="7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</w:rPr>
        <w:t xml:space="preserve">      </w:t>
      </w:r>
      <w:r>
        <w:rPr>
          <w:rFonts w:ascii="TH SarabunPSK" w:hAnsi="TH SarabunPSK" w:cs="TH SarabunPSK" w:hint="cs"/>
          <w:b/>
          <w:bCs/>
          <w:sz w:val="30"/>
        </w:rPr>
        <w:t xml:space="preserve">-  </w:t>
      </w:r>
      <w:r>
        <w:rPr>
          <w:rFonts w:ascii="TH SarabunPSK" w:hAnsi="TH SarabunPSK" w:cs="TH SarabunPSK" w:hint="cs"/>
          <w:sz w:val="30"/>
          <w:szCs w:val="30"/>
        </w:rPr>
        <w:t>Notebook</w:t>
      </w:r>
    </w:p>
    <w:p w14:paraId="69DC3F60" w14:textId="77777777" w:rsidR="001F7982" w:rsidRDefault="001F7982" w:rsidP="00500CA8">
      <w:pPr>
        <w:spacing w:line="276" w:lineRule="auto"/>
        <w:ind w:left="7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</w:rPr>
        <w:t xml:space="preserve">      -</w:t>
      </w:r>
      <w:r>
        <w:rPr>
          <w:rFonts w:ascii="TH SarabunPSK" w:hAnsi="TH SarabunPSK" w:cs="TH SarabunPSK" w:hint="cs"/>
          <w:sz w:val="30"/>
          <w:szCs w:val="30"/>
        </w:rPr>
        <w:t xml:space="preserve">  Mouse</w:t>
      </w:r>
    </w:p>
    <w:p w14:paraId="4178391D" w14:textId="77777777" w:rsidR="001F7982" w:rsidRDefault="001F7982" w:rsidP="00500CA8">
      <w:pPr>
        <w:spacing w:line="276" w:lineRule="auto"/>
        <w:ind w:left="720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b/>
          <w:bCs/>
          <w:sz w:val="30"/>
        </w:rPr>
        <w:t>Software</w:t>
      </w:r>
    </w:p>
    <w:p w14:paraId="3C33F550" w14:textId="77777777" w:rsidR="001F7982" w:rsidRDefault="001F7982" w:rsidP="00500CA8">
      <w:pPr>
        <w:spacing w:line="276" w:lineRule="auto"/>
        <w:ind w:left="720"/>
        <w:rPr>
          <w:rFonts w:ascii="TH SarabunPSK" w:hAnsi="TH SarabunPSK" w:cs="TH SarabunPSK"/>
          <w:sz w:val="30"/>
        </w:rPr>
      </w:pPr>
      <w:r>
        <w:rPr>
          <w:rFonts w:ascii="TH SarabunPSK" w:hAnsi="TH SarabunPSK" w:cs="TH SarabunPSK" w:hint="cs"/>
          <w:b/>
          <w:bCs/>
          <w:sz w:val="30"/>
        </w:rPr>
        <w:t xml:space="preserve"> </w:t>
      </w:r>
      <w:r>
        <w:rPr>
          <w:rFonts w:ascii="TH SarabunPSK" w:hAnsi="TH SarabunPSK" w:cs="TH SarabunPSK" w:hint="cs"/>
          <w:sz w:val="30"/>
        </w:rPr>
        <w:t xml:space="preserve">     -  Visual Studio Code</w:t>
      </w:r>
    </w:p>
    <w:p w14:paraId="3056C77E" w14:textId="77777777" w:rsidR="001F7982" w:rsidRDefault="001F7982" w:rsidP="00500CA8">
      <w:pPr>
        <w:spacing w:line="276" w:lineRule="auto"/>
        <w:ind w:left="720"/>
        <w:rPr>
          <w:rFonts w:ascii="TH SarabunPSK" w:hAnsi="TH SarabunPSK" w:cs="TH SarabunPSK"/>
          <w:sz w:val="30"/>
        </w:rPr>
      </w:pPr>
      <w:r>
        <w:rPr>
          <w:rFonts w:ascii="TH SarabunPSK" w:hAnsi="TH SarabunPSK" w:cs="TH SarabunPSK" w:hint="cs"/>
          <w:sz w:val="30"/>
        </w:rPr>
        <w:t xml:space="preserve">      -  </w:t>
      </w:r>
      <w:proofErr w:type="spellStart"/>
      <w:r>
        <w:rPr>
          <w:rFonts w:ascii="TH SarabunPSK" w:hAnsi="TH SarabunPSK" w:cs="TH SarabunPSK" w:hint="cs"/>
          <w:sz w:val="30"/>
        </w:rPr>
        <w:t>Xampp</w:t>
      </w:r>
      <w:proofErr w:type="spellEnd"/>
    </w:p>
    <w:p w14:paraId="0C3006EA" w14:textId="77777777" w:rsidR="001F7982" w:rsidRDefault="001F7982" w:rsidP="00500CA8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ผลของการปฏิบัติงาน</w:t>
      </w:r>
    </w:p>
    <w:p w14:paraId="29860631" w14:textId="74532765" w:rsidR="001F7982" w:rsidRDefault="001F7982" w:rsidP="00500CA8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sz w:val="30"/>
        </w:rPr>
      </w:pPr>
      <w:r>
        <w:rPr>
          <w:rFonts w:ascii="TH SarabunPSK" w:hAnsi="TH SarabunPSK" w:cs="TH SarabunPSK" w:hint="cs"/>
          <w:sz w:val="30"/>
          <w:cs/>
        </w:rPr>
        <w:t>สามารถอัปโหลดเอกสารได้</w:t>
      </w:r>
      <w:r>
        <w:rPr>
          <w:rFonts w:ascii="TH SarabunPSK" w:hAnsi="TH SarabunPSK" w:cs="TH SarabunPSK"/>
          <w:sz w:val="30"/>
        </w:rPr>
        <w:t xml:space="preserve"> (</w:t>
      </w:r>
      <w:r>
        <w:rPr>
          <w:rFonts w:ascii="TH SarabunPSK" w:hAnsi="TH SarabunPSK" w:cs="TH SarabunPSK" w:hint="cs"/>
          <w:sz w:val="30"/>
          <w:cs/>
        </w:rPr>
        <w:t>ยังไม่สมบูรณ์</w:t>
      </w:r>
      <w:r>
        <w:rPr>
          <w:rFonts w:ascii="TH SarabunPSK" w:hAnsi="TH SarabunPSK" w:cs="TH SarabunPSK"/>
          <w:sz w:val="30"/>
        </w:rPr>
        <w:t>)</w:t>
      </w:r>
    </w:p>
    <w:p w14:paraId="351B44D5" w14:textId="6CFA602D" w:rsidR="00500CA8" w:rsidRDefault="00500CA8" w:rsidP="00500CA8">
      <w:pPr>
        <w:spacing w:line="276" w:lineRule="auto"/>
        <w:rPr>
          <w:rFonts w:ascii="TH SarabunPSK" w:hAnsi="TH SarabunPSK" w:cs="TH SarabunPSK"/>
          <w:sz w:val="30"/>
        </w:rPr>
      </w:pPr>
    </w:p>
    <w:p w14:paraId="5C489003" w14:textId="66C9B20E" w:rsidR="00500CA8" w:rsidRDefault="00500CA8" w:rsidP="00500CA8">
      <w:pPr>
        <w:spacing w:line="276" w:lineRule="auto"/>
        <w:rPr>
          <w:rFonts w:ascii="TH SarabunPSK" w:hAnsi="TH SarabunPSK" w:cs="TH SarabunPSK"/>
          <w:sz w:val="30"/>
        </w:rPr>
      </w:pPr>
    </w:p>
    <w:p w14:paraId="62C0C3A9" w14:textId="77777777" w:rsidR="00500CA8" w:rsidRPr="00500CA8" w:rsidRDefault="00500CA8" w:rsidP="00500CA8">
      <w:pPr>
        <w:spacing w:line="276" w:lineRule="auto"/>
        <w:rPr>
          <w:rFonts w:ascii="TH SarabunPSK" w:hAnsi="TH SarabunPSK" w:cs="TH SarabunPSK"/>
          <w:sz w:val="30"/>
        </w:rPr>
      </w:pPr>
    </w:p>
    <w:p w14:paraId="15A84EB5" w14:textId="77777777" w:rsidR="001F7982" w:rsidRDefault="001F7982" w:rsidP="00500CA8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ปัญหาและอุปสรรค</w:t>
      </w:r>
    </w:p>
    <w:p w14:paraId="74E0457A" w14:textId="0DDDCCB8" w:rsidR="001F7982" w:rsidRPr="001F7982" w:rsidRDefault="001F7982" w:rsidP="001F7982">
      <w:pPr>
        <w:pStyle w:val="ListParagraph"/>
        <w:numPr>
          <w:ilvl w:val="0"/>
          <w:numId w:val="5"/>
        </w:numPr>
        <w:rPr>
          <w:rFonts w:ascii="TH SarabunPSK" w:hAnsi="TH SarabunPSK" w:cs="TH SarabunPSK"/>
          <w:b/>
          <w:bCs/>
          <w:sz w:val="30"/>
        </w:rPr>
      </w:pPr>
    </w:p>
    <w:p w14:paraId="75C54867" w14:textId="2C779154" w:rsidR="001F7982" w:rsidRDefault="001F7982" w:rsidP="001F7982">
      <w:pPr>
        <w:rPr>
          <w:rFonts w:ascii="TH SarabunPSK" w:hAnsi="TH SarabunPSK" w:cs="TH SarabunPSK"/>
          <w:b/>
          <w:bCs/>
          <w:sz w:val="30"/>
        </w:rPr>
      </w:pPr>
    </w:p>
    <w:p w14:paraId="020F0B60" w14:textId="77777777" w:rsidR="001F7982" w:rsidRPr="001F7982" w:rsidRDefault="001F7982" w:rsidP="001F7982">
      <w:pPr>
        <w:rPr>
          <w:rFonts w:ascii="TH SarabunPSK" w:hAnsi="TH SarabunPSK" w:cs="TH SarabunPSK"/>
          <w:b/>
          <w:bCs/>
          <w:sz w:val="30"/>
        </w:rPr>
      </w:pPr>
    </w:p>
    <w:p w14:paraId="498946EA" w14:textId="77777777" w:rsidR="00500CA8" w:rsidRPr="00923775" w:rsidRDefault="001F7982" w:rsidP="00500CA8">
      <w:pPr>
        <w:tabs>
          <w:tab w:val="center" w:pos="6300"/>
        </w:tabs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</w:rPr>
        <w:tab/>
      </w:r>
      <w:r w:rsidR="00500CA8" w:rsidRPr="00923775">
        <w:rPr>
          <w:rFonts w:ascii="TH SarabunPSK" w:hAnsi="TH SarabunPSK" w:cs="TH SarabunPSK"/>
          <w:sz w:val="30"/>
          <w:szCs w:val="30"/>
        </w:rPr>
        <w:t>……………………………</w:t>
      </w:r>
      <w:r w:rsidR="00500CA8">
        <w:rPr>
          <w:rFonts w:ascii="TH SarabunPSK" w:hAnsi="TH SarabunPSK" w:cs="TH SarabunPSK"/>
          <w:sz w:val="30"/>
          <w:szCs w:val="30"/>
        </w:rPr>
        <w:t>………</w:t>
      </w:r>
      <w:r w:rsidR="00500CA8" w:rsidRPr="00923775">
        <w:rPr>
          <w:rFonts w:ascii="TH SarabunPSK" w:hAnsi="TH SarabunPSK" w:cs="TH SarabunPSK"/>
          <w:sz w:val="30"/>
          <w:szCs w:val="30"/>
        </w:rPr>
        <w:t>…………...</w:t>
      </w:r>
      <w:r w:rsidR="00500CA8">
        <w:rPr>
          <w:rFonts w:ascii="TH SarabunPSK" w:hAnsi="TH SarabunPSK" w:cs="TH SarabunPSK"/>
          <w:sz w:val="30"/>
          <w:szCs w:val="30"/>
        </w:rPr>
        <w:t xml:space="preserve"> </w:t>
      </w:r>
      <w:r w:rsidR="00500CA8" w:rsidRPr="00923775">
        <w:rPr>
          <w:rFonts w:ascii="TH SarabunPSK" w:hAnsi="TH SarabunPSK" w:cs="TH SarabunPSK"/>
          <w:sz w:val="30"/>
          <w:szCs w:val="30"/>
          <w:cs/>
        </w:rPr>
        <w:t>ผู้ดูแลการปฏิบัติงานของนักศึกษา</w:t>
      </w:r>
    </w:p>
    <w:p w14:paraId="32726523" w14:textId="77777777" w:rsidR="00500CA8" w:rsidRDefault="00500CA8" w:rsidP="00500CA8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ab/>
      </w:r>
      <w:r w:rsidRPr="00923775">
        <w:rPr>
          <w:rFonts w:ascii="TH SarabunPSK" w:hAnsi="TH SarabunPSK" w:cs="TH SarabunPSK"/>
          <w:sz w:val="30"/>
          <w:szCs w:val="30"/>
        </w:rPr>
        <w:t>(</w:t>
      </w:r>
      <w:r>
        <w:rPr>
          <w:rFonts w:ascii="TH SarabunPSK" w:hAnsi="TH SarabunPSK" w:cs="TH SarabunPSK"/>
          <w:sz w:val="30"/>
          <w:szCs w:val="30"/>
        </w:rPr>
        <w:t>.</w:t>
      </w:r>
      <w:proofErr w:type="gramStart"/>
      <w:r w:rsidRPr="00923775">
        <w:rPr>
          <w:rFonts w:ascii="TH SarabunPSK" w:hAnsi="TH SarabunPSK" w:cs="TH SarabunPSK"/>
          <w:sz w:val="30"/>
          <w:szCs w:val="30"/>
        </w:rPr>
        <w:t>…</w:t>
      </w:r>
      <w:r>
        <w:rPr>
          <w:rFonts w:ascii="TH SarabunPSK" w:hAnsi="TH SarabunPSK" w:cs="TH SarabunPSK"/>
          <w:sz w:val="30"/>
          <w:szCs w:val="30"/>
        </w:rPr>
        <w:t>.</w:t>
      </w:r>
      <w:r>
        <w:rPr>
          <w:rFonts w:ascii="TH SarabunPSK" w:hAnsi="TH SarabunPSK" w:cs="TH SarabunPSK" w:hint="cs"/>
          <w:sz w:val="30"/>
          <w:szCs w:val="30"/>
          <w:cs/>
        </w:rPr>
        <w:t>นายดณุพล</w:t>
      </w:r>
      <w:proofErr w:type="gramEnd"/>
      <w:r>
        <w:rPr>
          <w:rFonts w:ascii="TH SarabunPSK" w:hAnsi="TH SarabunPSK" w:cs="TH SarabunPSK" w:hint="cs"/>
          <w:sz w:val="30"/>
          <w:szCs w:val="30"/>
          <w:cs/>
        </w:rPr>
        <w:t xml:space="preserve"> ค่ายหนองสวน</w:t>
      </w:r>
      <w:r>
        <w:rPr>
          <w:rFonts w:ascii="TH SarabunPSK" w:hAnsi="TH SarabunPSK" w:cs="TH SarabunPSK"/>
          <w:sz w:val="30"/>
          <w:szCs w:val="30"/>
        </w:rPr>
        <w:t>.</w:t>
      </w:r>
      <w:r w:rsidRPr="00923775">
        <w:rPr>
          <w:rFonts w:ascii="TH SarabunPSK" w:hAnsi="TH SarabunPSK" w:cs="TH SarabunPSK"/>
          <w:sz w:val="30"/>
          <w:szCs w:val="30"/>
        </w:rPr>
        <w:t>.</w:t>
      </w:r>
      <w:r>
        <w:rPr>
          <w:rFonts w:ascii="TH SarabunPSK" w:hAnsi="TH SarabunPSK" w:cs="TH SarabunPSK"/>
          <w:sz w:val="30"/>
          <w:szCs w:val="30"/>
        </w:rPr>
        <w:t>.</w:t>
      </w:r>
      <w:r w:rsidRPr="00923775">
        <w:rPr>
          <w:rFonts w:ascii="TH SarabunPSK" w:hAnsi="TH SarabunPSK" w:cs="TH SarabunPSK"/>
          <w:sz w:val="30"/>
          <w:szCs w:val="30"/>
        </w:rPr>
        <w:t>..)</w:t>
      </w:r>
    </w:p>
    <w:p w14:paraId="699EB94B" w14:textId="70181F5F" w:rsidR="00500CA8" w:rsidRDefault="00500CA8" w:rsidP="00500CA8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ab/>
        <w:t>…12.../…</w:t>
      </w:r>
      <w:r>
        <w:rPr>
          <w:rFonts w:ascii="TH SarabunPSK" w:hAnsi="TH SarabunPSK" w:cs="TH SarabunPSK" w:hint="cs"/>
          <w:sz w:val="30"/>
          <w:szCs w:val="30"/>
          <w:cs/>
        </w:rPr>
        <w:t>กรกฎาคม</w:t>
      </w:r>
      <w:proofErr w:type="gramStart"/>
      <w:r>
        <w:rPr>
          <w:rFonts w:ascii="TH SarabunPSK" w:hAnsi="TH SarabunPSK" w:cs="TH SarabunPSK"/>
          <w:sz w:val="30"/>
          <w:szCs w:val="30"/>
        </w:rPr>
        <w:t>…./</w:t>
      </w:r>
      <w:proofErr w:type="gramEnd"/>
      <w:r>
        <w:rPr>
          <w:rFonts w:ascii="TH SarabunPSK" w:hAnsi="TH SarabunPSK" w:cs="TH SarabunPSK"/>
          <w:sz w:val="30"/>
          <w:szCs w:val="30"/>
        </w:rPr>
        <w:t>…2562…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</w:p>
    <w:p w14:paraId="59CA1E11" w14:textId="6DAAB908" w:rsidR="001F7982" w:rsidRDefault="001F7982" w:rsidP="00500CA8">
      <w:pPr>
        <w:tabs>
          <w:tab w:val="center" w:pos="6300"/>
        </w:tabs>
        <w:rPr>
          <w:rStyle w:val="PageNumber"/>
        </w:rPr>
      </w:pPr>
      <w:r>
        <w:rPr>
          <w:rFonts w:ascii="TH SarabunPSK" w:hAnsi="TH SarabunPSK" w:cs="TH SarabunPSK" w:hint="cs"/>
          <w:sz w:val="30"/>
          <w:szCs w:val="30"/>
          <w:cs/>
        </w:rPr>
        <w:tab/>
      </w:r>
    </w:p>
    <w:p w14:paraId="39F048DE" w14:textId="77777777" w:rsidR="001F7982" w:rsidRDefault="001F7982" w:rsidP="001F7982"/>
    <w:p w14:paraId="52284C8E" w14:textId="77777777" w:rsidR="001F7982" w:rsidRDefault="001F7982" w:rsidP="001F7982"/>
    <w:p w14:paraId="465E52D2" w14:textId="519500FB" w:rsidR="001F7982" w:rsidRDefault="001F7982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5C538615" w14:textId="51A83779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3D64FDD7" w14:textId="666AF59F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305DD0C5" w14:textId="1A1EE0A6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2D9CF3EF" w14:textId="7946D111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2CCF70B0" w14:textId="2D22DEFD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2DD15B97" w14:textId="53B374DD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2697274A" w14:textId="0FCB1608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7D18E3B4" w14:textId="3EE47670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5DA07EE0" w14:textId="71304F8F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65690846" w14:textId="096F51DB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0EA3EBAB" w14:textId="4194BFEF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0294123D" w14:textId="058C5C8B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74C704AE" w14:textId="120B8349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5EB84A6E" w14:textId="5F0C3FAA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73F35790" w14:textId="59732459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3146600C" w14:textId="6752FC1F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759F2A7E" w14:textId="762E1FED" w:rsidR="00D86828" w:rsidRDefault="00D86828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628BC68D" w14:textId="274CE804" w:rsidR="00D86828" w:rsidRDefault="00D86828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4C6D9E4B" w14:textId="245E8FF8" w:rsidR="00D86828" w:rsidRDefault="00D86828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5AC5E613" w14:textId="75183D97" w:rsidR="00D86828" w:rsidRDefault="00D86828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3DFFD021" w14:textId="19E048A6" w:rsidR="00D86828" w:rsidRDefault="00D86828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4C4FC6CB" w14:textId="7E6B3E5D" w:rsidR="00D86828" w:rsidRDefault="00D86828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73447409" w14:textId="24248005" w:rsidR="006C7933" w:rsidRDefault="006C7933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2750184F" w14:textId="46C15608" w:rsidR="006C7933" w:rsidRDefault="006C7933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020E47C1" w14:textId="78E3583A" w:rsidR="006C7933" w:rsidRDefault="006C7933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44BCB437" w14:textId="165A783A" w:rsidR="006C7933" w:rsidRDefault="006C7933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27C2FF2C" w14:textId="7EC3F400" w:rsidR="006C7933" w:rsidRDefault="006C7933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3E74ACF8" w14:textId="1D1C816F" w:rsidR="006C7933" w:rsidRDefault="006C7933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699E42E8" w14:textId="7779B856" w:rsidR="006C7933" w:rsidRDefault="006C7933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13A1B754" w14:textId="3E02BD33" w:rsidR="006C7933" w:rsidRDefault="006C7933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0A212366" w14:textId="3457B9AD" w:rsidR="006C7933" w:rsidRDefault="006C7933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247AEF7A" w14:textId="77777777" w:rsidR="006C7933" w:rsidRDefault="006C7933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7DCF4E04" w14:textId="77777777" w:rsidR="00B01B2E" w:rsidRDefault="00B01B2E" w:rsidP="00B01B2E">
      <w:pPr>
        <w:pStyle w:val="Subtitle"/>
        <w:jc w:val="left"/>
        <w:rPr>
          <w:rFonts w:ascii="TH SarabunPSK" w:hAnsi="TH SarabunPSK" w:cs="TH SarabunPS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CAEBDD0" wp14:editId="76B4A34F">
                <wp:simplePos x="0" y="0"/>
                <wp:positionH relativeFrom="column">
                  <wp:posOffset>5047615</wp:posOffset>
                </wp:positionH>
                <wp:positionV relativeFrom="paragraph">
                  <wp:posOffset>112395</wp:posOffset>
                </wp:positionV>
                <wp:extent cx="777875" cy="33464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75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7C9A2C" w14:textId="77777777" w:rsidR="004E7B3F" w:rsidRDefault="004E7B3F" w:rsidP="00B01B2E">
                            <w:pPr>
                              <w:jc w:val="right"/>
                              <w:rPr>
                                <w:rFonts w:ascii="TH SarabunPSK" w:hAnsi="TH SarabunPSK" w:cs="TH SarabunPSK"/>
                                <w:szCs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Cs w:val="28"/>
                                <w:cs/>
                              </w:rPr>
                              <w:t>(สหกิจ09)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AEBDD0" id="Text Box 7" o:spid="_x0000_s1029" type="#_x0000_t202" style="position:absolute;margin-left:397.45pt;margin-top:8.85pt;width:61.25pt;height:26.35pt;z-index:-2516480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" filled="f" stroked="f">
                <v:textbox style="mso-fit-shape-to-text:t">
                  <w:txbxContent>
                    <w:p w14:paraId="3C7C9A2C" w14:textId="77777777" w:rsidR="004E7B3F" w:rsidRDefault="004E7B3F" w:rsidP="00B01B2E">
                      <w:pPr>
                        <w:jc w:val="right"/>
                        <w:rPr>
                          <w:rFonts w:ascii="TH SarabunPSK" w:hAnsi="TH SarabunPSK" w:cs="TH SarabunPSK"/>
                          <w:szCs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Cs w:val="28"/>
                          <w:cs/>
                        </w:rPr>
                        <w:t>(สหกิจ09)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</w:rPr>
        <w:drawing>
          <wp:inline distT="0" distB="0" distL="0" distR="0" wp14:anchorId="0AEA0A3C" wp14:editId="4F974F13">
            <wp:extent cx="259080" cy="472440"/>
            <wp:effectExtent l="0" t="0" r="7620" b="3810"/>
            <wp:docPr id="8" name="Picture 8" descr="logo rmutto_color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rmutto_color n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PageNumber"/>
          <w:rFonts w:ascii="TH SarabunPSK" w:hAnsi="TH SarabunPSK" w:cs="TH SarabunPSK" w:hint="cs"/>
          <w:cs/>
        </w:rPr>
        <w:t xml:space="preserve">  </w:t>
      </w:r>
      <w:r>
        <w:rPr>
          <w:rStyle w:val="PageNumber"/>
          <w:rFonts w:ascii="TH SarabunPSK" w:hAnsi="TH SarabunPSK" w:cs="TH SarabunPSK" w:hint="cs"/>
          <w:sz w:val="28"/>
          <w:szCs w:val="28"/>
          <w:cs/>
        </w:rPr>
        <w:t>มหาวิทยาลัยเทคโนโลยีราชมงคลตะวันออก</w:t>
      </w:r>
      <w:r>
        <w:rPr>
          <w:rStyle w:val="PageNumber"/>
          <w:rFonts w:ascii="TH SarabunPSK" w:hAnsi="TH SarabunPSK" w:cs="TH SarabunPSK" w:hint="cs"/>
          <w:cs/>
        </w:rPr>
        <w:tab/>
      </w:r>
      <w:r>
        <w:rPr>
          <w:rStyle w:val="PageNumber"/>
          <w:rFonts w:ascii="TH SarabunPSK" w:hAnsi="TH SarabunPSK" w:cs="TH SarabunPSK" w:hint="cs"/>
          <w:cs/>
        </w:rPr>
        <w:tab/>
      </w:r>
      <w:r>
        <w:rPr>
          <w:rStyle w:val="PageNumber"/>
          <w:rFonts w:ascii="TH SarabunPSK" w:hAnsi="TH SarabunPSK" w:cs="TH SarabunPSK" w:hint="cs"/>
          <w:cs/>
        </w:rPr>
        <w:tab/>
      </w:r>
      <w:r>
        <w:rPr>
          <w:rStyle w:val="PageNumber"/>
          <w:rFonts w:ascii="TH SarabunPSK" w:hAnsi="TH SarabunPSK" w:cs="TH SarabunPSK" w:hint="cs"/>
          <w:cs/>
        </w:rPr>
        <w:tab/>
      </w:r>
      <w:r>
        <w:rPr>
          <w:rStyle w:val="PageNumber"/>
          <w:rFonts w:ascii="TH SarabunPSK" w:hAnsi="TH SarabunPSK" w:cs="TH SarabunPSK" w:hint="cs"/>
          <w:cs/>
        </w:rPr>
        <w:tab/>
      </w:r>
    </w:p>
    <w:p w14:paraId="14F0FC3F" w14:textId="77777777" w:rsidR="00B01B2E" w:rsidRDefault="00B01B2E" w:rsidP="00B01B2E">
      <w:pPr>
        <w:spacing w:line="360" w:lineRule="auto"/>
        <w:ind w:right="-874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C09BC0C" w14:textId="77777777" w:rsidR="00B01B2E" w:rsidRDefault="00B01B2E" w:rsidP="00B01B2E">
      <w:pPr>
        <w:spacing w:line="360" w:lineRule="auto"/>
        <w:ind w:right="-874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แบบรายงานการปฏิบัติงานสหกิจศึกษา ประจำสัปดาห์</w:t>
      </w:r>
    </w:p>
    <w:p w14:paraId="1C801D49" w14:textId="77777777" w:rsidR="00B01B2E" w:rsidRDefault="00B01B2E" w:rsidP="00B01B2E">
      <w:pPr>
        <w:ind w:left="-284" w:right="-874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สาขา ..........วิทยาการคอมพิวเตอร์........................... คณะ ......บริหารธุรกิจและเทคโนโลยีสานสนเทศ.....</w:t>
      </w:r>
    </w:p>
    <w:p w14:paraId="79F035FC" w14:textId="77777777" w:rsidR="00B01B2E" w:rsidRDefault="00B01B2E" w:rsidP="00B01B2E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****************************************************************************************</w:t>
      </w:r>
    </w:p>
    <w:p w14:paraId="0F53F4CB" w14:textId="77777777" w:rsidR="00B01B2E" w:rsidRDefault="00B01B2E" w:rsidP="00B01B2E">
      <w:pPr>
        <w:spacing w:before="240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ชื่อ </w:t>
      </w:r>
      <w:r>
        <w:rPr>
          <w:rFonts w:ascii="TH SarabunPSK" w:hAnsi="TH SarabunPSK" w:cs="TH SarabunPSK" w:hint="cs"/>
          <w:b/>
          <w:bCs/>
          <w:sz w:val="30"/>
          <w:szCs w:val="30"/>
        </w:rPr>
        <w:t>–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นามสกุล   นักศึกษา </w:t>
      </w:r>
      <w:r>
        <w:rPr>
          <w:rFonts w:ascii="TH SarabunPSK" w:hAnsi="TH SarabunPSK" w:cs="TH SarabunPSK" w:hint="cs"/>
          <w:sz w:val="30"/>
          <w:szCs w:val="30"/>
          <w:cs/>
        </w:rPr>
        <w:t>......นายฐาปนพงศ์ จิตต์บุญธรรม.........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รหัสนักศึกษา </w:t>
      </w:r>
      <w:r>
        <w:rPr>
          <w:rFonts w:ascii="TH SarabunPSK" w:hAnsi="TH SarabunPSK" w:cs="TH SarabunPSK" w:hint="cs"/>
          <w:sz w:val="30"/>
          <w:szCs w:val="30"/>
          <w:cs/>
        </w:rPr>
        <w:t>..........025930461031-6...........</w:t>
      </w:r>
    </w:p>
    <w:p w14:paraId="22E2C71F" w14:textId="77777777" w:rsidR="00B01B2E" w:rsidRDefault="00B01B2E" w:rsidP="00B01B2E">
      <w:pPr>
        <w:rPr>
          <w:rFonts w:ascii="TH SarabunPSK" w:hAnsi="TH SarabunPSK" w:cs="TH SarabunPSK"/>
          <w:b/>
          <w:bCs/>
          <w:sz w:val="30"/>
          <w:szCs w:val="30"/>
          <w:cs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หน่วยงาน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 ..........บริษัท การท่าอากาศยานไทย จำกัด </w:t>
      </w:r>
      <w:r>
        <w:rPr>
          <w:rFonts w:ascii="TH SarabunPSK" w:hAnsi="TH SarabunPSK" w:cs="TH SarabunPSK" w:hint="cs"/>
          <w:sz w:val="30"/>
          <w:szCs w:val="30"/>
        </w:rPr>
        <w:t>(</w:t>
      </w:r>
      <w:r>
        <w:rPr>
          <w:rFonts w:ascii="TH SarabunPSK" w:hAnsi="TH SarabunPSK" w:cs="TH SarabunPSK" w:hint="cs"/>
          <w:sz w:val="30"/>
          <w:szCs w:val="30"/>
          <w:cs/>
        </w:rPr>
        <w:t>มหาชน</w:t>
      </w:r>
      <w:r>
        <w:rPr>
          <w:rFonts w:ascii="TH SarabunPSK" w:hAnsi="TH SarabunPSK" w:cs="TH SarabunPSK" w:hint="cs"/>
          <w:sz w:val="30"/>
          <w:szCs w:val="30"/>
        </w:rPr>
        <w:t>)</w:t>
      </w:r>
      <w:r>
        <w:rPr>
          <w:rFonts w:ascii="TH SarabunPSK" w:hAnsi="TH SarabunPSK" w:cs="TH SarabunPSK" w:hint="cs"/>
          <w:sz w:val="30"/>
          <w:szCs w:val="30"/>
          <w:cs/>
        </w:rPr>
        <w:t>..................................................................................</w:t>
      </w:r>
    </w:p>
    <w:p w14:paraId="70FDACA7" w14:textId="77777777" w:rsidR="00B01B2E" w:rsidRDefault="00B01B2E" w:rsidP="00B01B2E">
      <w:pPr>
        <w:pStyle w:val="Header"/>
        <w:tabs>
          <w:tab w:val="left" w:pos="720"/>
        </w:tabs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สถานที่ตั้ง </w:t>
      </w:r>
      <w:r>
        <w:rPr>
          <w:rFonts w:ascii="TH SarabunPSK" w:hAnsi="TH SarabunPSK" w:cs="TH SarabunPSK" w:hint="cs"/>
          <w:sz w:val="30"/>
          <w:szCs w:val="30"/>
          <w:cs/>
        </w:rPr>
        <w:t>.....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.....</w:t>
      </w:r>
      <w:r>
        <w:rPr>
          <w:rFonts w:ascii="TH SarabunPSK" w:hAnsi="TH SarabunPSK" w:cs="TH SarabunPSK" w:hint="cs"/>
          <w:color w:val="000000"/>
          <w:sz w:val="30"/>
          <w:szCs w:val="30"/>
          <w:cs/>
        </w:rPr>
        <w:t>333 ถนนเชิดวุฒากาศ แขวงสีกัน เขตดอนเมือง กรุงเทพฯ 10210 ประเทศไทย............................</w:t>
      </w:r>
    </w:p>
    <w:p w14:paraId="4ED56BF1" w14:textId="77777777" w:rsidR="00B01B2E" w:rsidRDefault="00B01B2E" w:rsidP="00B01B2E">
      <w:pPr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สัปดาห์ที่ </w:t>
      </w:r>
      <w:r>
        <w:rPr>
          <w:rFonts w:ascii="TH SarabunPSK" w:hAnsi="TH SarabunPSK" w:cs="TH SarabunPSK" w:hint="cs"/>
          <w:sz w:val="30"/>
          <w:szCs w:val="30"/>
          <w:cs/>
        </w:rPr>
        <w:t>........4..........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ระหว่างวันที่ </w:t>
      </w:r>
      <w:r>
        <w:rPr>
          <w:rFonts w:ascii="TH SarabunPSK" w:hAnsi="TH SarabunPSK" w:cs="TH SarabunPSK" w:hint="cs"/>
          <w:sz w:val="30"/>
          <w:szCs w:val="30"/>
          <w:cs/>
        </w:rPr>
        <w:t>........15.........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เดือน</w:t>
      </w:r>
      <w:r>
        <w:rPr>
          <w:rFonts w:ascii="TH SarabunPSK" w:hAnsi="TH SarabunPSK" w:cs="TH SarabunPSK" w:hint="cs"/>
          <w:sz w:val="30"/>
          <w:szCs w:val="30"/>
          <w:cs/>
        </w:rPr>
        <w:t>..............กรกฎาคม......................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พ.ศ. </w:t>
      </w:r>
      <w:r>
        <w:rPr>
          <w:rFonts w:ascii="TH SarabunPSK" w:hAnsi="TH SarabunPSK" w:cs="TH SarabunPSK" w:hint="cs"/>
          <w:sz w:val="30"/>
          <w:szCs w:val="30"/>
          <w:cs/>
        </w:rPr>
        <w:t>...........2562.............</w:t>
      </w:r>
    </w:p>
    <w:p w14:paraId="6C9ADE54" w14:textId="77777777" w:rsidR="00B01B2E" w:rsidRDefault="00B01B2E" w:rsidP="00B01B2E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lastRenderedPageBreak/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ถึงวันที่ </w:t>
      </w:r>
      <w:r>
        <w:rPr>
          <w:rFonts w:ascii="TH SarabunPSK" w:hAnsi="TH SarabunPSK" w:cs="TH SarabunPSK" w:hint="cs"/>
          <w:sz w:val="30"/>
          <w:szCs w:val="30"/>
          <w:cs/>
        </w:rPr>
        <w:t>.........19........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เดือน.</w:t>
      </w:r>
      <w:r>
        <w:rPr>
          <w:rFonts w:ascii="TH SarabunPSK" w:hAnsi="TH SarabunPSK" w:cs="TH SarabunPSK" w:hint="cs"/>
          <w:sz w:val="30"/>
          <w:szCs w:val="30"/>
          <w:cs/>
        </w:rPr>
        <w:t>..............กรกฎาคม.....................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พ.ศ. </w:t>
      </w:r>
      <w:r>
        <w:rPr>
          <w:rFonts w:ascii="TH SarabunPSK" w:hAnsi="TH SarabunPSK" w:cs="TH SarabunPSK" w:hint="cs"/>
          <w:sz w:val="30"/>
          <w:szCs w:val="30"/>
          <w:cs/>
        </w:rPr>
        <w:t>............2562.............</w:t>
      </w:r>
    </w:p>
    <w:p w14:paraId="0C503E4B" w14:textId="77777777" w:rsidR="00B01B2E" w:rsidRDefault="00B01B2E" w:rsidP="00B01B2E">
      <w:pPr>
        <w:spacing w:before="120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****************************************************************************************</w:t>
      </w:r>
    </w:p>
    <w:p w14:paraId="7D728DCC" w14:textId="77777777" w:rsidR="00B01B2E" w:rsidRDefault="00B01B2E" w:rsidP="00B01B2E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รายงานการปฏิบัติงานประจำสัปดาห์</w:t>
      </w:r>
    </w:p>
    <w:p w14:paraId="2EB6C10C" w14:textId="77777777" w:rsidR="00B01B2E" w:rsidRDefault="00B01B2E" w:rsidP="00B01B2E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  <w:cs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งานที่ได้รับมอบหมาย / ปฏิบัติหน้าที่</w:t>
      </w:r>
    </w:p>
    <w:p w14:paraId="3418BF9A" w14:textId="77777777" w:rsidR="00B01B2E" w:rsidRDefault="00B01B2E" w:rsidP="00B01B2E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วิธีการ / ขั้นตอนการปฏิบัติงาน</w:t>
      </w:r>
    </w:p>
    <w:p w14:paraId="347B5368" w14:textId="77777777" w:rsidR="00B01B2E" w:rsidRDefault="00B01B2E" w:rsidP="00B01B2E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เครื่องมือ / อุปกรณ์ที่ใช้ในการปฏิบัติงาน</w:t>
      </w:r>
    </w:p>
    <w:p w14:paraId="7A3B9C29" w14:textId="77777777" w:rsidR="00B01B2E" w:rsidRDefault="00B01B2E" w:rsidP="00B01B2E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ผลของการปฏิบัติงาน</w:t>
      </w:r>
    </w:p>
    <w:p w14:paraId="5BE2D9DD" w14:textId="77777777" w:rsidR="00B01B2E" w:rsidRDefault="00B01B2E" w:rsidP="00B01B2E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ปัญหา / อุปสรรค</w:t>
      </w:r>
    </w:p>
    <w:p w14:paraId="28CCCEA0" w14:textId="77777777" w:rsidR="00B01B2E" w:rsidRDefault="00B01B2E" w:rsidP="00B01B2E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****************************************************************************************</w:t>
      </w:r>
    </w:p>
    <w:p w14:paraId="541F93B6" w14:textId="77777777" w:rsidR="00B01B2E" w:rsidRDefault="00B01B2E" w:rsidP="00B01B2E">
      <w:pPr>
        <w:rPr>
          <w:rFonts w:ascii="TH SarabunPSK" w:hAnsi="TH SarabunPSK" w:cs="TH SarabunPSK"/>
          <w:b/>
          <w:bCs/>
          <w:sz w:val="30"/>
          <w:szCs w:val="30"/>
        </w:rPr>
      </w:pPr>
    </w:p>
    <w:p w14:paraId="5A7280D0" w14:textId="77777777" w:rsidR="00B01B2E" w:rsidRDefault="00B01B2E" w:rsidP="006C7933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งานที่ได้รับมอบหมาย</w:t>
      </w:r>
    </w:p>
    <w:p w14:paraId="75C48147" w14:textId="77777777" w:rsidR="00B01B2E" w:rsidRDefault="00B01B2E" w:rsidP="006C7933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sz w:val="30"/>
          <w:cs/>
        </w:rPr>
        <w:t xml:space="preserve">อัปโหลดเอกสาร </w:t>
      </w:r>
      <w:r>
        <w:rPr>
          <w:rFonts w:ascii="TH SarabunPSK" w:hAnsi="TH SarabunPSK" w:cs="TH SarabunPSK"/>
          <w:sz w:val="30"/>
        </w:rPr>
        <w:t>(</w:t>
      </w:r>
      <w:r>
        <w:rPr>
          <w:rFonts w:ascii="TH SarabunPSK" w:hAnsi="TH SarabunPSK" w:cs="TH SarabunPSK" w:hint="cs"/>
          <w:sz w:val="30"/>
          <w:cs/>
        </w:rPr>
        <w:t>ต่อ</w:t>
      </w:r>
      <w:r>
        <w:rPr>
          <w:rFonts w:ascii="TH SarabunPSK" w:hAnsi="TH SarabunPSK" w:cs="TH SarabunPSK"/>
          <w:sz w:val="30"/>
        </w:rPr>
        <w:t>)</w:t>
      </w:r>
    </w:p>
    <w:p w14:paraId="0EA07935" w14:textId="77777777" w:rsidR="00B01B2E" w:rsidRDefault="00B01B2E" w:rsidP="006C7933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ขั้นตอนการปฏับัติงาน</w:t>
      </w:r>
    </w:p>
    <w:p w14:paraId="3D5695D5" w14:textId="77777777" w:rsidR="00B01B2E" w:rsidRDefault="00B01B2E" w:rsidP="006C7933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sz w:val="30"/>
          <w:cs/>
        </w:rPr>
        <w:t xml:space="preserve">ศึกษาวิธีการเขียนใน </w:t>
      </w:r>
      <w:proofErr w:type="spellStart"/>
      <w:r>
        <w:rPr>
          <w:rFonts w:ascii="TH SarabunPSK" w:hAnsi="TH SarabunPSK" w:cs="TH SarabunPSK" w:hint="cs"/>
          <w:sz w:val="30"/>
        </w:rPr>
        <w:t>Youtube</w:t>
      </w:r>
      <w:proofErr w:type="spellEnd"/>
    </w:p>
    <w:p w14:paraId="5CB56CCC" w14:textId="4C8E4355" w:rsidR="00D86828" w:rsidRPr="006C7933" w:rsidRDefault="00B01B2E" w:rsidP="006C7933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sz w:val="30"/>
          <w:cs/>
        </w:rPr>
        <w:t xml:space="preserve">ลองทดสอบในหน้า </w:t>
      </w:r>
      <w:r>
        <w:rPr>
          <w:rFonts w:ascii="TH SarabunPSK" w:hAnsi="TH SarabunPSK" w:cs="TH SarabunPSK" w:hint="cs"/>
          <w:sz w:val="30"/>
        </w:rPr>
        <w:t xml:space="preserve">Test </w:t>
      </w:r>
      <w:r>
        <w:rPr>
          <w:rFonts w:ascii="TH SarabunPSK" w:hAnsi="TH SarabunPSK" w:cs="TH SarabunPSK" w:hint="cs"/>
          <w:sz w:val="30"/>
          <w:cs/>
        </w:rPr>
        <w:t xml:space="preserve">ของ </w:t>
      </w:r>
      <w:r>
        <w:rPr>
          <w:rFonts w:ascii="TH SarabunPSK" w:hAnsi="TH SarabunPSK" w:cs="TH SarabunPSK" w:hint="cs"/>
          <w:sz w:val="30"/>
        </w:rPr>
        <w:t xml:space="preserve">View </w:t>
      </w:r>
    </w:p>
    <w:p w14:paraId="586533EE" w14:textId="77777777" w:rsidR="00B01B2E" w:rsidRDefault="00B01B2E" w:rsidP="006C7933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อุปกรณ์ที่ใช้ในการปฏิบัติ</w:t>
      </w:r>
    </w:p>
    <w:p w14:paraId="3D86048F" w14:textId="77777777" w:rsidR="00B01B2E" w:rsidRDefault="00B01B2E" w:rsidP="006C7933">
      <w:pPr>
        <w:spacing w:line="276" w:lineRule="auto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b/>
          <w:bCs/>
          <w:sz w:val="30"/>
        </w:rPr>
        <w:t xml:space="preserve">           Hardware</w:t>
      </w:r>
    </w:p>
    <w:p w14:paraId="5969A648" w14:textId="77777777" w:rsidR="00B01B2E" w:rsidRDefault="00B01B2E" w:rsidP="006C7933">
      <w:pPr>
        <w:spacing w:line="276" w:lineRule="auto"/>
        <w:ind w:left="7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</w:rPr>
        <w:t xml:space="preserve">      </w:t>
      </w:r>
      <w:r>
        <w:rPr>
          <w:rFonts w:ascii="TH SarabunPSK" w:hAnsi="TH SarabunPSK" w:cs="TH SarabunPSK" w:hint="cs"/>
          <w:b/>
          <w:bCs/>
          <w:sz w:val="30"/>
        </w:rPr>
        <w:t xml:space="preserve">-  </w:t>
      </w:r>
      <w:r>
        <w:rPr>
          <w:rFonts w:ascii="TH SarabunPSK" w:hAnsi="TH SarabunPSK" w:cs="TH SarabunPSK" w:hint="cs"/>
          <w:sz w:val="30"/>
          <w:szCs w:val="30"/>
        </w:rPr>
        <w:t>Notebook</w:t>
      </w:r>
    </w:p>
    <w:p w14:paraId="451D0B2C" w14:textId="77777777" w:rsidR="00B01B2E" w:rsidRDefault="00B01B2E" w:rsidP="006C7933">
      <w:pPr>
        <w:spacing w:line="276" w:lineRule="auto"/>
        <w:ind w:left="7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</w:rPr>
        <w:t xml:space="preserve">      -</w:t>
      </w:r>
      <w:r>
        <w:rPr>
          <w:rFonts w:ascii="TH SarabunPSK" w:hAnsi="TH SarabunPSK" w:cs="TH SarabunPSK" w:hint="cs"/>
          <w:sz w:val="30"/>
          <w:szCs w:val="30"/>
        </w:rPr>
        <w:t xml:space="preserve">  Mouse</w:t>
      </w:r>
    </w:p>
    <w:p w14:paraId="064269DC" w14:textId="77777777" w:rsidR="00B01B2E" w:rsidRDefault="00B01B2E" w:rsidP="006C7933">
      <w:pPr>
        <w:spacing w:line="276" w:lineRule="auto"/>
        <w:ind w:left="720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b/>
          <w:bCs/>
          <w:sz w:val="30"/>
        </w:rPr>
        <w:t>Software</w:t>
      </w:r>
    </w:p>
    <w:p w14:paraId="3CE3CC5A" w14:textId="77777777" w:rsidR="00B01B2E" w:rsidRDefault="00B01B2E" w:rsidP="006C7933">
      <w:pPr>
        <w:spacing w:line="276" w:lineRule="auto"/>
        <w:ind w:left="720"/>
        <w:rPr>
          <w:rFonts w:ascii="TH SarabunPSK" w:hAnsi="TH SarabunPSK" w:cs="TH SarabunPSK"/>
          <w:sz w:val="30"/>
        </w:rPr>
      </w:pPr>
      <w:r>
        <w:rPr>
          <w:rFonts w:ascii="TH SarabunPSK" w:hAnsi="TH SarabunPSK" w:cs="TH SarabunPSK" w:hint="cs"/>
          <w:b/>
          <w:bCs/>
          <w:sz w:val="30"/>
        </w:rPr>
        <w:t xml:space="preserve"> </w:t>
      </w:r>
      <w:r>
        <w:rPr>
          <w:rFonts w:ascii="TH SarabunPSK" w:hAnsi="TH SarabunPSK" w:cs="TH SarabunPSK" w:hint="cs"/>
          <w:sz w:val="30"/>
        </w:rPr>
        <w:t xml:space="preserve">     -  Visual Studio Code</w:t>
      </w:r>
    </w:p>
    <w:p w14:paraId="0A2371B7" w14:textId="77777777" w:rsidR="00B01B2E" w:rsidRDefault="00B01B2E" w:rsidP="006C7933">
      <w:pPr>
        <w:spacing w:line="276" w:lineRule="auto"/>
        <w:ind w:left="720"/>
        <w:rPr>
          <w:rFonts w:ascii="TH SarabunPSK" w:hAnsi="TH SarabunPSK" w:cs="TH SarabunPSK"/>
          <w:sz w:val="30"/>
        </w:rPr>
      </w:pPr>
      <w:r>
        <w:rPr>
          <w:rFonts w:ascii="TH SarabunPSK" w:hAnsi="TH SarabunPSK" w:cs="TH SarabunPSK" w:hint="cs"/>
          <w:sz w:val="30"/>
        </w:rPr>
        <w:t xml:space="preserve">      -  </w:t>
      </w:r>
      <w:proofErr w:type="spellStart"/>
      <w:r>
        <w:rPr>
          <w:rFonts w:ascii="TH SarabunPSK" w:hAnsi="TH SarabunPSK" w:cs="TH SarabunPSK" w:hint="cs"/>
          <w:sz w:val="30"/>
        </w:rPr>
        <w:t>Xampp</w:t>
      </w:r>
      <w:proofErr w:type="spellEnd"/>
    </w:p>
    <w:p w14:paraId="0CCE24DE" w14:textId="77777777" w:rsidR="00B01B2E" w:rsidRDefault="00B01B2E" w:rsidP="006C7933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ผลของการปฏิบัติงาน</w:t>
      </w:r>
    </w:p>
    <w:p w14:paraId="5B6912A4" w14:textId="727AF59A" w:rsidR="00B01B2E" w:rsidRDefault="00B01B2E" w:rsidP="006C7933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sz w:val="30"/>
        </w:rPr>
      </w:pPr>
      <w:r>
        <w:rPr>
          <w:rFonts w:ascii="TH SarabunPSK" w:hAnsi="TH SarabunPSK" w:cs="TH SarabunPSK" w:hint="cs"/>
          <w:sz w:val="30"/>
          <w:cs/>
        </w:rPr>
        <w:t>สามารถอัปโหลดเอกสารได้กำหนดขนาดไฟล์เป็น 10</w:t>
      </w:r>
      <w:r>
        <w:rPr>
          <w:rFonts w:ascii="TH SarabunPSK" w:hAnsi="TH SarabunPSK" w:cs="TH SarabunPSK"/>
          <w:sz w:val="30"/>
        </w:rPr>
        <w:t xml:space="preserve">MB </w:t>
      </w:r>
      <w:r>
        <w:rPr>
          <w:rFonts w:ascii="TH SarabunPSK" w:hAnsi="TH SarabunPSK" w:cs="TH SarabunPSK" w:hint="cs"/>
          <w:sz w:val="30"/>
          <w:cs/>
        </w:rPr>
        <w:t xml:space="preserve">และกำหนดให้เอกสารไม่สามารถเขียนทับกันได้ในโฟล์เดอร์ </w:t>
      </w:r>
      <w:r>
        <w:rPr>
          <w:rFonts w:ascii="TH SarabunPSK" w:hAnsi="TH SarabunPSK" w:cs="TH SarabunPSK" w:hint="cs"/>
          <w:sz w:val="30"/>
        </w:rPr>
        <w:t>(</w:t>
      </w:r>
      <w:r>
        <w:rPr>
          <w:rFonts w:ascii="TH SarabunPSK" w:hAnsi="TH SarabunPSK" w:cs="TH SarabunPSK" w:hint="cs"/>
          <w:sz w:val="30"/>
          <w:cs/>
        </w:rPr>
        <w:t>สมบูรณ์</w:t>
      </w:r>
      <w:r>
        <w:rPr>
          <w:rFonts w:ascii="TH SarabunPSK" w:hAnsi="TH SarabunPSK" w:cs="TH SarabunPSK" w:hint="cs"/>
          <w:sz w:val="30"/>
        </w:rPr>
        <w:t>)</w:t>
      </w:r>
    </w:p>
    <w:p w14:paraId="722D0C61" w14:textId="0F188412" w:rsidR="006C7933" w:rsidRDefault="006C7933" w:rsidP="006C7933">
      <w:pPr>
        <w:spacing w:line="276" w:lineRule="auto"/>
        <w:rPr>
          <w:rFonts w:ascii="TH SarabunPSK" w:hAnsi="TH SarabunPSK" w:cs="TH SarabunPSK"/>
          <w:sz w:val="30"/>
        </w:rPr>
      </w:pPr>
    </w:p>
    <w:p w14:paraId="06273D21" w14:textId="77777777" w:rsidR="006C7933" w:rsidRPr="006C7933" w:rsidRDefault="006C7933" w:rsidP="006C7933">
      <w:pPr>
        <w:spacing w:line="276" w:lineRule="auto"/>
        <w:rPr>
          <w:rFonts w:ascii="TH SarabunPSK" w:hAnsi="TH SarabunPSK" w:cs="TH SarabunPSK"/>
          <w:sz w:val="30"/>
        </w:rPr>
      </w:pPr>
    </w:p>
    <w:p w14:paraId="68FD0E0B" w14:textId="77777777" w:rsidR="00B01B2E" w:rsidRDefault="00B01B2E" w:rsidP="006C7933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ปัญหาและอุปสรรค</w:t>
      </w:r>
    </w:p>
    <w:p w14:paraId="4F10AE7C" w14:textId="666C1605" w:rsidR="00B01B2E" w:rsidRPr="00B01B2E" w:rsidRDefault="00B01B2E" w:rsidP="00B01B2E">
      <w:pPr>
        <w:pStyle w:val="ListParagraph"/>
        <w:numPr>
          <w:ilvl w:val="0"/>
          <w:numId w:val="5"/>
        </w:numPr>
        <w:rPr>
          <w:rFonts w:ascii="TH SarabunPSK" w:hAnsi="TH SarabunPSK" w:cs="TH SarabunPSK"/>
          <w:b/>
          <w:bCs/>
          <w:sz w:val="30"/>
        </w:rPr>
      </w:pPr>
    </w:p>
    <w:p w14:paraId="70884D59" w14:textId="380C46D8" w:rsidR="00B01B2E" w:rsidRDefault="00B01B2E" w:rsidP="00B01B2E">
      <w:pPr>
        <w:rPr>
          <w:rFonts w:ascii="TH SarabunPSK" w:hAnsi="TH SarabunPSK" w:cs="TH SarabunPSK"/>
          <w:b/>
          <w:bCs/>
          <w:sz w:val="30"/>
        </w:rPr>
      </w:pPr>
    </w:p>
    <w:p w14:paraId="4A069B85" w14:textId="77777777" w:rsidR="00B01B2E" w:rsidRPr="00B01B2E" w:rsidRDefault="00B01B2E" w:rsidP="00B01B2E">
      <w:pPr>
        <w:rPr>
          <w:rFonts w:ascii="TH SarabunPSK" w:hAnsi="TH SarabunPSK" w:cs="TH SarabunPSK"/>
          <w:b/>
          <w:bCs/>
          <w:sz w:val="30"/>
        </w:rPr>
      </w:pPr>
    </w:p>
    <w:p w14:paraId="60A96835" w14:textId="77777777" w:rsidR="006C7933" w:rsidRPr="00923775" w:rsidRDefault="00B01B2E" w:rsidP="006C7933">
      <w:pPr>
        <w:tabs>
          <w:tab w:val="center" w:pos="6300"/>
        </w:tabs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</w:rPr>
        <w:tab/>
      </w:r>
      <w:r w:rsidR="006C7933" w:rsidRPr="00923775">
        <w:rPr>
          <w:rFonts w:ascii="TH SarabunPSK" w:hAnsi="TH SarabunPSK" w:cs="TH SarabunPSK"/>
          <w:sz w:val="30"/>
          <w:szCs w:val="30"/>
        </w:rPr>
        <w:t>……………………………</w:t>
      </w:r>
      <w:r w:rsidR="006C7933">
        <w:rPr>
          <w:rFonts w:ascii="TH SarabunPSK" w:hAnsi="TH SarabunPSK" w:cs="TH SarabunPSK"/>
          <w:sz w:val="30"/>
          <w:szCs w:val="30"/>
        </w:rPr>
        <w:t>………</w:t>
      </w:r>
      <w:r w:rsidR="006C7933" w:rsidRPr="00923775">
        <w:rPr>
          <w:rFonts w:ascii="TH SarabunPSK" w:hAnsi="TH SarabunPSK" w:cs="TH SarabunPSK"/>
          <w:sz w:val="30"/>
          <w:szCs w:val="30"/>
        </w:rPr>
        <w:t>…………...</w:t>
      </w:r>
      <w:r w:rsidR="006C7933">
        <w:rPr>
          <w:rFonts w:ascii="TH SarabunPSK" w:hAnsi="TH SarabunPSK" w:cs="TH SarabunPSK"/>
          <w:sz w:val="30"/>
          <w:szCs w:val="30"/>
        </w:rPr>
        <w:t xml:space="preserve"> </w:t>
      </w:r>
      <w:r w:rsidR="006C7933" w:rsidRPr="00923775">
        <w:rPr>
          <w:rFonts w:ascii="TH SarabunPSK" w:hAnsi="TH SarabunPSK" w:cs="TH SarabunPSK"/>
          <w:sz w:val="30"/>
          <w:szCs w:val="30"/>
          <w:cs/>
        </w:rPr>
        <w:t>ผู้ดูแลการปฏิบัติงานของนักศึกษา</w:t>
      </w:r>
    </w:p>
    <w:p w14:paraId="5E0FB1D0" w14:textId="77777777" w:rsidR="006C7933" w:rsidRDefault="006C7933" w:rsidP="006C7933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ab/>
      </w:r>
      <w:r w:rsidRPr="00923775">
        <w:rPr>
          <w:rFonts w:ascii="TH SarabunPSK" w:hAnsi="TH SarabunPSK" w:cs="TH SarabunPSK"/>
          <w:sz w:val="30"/>
          <w:szCs w:val="30"/>
        </w:rPr>
        <w:t>(</w:t>
      </w:r>
      <w:r>
        <w:rPr>
          <w:rFonts w:ascii="TH SarabunPSK" w:hAnsi="TH SarabunPSK" w:cs="TH SarabunPSK"/>
          <w:sz w:val="30"/>
          <w:szCs w:val="30"/>
        </w:rPr>
        <w:t>.</w:t>
      </w:r>
      <w:proofErr w:type="gramStart"/>
      <w:r w:rsidRPr="00923775">
        <w:rPr>
          <w:rFonts w:ascii="TH SarabunPSK" w:hAnsi="TH SarabunPSK" w:cs="TH SarabunPSK"/>
          <w:sz w:val="30"/>
          <w:szCs w:val="30"/>
        </w:rPr>
        <w:t>…</w:t>
      </w:r>
      <w:r>
        <w:rPr>
          <w:rFonts w:ascii="TH SarabunPSK" w:hAnsi="TH SarabunPSK" w:cs="TH SarabunPSK"/>
          <w:sz w:val="30"/>
          <w:szCs w:val="30"/>
        </w:rPr>
        <w:t>.</w:t>
      </w:r>
      <w:r>
        <w:rPr>
          <w:rFonts w:ascii="TH SarabunPSK" w:hAnsi="TH SarabunPSK" w:cs="TH SarabunPSK" w:hint="cs"/>
          <w:sz w:val="30"/>
          <w:szCs w:val="30"/>
          <w:cs/>
        </w:rPr>
        <w:t>นายดณุพล</w:t>
      </w:r>
      <w:proofErr w:type="gramEnd"/>
      <w:r>
        <w:rPr>
          <w:rFonts w:ascii="TH SarabunPSK" w:hAnsi="TH SarabunPSK" w:cs="TH SarabunPSK" w:hint="cs"/>
          <w:sz w:val="30"/>
          <w:szCs w:val="30"/>
          <w:cs/>
        </w:rPr>
        <w:t xml:space="preserve"> ค่ายหนองสวน</w:t>
      </w:r>
      <w:r>
        <w:rPr>
          <w:rFonts w:ascii="TH SarabunPSK" w:hAnsi="TH SarabunPSK" w:cs="TH SarabunPSK"/>
          <w:sz w:val="30"/>
          <w:szCs w:val="30"/>
        </w:rPr>
        <w:t>.</w:t>
      </w:r>
      <w:r w:rsidRPr="00923775">
        <w:rPr>
          <w:rFonts w:ascii="TH SarabunPSK" w:hAnsi="TH SarabunPSK" w:cs="TH SarabunPSK"/>
          <w:sz w:val="30"/>
          <w:szCs w:val="30"/>
        </w:rPr>
        <w:t>.</w:t>
      </w:r>
      <w:r>
        <w:rPr>
          <w:rFonts w:ascii="TH SarabunPSK" w:hAnsi="TH SarabunPSK" w:cs="TH SarabunPSK"/>
          <w:sz w:val="30"/>
          <w:szCs w:val="30"/>
        </w:rPr>
        <w:t>.</w:t>
      </w:r>
      <w:r w:rsidRPr="00923775">
        <w:rPr>
          <w:rFonts w:ascii="TH SarabunPSK" w:hAnsi="TH SarabunPSK" w:cs="TH SarabunPSK"/>
          <w:sz w:val="30"/>
          <w:szCs w:val="30"/>
        </w:rPr>
        <w:t>..)</w:t>
      </w:r>
    </w:p>
    <w:p w14:paraId="1B255C5F" w14:textId="7BD2FA94" w:rsidR="006C7933" w:rsidRDefault="006C7933" w:rsidP="006C7933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ab/>
        <w:t>…19.../…</w:t>
      </w:r>
      <w:r>
        <w:rPr>
          <w:rFonts w:ascii="TH SarabunPSK" w:hAnsi="TH SarabunPSK" w:cs="TH SarabunPSK" w:hint="cs"/>
          <w:sz w:val="30"/>
          <w:szCs w:val="30"/>
          <w:cs/>
        </w:rPr>
        <w:t>กรกฎาคม</w:t>
      </w:r>
      <w:proofErr w:type="gramStart"/>
      <w:r>
        <w:rPr>
          <w:rFonts w:ascii="TH SarabunPSK" w:hAnsi="TH SarabunPSK" w:cs="TH SarabunPSK"/>
          <w:sz w:val="30"/>
          <w:szCs w:val="30"/>
        </w:rPr>
        <w:t>…./</w:t>
      </w:r>
      <w:proofErr w:type="gramEnd"/>
      <w:r>
        <w:rPr>
          <w:rFonts w:ascii="TH SarabunPSK" w:hAnsi="TH SarabunPSK" w:cs="TH SarabunPSK"/>
          <w:sz w:val="30"/>
          <w:szCs w:val="30"/>
        </w:rPr>
        <w:t>…2562…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</w:p>
    <w:p w14:paraId="139C84D0" w14:textId="2A60DA74" w:rsidR="00B01B2E" w:rsidRDefault="00B01B2E" w:rsidP="006C7933">
      <w:pPr>
        <w:tabs>
          <w:tab w:val="center" w:pos="6300"/>
        </w:tabs>
      </w:pPr>
    </w:p>
    <w:p w14:paraId="769FD056" w14:textId="77777777" w:rsidR="00B01B2E" w:rsidRDefault="00B01B2E" w:rsidP="00B01B2E"/>
    <w:p w14:paraId="6C087CF5" w14:textId="77777777" w:rsidR="00B01B2E" w:rsidRDefault="00B01B2E" w:rsidP="00B01B2E">
      <w:pPr>
        <w:rPr>
          <w:cs/>
        </w:rPr>
      </w:pPr>
    </w:p>
    <w:p w14:paraId="5D7A6EBF" w14:textId="0A1C9ECE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07050D98" w14:textId="6DDD8EBF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67BA24CE" w14:textId="6B22D092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31A853CC" w14:textId="21A37C2C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17DF6D44" w14:textId="716F95E7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60D6B4B4" w14:textId="27DF4BE9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3C700069" w14:textId="2FCCA306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5896DFB7" w14:textId="2F1154B6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46EB8CCE" w14:textId="558587A3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7EB15905" w14:textId="74B108BA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46A8C7C6" w14:textId="5404C8AD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56937534" w14:textId="72043C5B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278C618D" w14:textId="4F8726AD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0EE3AD7E" w14:textId="4F836ACD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7FA524DE" w14:textId="7D845626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58E9F999" w14:textId="23193DEC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1A694A53" w14:textId="5454FF7C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5BDA0DC3" w14:textId="50FAD953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427023DD" w14:textId="631C9F8A" w:rsidR="00D86828" w:rsidRDefault="00D86828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5C214B32" w14:textId="044EA3BF" w:rsidR="00D86828" w:rsidRDefault="00D86828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57EC7D0C" w14:textId="596607D8" w:rsidR="00D86828" w:rsidRDefault="00D86828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3A47CC3A" w14:textId="6F728FFB" w:rsidR="00DC3B4B" w:rsidRDefault="00DC3B4B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190A71E5" w14:textId="40C00C46" w:rsidR="00DC3B4B" w:rsidRDefault="00DC3B4B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22A3A81B" w14:textId="7B74E301" w:rsidR="00DC3B4B" w:rsidRDefault="00DC3B4B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4E359D57" w14:textId="79E1F5BB" w:rsidR="00DC3B4B" w:rsidRDefault="00DC3B4B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6C9D130C" w14:textId="60F0A6F9" w:rsidR="00DC3B4B" w:rsidRDefault="00DC3B4B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0B4282CA" w14:textId="11A03B2E" w:rsidR="00DC3B4B" w:rsidRDefault="00DC3B4B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4B0B053D" w14:textId="00D4D17A" w:rsidR="00DC3B4B" w:rsidRDefault="00DC3B4B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7F74E067" w14:textId="41D1BA44" w:rsidR="00DC3B4B" w:rsidRDefault="00DC3B4B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25E3A8D5" w14:textId="29D0BCF6" w:rsidR="00DC3B4B" w:rsidRDefault="00DC3B4B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47EDEB14" w14:textId="0D604392" w:rsidR="00DC3B4B" w:rsidRDefault="00DC3B4B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410D01B2" w14:textId="2B06D259" w:rsidR="00DC3B4B" w:rsidRDefault="00DC3B4B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3FC05B27" w14:textId="77777777" w:rsidR="00DC3B4B" w:rsidRDefault="00DC3B4B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4535DEA4" w14:textId="77777777" w:rsidR="00B01B2E" w:rsidRDefault="00B01B2E" w:rsidP="00B01B2E">
      <w:pPr>
        <w:pStyle w:val="Subtitle"/>
        <w:jc w:val="left"/>
        <w:rPr>
          <w:rFonts w:ascii="TH SarabunPSK" w:hAnsi="TH SarabunPSK" w:cs="TH SarabunPS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735C190" wp14:editId="744F7B6A">
                <wp:simplePos x="0" y="0"/>
                <wp:positionH relativeFrom="column">
                  <wp:posOffset>5047615</wp:posOffset>
                </wp:positionH>
                <wp:positionV relativeFrom="paragraph">
                  <wp:posOffset>112395</wp:posOffset>
                </wp:positionV>
                <wp:extent cx="777875" cy="334645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75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E94CC1" w14:textId="77777777" w:rsidR="004E7B3F" w:rsidRDefault="004E7B3F" w:rsidP="00B01B2E">
                            <w:pPr>
                              <w:jc w:val="right"/>
                              <w:rPr>
                                <w:rFonts w:ascii="TH SarabunPSK" w:hAnsi="TH SarabunPSK" w:cs="TH SarabunPSK"/>
                                <w:szCs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Cs w:val="28"/>
                                <w:cs/>
                              </w:rPr>
                              <w:t>(สหกิจ09)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35C190" id="Text Box 9" o:spid="_x0000_s1030" type="#_x0000_t202" style="position:absolute;margin-left:397.45pt;margin-top:8.85pt;width:61.25pt;height:26.35pt;z-index:-2516459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" filled="f" stroked="f">
                <v:textbox style="mso-fit-shape-to-text:t">
                  <w:txbxContent>
                    <w:p w14:paraId="3CE94CC1" w14:textId="77777777" w:rsidR="004E7B3F" w:rsidRDefault="004E7B3F" w:rsidP="00B01B2E">
                      <w:pPr>
                        <w:jc w:val="right"/>
                        <w:rPr>
                          <w:rFonts w:ascii="TH SarabunPSK" w:hAnsi="TH SarabunPSK" w:cs="TH SarabunPSK"/>
                          <w:szCs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Cs w:val="28"/>
                          <w:cs/>
                        </w:rPr>
                        <w:t>(สหกิจ09)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</w:rPr>
        <w:drawing>
          <wp:inline distT="0" distB="0" distL="0" distR="0" wp14:anchorId="283E8400" wp14:editId="015ABC76">
            <wp:extent cx="259080" cy="472440"/>
            <wp:effectExtent l="0" t="0" r="7620" b="3810"/>
            <wp:docPr id="10" name="Picture 10" descr="logo rmutto_color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rmutto_color n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PageNumber"/>
          <w:rFonts w:ascii="TH SarabunPSK" w:hAnsi="TH SarabunPSK" w:cs="TH SarabunPSK" w:hint="cs"/>
          <w:cs/>
        </w:rPr>
        <w:t xml:space="preserve">  </w:t>
      </w:r>
      <w:r>
        <w:rPr>
          <w:rStyle w:val="PageNumber"/>
          <w:rFonts w:ascii="TH SarabunPSK" w:hAnsi="TH SarabunPSK" w:cs="TH SarabunPSK" w:hint="cs"/>
          <w:sz w:val="28"/>
          <w:szCs w:val="28"/>
          <w:cs/>
        </w:rPr>
        <w:t>มหาวิทยาลัยเทคโนโลยีราชมงคลตะวันออก</w:t>
      </w:r>
      <w:r>
        <w:rPr>
          <w:rStyle w:val="PageNumber"/>
          <w:rFonts w:ascii="TH SarabunPSK" w:hAnsi="TH SarabunPSK" w:cs="TH SarabunPSK" w:hint="cs"/>
          <w:cs/>
        </w:rPr>
        <w:tab/>
      </w:r>
      <w:r>
        <w:rPr>
          <w:rStyle w:val="PageNumber"/>
          <w:rFonts w:ascii="TH SarabunPSK" w:hAnsi="TH SarabunPSK" w:cs="TH SarabunPSK" w:hint="cs"/>
          <w:cs/>
        </w:rPr>
        <w:tab/>
      </w:r>
      <w:r>
        <w:rPr>
          <w:rStyle w:val="PageNumber"/>
          <w:rFonts w:ascii="TH SarabunPSK" w:hAnsi="TH SarabunPSK" w:cs="TH SarabunPSK" w:hint="cs"/>
          <w:cs/>
        </w:rPr>
        <w:tab/>
      </w:r>
      <w:r>
        <w:rPr>
          <w:rStyle w:val="PageNumber"/>
          <w:rFonts w:ascii="TH SarabunPSK" w:hAnsi="TH SarabunPSK" w:cs="TH SarabunPSK" w:hint="cs"/>
          <w:cs/>
        </w:rPr>
        <w:tab/>
      </w:r>
      <w:r>
        <w:rPr>
          <w:rStyle w:val="PageNumber"/>
          <w:rFonts w:ascii="TH SarabunPSK" w:hAnsi="TH SarabunPSK" w:cs="TH SarabunPSK" w:hint="cs"/>
          <w:cs/>
        </w:rPr>
        <w:tab/>
      </w:r>
    </w:p>
    <w:p w14:paraId="3EAB0E53" w14:textId="77777777" w:rsidR="00B01B2E" w:rsidRDefault="00B01B2E" w:rsidP="00B01B2E">
      <w:pPr>
        <w:spacing w:line="360" w:lineRule="auto"/>
        <w:ind w:right="-874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3514A56" w14:textId="77777777" w:rsidR="00B01B2E" w:rsidRDefault="00B01B2E" w:rsidP="00B01B2E">
      <w:pPr>
        <w:spacing w:line="360" w:lineRule="auto"/>
        <w:ind w:right="-874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แบบรายงานการปฏิบัติงานสหกิจศึกษา ประจำสัปดาห์</w:t>
      </w:r>
    </w:p>
    <w:p w14:paraId="209DAA53" w14:textId="77777777" w:rsidR="00B01B2E" w:rsidRDefault="00B01B2E" w:rsidP="00B01B2E">
      <w:pPr>
        <w:ind w:left="-284" w:right="-874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สาขา ..........วิทยาการคอมพิวเตอร์........................... คณะ ......บริหารธุรกิจและเทคโนโลยีสานสนเทศ.....</w:t>
      </w:r>
    </w:p>
    <w:p w14:paraId="5B9BE6E7" w14:textId="77777777" w:rsidR="00B01B2E" w:rsidRDefault="00B01B2E" w:rsidP="00B01B2E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****************************************************************************************</w:t>
      </w:r>
    </w:p>
    <w:p w14:paraId="06F600F7" w14:textId="77777777" w:rsidR="00B01B2E" w:rsidRDefault="00B01B2E" w:rsidP="00B01B2E">
      <w:pPr>
        <w:spacing w:before="240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ชื่อ </w:t>
      </w:r>
      <w:r>
        <w:rPr>
          <w:rFonts w:ascii="TH SarabunPSK" w:hAnsi="TH SarabunPSK" w:cs="TH SarabunPSK" w:hint="cs"/>
          <w:b/>
          <w:bCs/>
          <w:sz w:val="30"/>
          <w:szCs w:val="30"/>
        </w:rPr>
        <w:t>–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นามสกุล   นักศึกษา </w:t>
      </w:r>
      <w:r>
        <w:rPr>
          <w:rFonts w:ascii="TH SarabunPSK" w:hAnsi="TH SarabunPSK" w:cs="TH SarabunPSK" w:hint="cs"/>
          <w:sz w:val="30"/>
          <w:szCs w:val="30"/>
          <w:cs/>
        </w:rPr>
        <w:t>......นายฐาปนพงศ์ จิตต์บุญธรรม.........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รหัสนักศึกษา </w:t>
      </w:r>
      <w:r>
        <w:rPr>
          <w:rFonts w:ascii="TH SarabunPSK" w:hAnsi="TH SarabunPSK" w:cs="TH SarabunPSK" w:hint="cs"/>
          <w:sz w:val="30"/>
          <w:szCs w:val="30"/>
          <w:cs/>
        </w:rPr>
        <w:t>..........025930461031-6...........</w:t>
      </w:r>
    </w:p>
    <w:p w14:paraId="268FBD6D" w14:textId="77777777" w:rsidR="00B01B2E" w:rsidRDefault="00B01B2E" w:rsidP="00B01B2E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หน่วยงาน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 ..........บริษัท การท่าอากาศยานไทย จำกัด </w:t>
      </w:r>
      <w:r>
        <w:rPr>
          <w:rFonts w:ascii="TH SarabunPSK" w:hAnsi="TH SarabunPSK" w:cs="TH SarabunPSK" w:hint="cs"/>
          <w:sz w:val="30"/>
          <w:szCs w:val="30"/>
        </w:rPr>
        <w:t>(</w:t>
      </w:r>
      <w:r>
        <w:rPr>
          <w:rFonts w:ascii="TH SarabunPSK" w:hAnsi="TH SarabunPSK" w:cs="TH SarabunPSK" w:hint="cs"/>
          <w:sz w:val="30"/>
          <w:szCs w:val="30"/>
          <w:cs/>
        </w:rPr>
        <w:t>มหาชน</w:t>
      </w:r>
      <w:r>
        <w:rPr>
          <w:rFonts w:ascii="TH SarabunPSK" w:hAnsi="TH SarabunPSK" w:cs="TH SarabunPSK" w:hint="cs"/>
          <w:sz w:val="30"/>
          <w:szCs w:val="30"/>
        </w:rPr>
        <w:t>)</w:t>
      </w:r>
      <w:r>
        <w:rPr>
          <w:rFonts w:ascii="TH SarabunPSK" w:hAnsi="TH SarabunPSK" w:cs="TH SarabunPSK" w:hint="cs"/>
          <w:sz w:val="30"/>
          <w:szCs w:val="30"/>
          <w:cs/>
        </w:rPr>
        <w:t>..................................................................................</w:t>
      </w:r>
    </w:p>
    <w:p w14:paraId="7362D330" w14:textId="77777777" w:rsidR="00B01B2E" w:rsidRDefault="00B01B2E" w:rsidP="00B01B2E">
      <w:pPr>
        <w:pStyle w:val="Header"/>
        <w:tabs>
          <w:tab w:val="left" w:pos="720"/>
        </w:tabs>
        <w:rPr>
          <w:rFonts w:ascii="TH SarabunPSK" w:hAnsi="TH SarabunPSK" w:cs="TH SarabunPSK"/>
          <w:color w:val="000000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สถานที่ตั้ง </w:t>
      </w:r>
      <w:r>
        <w:rPr>
          <w:rFonts w:ascii="TH SarabunPSK" w:hAnsi="TH SarabunPSK" w:cs="TH SarabunPSK" w:hint="cs"/>
          <w:sz w:val="30"/>
          <w:szCs w:val="30"/>
          <w:cs/>
        </w:rPr>
        <w:t>.....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.....</w:t>
      </w:r>
      <w:r>
        <w:rPr>
          <w:rFonts w:ascii="TH SarabunPSK" w:hAnsi="TH SarabunPSK" w:cs="TH SarabunPSK" w:hint="cs"/>
          <w:color w:val="000000"/>
          <w:sz w:val="30"/>
          <w:szCs w:val="30"/>
          <w:cs/>
        </w:rPr>
        <w:t>333 ถนนเชิดวุฒากาศ แขวงสีกัน เขตดอนเมือง กรุงเทพฯ 10210 ประเทศไทย............................</w:t>
      </w:r>
    </w:p>
    <w:p w14:paraId="314CDB6A" w14:textId="77777777" w:rsidR="00B01B2E" w:rsidRDefault="00B01B2E" w:rsidP="00B01B2E">
      <w:pPr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สัปดาห์ที่ </w:t>
      </w:r>
      <w:r>
        <w:rPr>
          <w:rFonts w:ascii="TH SarabunPSK" w:hAnsi="TH SarabunPSK" w:cs="TH SarabunPSK" w:hint="cs"/>
          <w:sz w:val="30"/>
          <w:szCs w:val="30"/>
          <w:cs/>
        </w:rPr>
        <w:t>........</w:t>
      </w:r>
      <w:r>
        <w:rPr>
          <w:rFonts w:ascii="TH SarabunPSK" w:hAnsi="TH SarabunPSK" w:cs="TH SarabunPSK"/>
          <w:sz w:val="30"/>
          <w:szCs w:val="30"/>
        </w:rPr>
        <w:t>5</w:t>
      </w:r>
      <w:r>
        <w:rPr>
          <w:rFonts w:ascii="TH SarabunPSK" w:hAnsi="TH SarabunPSK" w:cs="TH SarabunPSK" w:hint="cs"/>
          <w:sz w:val="30"/>
          <w:szCs w:val="30"/>
          <w:cs/>
        </w:rPr>
        <w:t>..........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ระหว่างวันที่ </w:t>
      </w:r>
      <w:r>
        <w:rPr>
          <w:rFonts w:ascii="TH SarabunPSK" w:hAnsi="TH SarabunPSK" w:cs="TH SarabunPSK" w:hint="cs"/>
          <w:sz w:val="30"/>
          <w:szCs w:val="30"/>
          <w:cs/>
        </w:rPr>
        <w:t>........</w:t>
      </w:r>
      <w:r>
        <w:rPr>
          <w:rFonts w:ascii="TH SarabunPSK" w:hAnsi="TH SarabunPSK" w:cs="TH SarabunPSK"/>
          <w:sz w:val="30"/>
          <w:szCs w:val="30"/>
        </w:rPr>
        <w:t>22</w:t>
      </w:r>
      <w:r>
        <w:rPr>
          <w:rFonts w:ascii="TH SarabunPSK" w:hAnsi="TH SarabunPSK" w:cs="TH SarabunPSK" w:hint="cs"/>
          <w:sz w:val="30"/>
          <w:szCs w:val="30"/>
          <w:cs/>
        </w:rPr>
        <w:t>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เดือน</w:t>
      </w:r>
      <w:r>
        <w:rPr>
          <w:rFonts w:ascii="TH SarabunPSK" w:hAnsi="TH SarabunPSK" w:cs="TH SarabunPSK" w:hint="cs"/>
          <w:sz w:val="30"/>
          <w:szCs w:val="30"/>
          <w:cs/>
        </w:rPr>
        <w:t>..............กรกฎาคม......................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พ.ศ. </w:t>
      </w:r>
      <w:r>
        <w:rPr>
          <w:rFonts w:ascii="TH SarabunPSK" w:hAnsi="TH SarabunPSK" w:cs="TH SarabunPSK" w:hint="cs"/>
          <w:sz w:val="30"/>
          <w:szCs w:val="30"/>
          <w:cs/>
        </w:rPr>
        <w:t>...........2562.............</w:t>
      </w:r>
    </w:p>
    <w:p w14:paraId="6C8A3876" w14:textId="77777777" w:rsidR="00B01B2E" w:rsidRDefault="00B01B2E" w:rsidP="00B01B2E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ถึงวันที่ </w:t>
      </w:r>
      <w:r>
        <w:rPr>
          <w:rFonts w:ascii="TH SarabunPSK" w:hAnsi="TH SarabunPSK" w:cs="TH SarabunPSK" w:hint="cs"/>
          <w:sz w:val="30"/>
          <w:szCs w:val="30"/>
          <w:cs/>
        </w:rPr>
        <w:t>.........</w:t>
      </w:r>
      <w:r>
        <w:rPr>
          <w:rFonts w:ascii="TH SarabunPSK" w:hAnsi="TH SarabunPSK" w:cs="TH SarabunPSK"/>
          <w:sz w:val="30"/>
          <w:szCs w:val="30"/>
        </w:rPr>
        <w:t>26</w:t>
      </w:r>
      <w:r>
        <w:rPr>
          <w:rFonts w:ascii="TH SarabunPSK" w:hAnsi="TH SarabunPSK" w:cs="TH SarabunPSK" w:hint="cs"/>
          <w:sz w:val="30"/>
          <w:szCs w:val="30"/>
          <w:cs/>
        </w:rPr>
        <w:t>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เดือน.</w:t>
      </w:r>
      <w:r>
        <w:rPr>
          <w:rFonts w:ascii="TH SarabunPSK" w:hAnsi="TH SarabunPSK" w:cs="TH SarabunPSK" w:hint="cs"/>
          <w:sz w:val="30"/>
          <w:szCs w:val="30"/>
          <w:cs/>
        </w:rPr>
        <w:t>..............กรกฎาคม.....................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พ.ศ. </w:t>
      </w:r>
      <w:r>
        <w:rPr>
          <w:rFonts w:ascii="TH SarabunPSK" w:hAnsi="TH SarabunPSK" w:cs="TH SarabunPSK" w:hint="cs"/>
          <w:sz w:val="30"/>
          <w:szCs w:val="30"/>
          <w:cs/>
        </w:rPr>
        <w:t>............2562.............</w:t>
      </w:r>
    </w:p>
    <w:p w14:paraId="0DA50799" w14:textId="77777777" w:rsidR="00B01B2E" w:rsidRDefault="00B01B2E" w:rsidP="00B01B2E">
      <w:pPr>
        <w:spacing w:before="120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****************************************************************************************</w:t>
      </w:r>
    </w:p>
    <w:p w14:paraId="0F212E75" w14:textId="77777777" w:rsidR="00B01B2E" w:rsidRDefault="00B01B2E" w:rsidP="00B01B2E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รายงานการปฏิบัติงานประจำสัปดาห์</w:t>
      </w:r>
    </w:p>
    <w:p w14:paraId="070008FD" w14:textId="77777777" w:rsidR="00B01B2E" w:rsidRDefault="00B01B2E" w:rsidP="00B01B2E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งานที่ได้รับมอบหมาย / ปฏิบัติหน้าที่</w:t>
      </w:r>
    </w:p>
    <w:p w14:paraId="27657427" w14:textId="77777777" w:rsidR="00B01B2E" w:rsidRDefault="00B01B2E" w:rsidP="00B01B2E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  <w:cs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วิธีการ / ขั้นตอนการปฏิบัติงาน</w:t>
      </w:r>
    </w:p>
    <w:p w14:paraId="7A25D661" w14:textId="77777777" w:rsidR="00B01B2E" w:rsidRDefault="00B01B2E" w:rsidP="00B01B2E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เครื่องมือ / อุปกรณ์ที่ใช้ในการปฏิบัติงาน</w:t>
      </w:r>
    </w:p>
    <w:p w14:paraId="189E3BC1" w14:textId="77777777" w:rsidR="00B01B2E" w:rsidRDefault="00B01B2E" w:rsidP="00B01B2E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ผลของการปฏิบัติงาน</w:t>
      </w:r>
    </w:p>
    <w:p w14:paraId="09671FFA" w14:textId="77777777" w:rsidR="00B01B2E" w:rsidRDefault="00B01B2E" w:rsidP="00B01B2E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ปัญหา / อุปสรรค</w:t>
      </w:r>
    </w:p>
    <w:p w14:paraId="54426A86" w14:textId="77777777" w:rsidR="00B01B2E" w:rsidRDefault="00B01B2E" w:rsidP="00B01B2E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****************************************************************************************</w:t>
      </w:r>
    </w:p>
    <w:p w14:paraId="12FD7312" w14:textId="77777777" w:rsidR="00B01B2E" w:rsidRDefault="00B01B2E" w:rsidP="00DC3B4B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</w:p>
    <w:p w14:paraId="20342B98" w14:textId="77777777" w:rsidR="00B01B2E" w:rsidRDefault="00B01B2E" w:rsidP="00DC3B4B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งานที่ได้รับมอบหมาย</w:t>
      </w:r>
    </w:p>
    <w:p w14:paraId="0C792696" w14:textId="77777777" w:rsidR="00B01B2E" w:rsidRDefault="00B01B2E" w:rsidP="00DC3B4B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sz w:val="30"/>
          <w:cs/>
        </w:rPr>
        <w:t xml:space="preserve">สร้างหน้า </w:t>
      </w:r>
      <w:r>
        <w:rPr>
          <w:rFonts w:ascii="TH SarabunPSK" w:hAnsi="TH SarabunPSK" w:cs="TH SarabunPSK"/>
          <w:sz w:val="30"/>
        </w:rPr>
        <w:t xml:space="preserve">View </w:t>
      </w:r>
      <w:r>
        <w:rPr>
          <w:rFonts w:ascii="TH SarabunPSK" w:hAnsi="TH SarabunPSK" w:cs="TH SarabunPSK" w:hint="cs"/>
          <w:sz w:val="30"/>
          <w:cs/>
        </w:rPr>
        <w:t>ทุกตาราง และ เพิ่ม ลบ แก้ไขทุกตาราง</w:t>
      </w:r>
    </w:p>
    <w:p w14:paraId="1EC9FD18" w14:textId="77777777" w:rsidR="00B01B2E" w:rsidRDefault="00B01B2E" w:rsidP="00DC3B4B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ขั้นตอนการปฏับัติงาน</w:t>
      </w:r>
    </w:p>
    <w:p w14:paraId="506311FF" w14:textId="462FF699" w:rsidR="00B01B2E" w:rsidRPr="00DC3B4B" w:rsidRDefault="00B01B2E" w:rsidP="00DC3B4B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sz w:val="30"/>
          <w:cs/>
        </w:rPr>
        <w:t xml:space="preserve">ลองทดสอบในหน้า </w:t>
      </w:r>
      <w:r>
        <w:rPr>
          <w:rFonts w:ascii="TH SarabunPSK" w:hAnsi="TH SarabunPSK" w:cs="TH SarabunPSK" w:hint="cs"/>
          <w:sz w:val="30"/>
        </w:rPr>
        <w:t xml:space="preserve">Test </w:t>
      </w:r>
      <w:r>
        <w:rPr>
          <w:rFonts w:ascii="TH SarabunPSK" w:hAnsi="TH SarabunPSK" w:cs="TH SarabunPSK" w:hint="cs"/>
          <w:sz w:val="30"/>
          <w:cs/>
        </w:rPr>
        <w:t xml:space="preserve">ของ </w:t>
      </w:r>
      <w:r>
        <w:rPr>
          <w:rFonts w:ascii="TH SarabunPSK" w:hAnsi="TH SarabunPSK" w:cs="TH SarabunPSK" w:hint="cs"/>
          <w:sz w:val="30"/>
        </w:rPr>
        <w:t xml:space="preserve">View </w:t>
      </w:r>
    </w:p>
    <w:p w14:paraId="0C48DAD0" w14:textId="77777777" w:rsidR="00B01B2E" w:rsidRDefault="00B01B2E" w:rsidP="00DC3B4B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อุปกรณ์ที่ใช้ในการปฏิบัติ</w:t>
      </w:r>
    </w:p>
    <w:p w14:paraId="61FF02CD" w14:textId="77777777" w:rsidR="00B01B2E" w:rsidRDefault="00B01B2E" w:rsidP="00DC3B4B">
      <w:pPr>
        <w:spacing w:line="276" w:lineRule="auto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b/>
          <w:bCs/>
          <w:sz w:val="30"/>
        </w:rPr>
        <w:t xml:space="preserve">           Hardware</w:t>
      </w:r>
    </w:p>
    <w:p w14:paraId="0F1B56E1" w14:textId="77777777" w:rsidR="00B01B2E" w:rsidRDefault="00B01B2E" w:rsidP="00DC3B4B">
      <w:pPr>
        <w:spacing w:line="276" w:lineRule="auto"/>
        <w:ind w:left="7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</w:rPr>
        <w:t xml:space="preserve">      </w:t>
      </w:r>
      <w:r>
        <w:rPr>
          <w:rFonts w:ascii="TH SarabunPSK" w:hAnsi="TH SarabunPSK" w:cs="TH SarabunPSK" w:hint="cs"/>
          <w:b/>
          <w:bCs/>
          <w:sz w:val="30"/>
        </w:rPr>
        <w:t xml:space="preserve">-  </w:t>
      </w:r>
      <w:r>
        <w:rPr>
          <w:rFonts w:ascii="TH SarabunPSK" w:hAnsi="TH SarabunPSK" w:cs="TH SarabunPSK" w:hint="cs"/>
          <w:sz w:val="30"/>
          <w:szCs w:val="30"/>
        </w:rPr>
        <w:t>Notebook</w:t>
      </w:r>
    </w:p>
    <w:p w14:paraId="26E0B880" w14:textId="77777777" w:rsidR="00B01B2E" w:rsidRDefault="00B01B2E" w:rsidP="00DC3B4B">
      <w:pPr>
        <w:spacing w:line="276" w:lineRule="auto"/>
        <w:ind w:left="7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</w:rPr>
        <w:t xml:space="preserve">      -</w:t>
      </w:r>
      <w:r>
        <w:rPr>
          <w:rFonts w:ascii="TH SarabunPSK" w:hAnsi="TH SarabunPSK" w:cs="TH SarabunPSK" w:hint="cs"/>
          <w:sz w:val="30"/>
          <w:szCs w:val="30"/>
        </w:rPr>
        <w:t xml:space="preserve">  Mouse</w:t>
      </w:r>
    </w:p>
    <w:p w14:paraId="1612DA46" w14:textId="77777777" w:rsidR="00B01B2E" w:rsidRDefault="00B01B2E" w:rsidP="00DC3B4B">
      <w:pPr>
        <w:spacing w:line="276" w:lineRule="auto"/>
        <w:ind w:left="720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b/>
          <w:bCs/>
          <w:sz w:val="30"/>
        </w:rPr>
        <w:t>Software</w:t>
      </w:r>
    </w:p>
    <w:p w14:paraId="6C4C65C0" w14:textId="77777777" w:rsidR="00B01B2E" w:rsidRDefault="00B01B2E" w:rsidP="00DC3B4B">
      <w:pPr>
        <w:spacing w:line="276" w:lineRule="auto"/>
        <w:ind w:left="720"/>
        <w:rPr>
          <w:rFonts w:ascii="TH SarabunPSK" w:hAnsi="TH SarabunPSK" w:cs="TH SarabunPSK"/>
          <w:sz w:val="30"/>
        </w:rPr>
      </w:pPr>
      <w:r>
        <w:rPr>
          <w:rFonts w:ascii="TH SarabunPSK" w:hAnsi="TH SarabunPSK" w:cs="TH SarabunPSK" w:hint="cs"/>
          <w:b/>
          <w:bCs/>
          <w:sz w:val="30"/>
        </w:rPr>
        <w:t xml:space="preserve"> </w:t>
      </w:r>
      <w:r>
        <w:rPr>
          <w:rFonts w:ascii="TH SarabunPSK" w:hAnsi="TH SarabunPSK" w:cs="TH SarabunPSK" w:hint="cs"/>
          <w:sz w:val="30"/>
        </w:rPr>
        <w:t xml:space="preserve">     -  Visual Studio Code</w:t>
      </w:r>
    </w:p>
    <w:p w14:paraId="49E86B0A" w14:textId="77777777" w:rsidR="00B01B2E" w:rsidRDefault="00B01B2E" w:rsidP="00DC3B4B">
      <w:pPr>
        <w:spacing w:line="276" w:lineRule="auto"/>
        <w:ind w:left="720"/>
        <w:rPr>
          <w:rFonts w:ascii="TH SarabunPSK" w:hAnsi="TH SarabunPSK" w:cs="TH SarabunPSK"/>
          <w:sz w:val="30"/>
        </w:rPr>
      </w:pPr>
      <w:r>
        <w:rPr>
          <w:rFonts w:ascii="TH SarabunPSK" w:hAnsi="TH SarabunPSK" w:cs="TH SarabunPSK" w:hint="cs"/>
          <w:sz w:val="30"/>
        </w:rPr>
        <w:t xml:space="preserve">      -  </w:t>
      </w:r>
      <w:proofErr w:type="spellStart"/>
      <w:r>
        <w:rPr>
          <w:rFonts w:ascii="TH SarabunPSK" w:hAnsi="TH SarabunPSK" w:cs="TH SarabunPSK" w:hint="cs"/>
          <w:sz w:val="30"/>
        </w:rPr>
        <w:t>Xampp</w:t>
      </w:r>
      <w:proofErr w:type="spellEnd"/>
    </w:p>
    <w:p w14:paraId="745F34DF" w14:textId="77777777" w:rsidR="00B01B2E" w:rsidRDefault="00B01B2E" w:rsidP="00DC3B4B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ผลของการปฏิบัติงาน</w:t>
      </w:r>
    </w:p>
    <w:p w14:paraId="037C51D7" w14:textId="47136F57" w:rsidR="00B01B2E" w:rsidRDefault="00B01B2E" w:rsidP="00DC3B4B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sz w:val="30"/>
        </w:rPr>
      </w:pPr>
      <w:r>
        <w:rPr>
          <w:rFonts w:ascii="TH SarabunPSK" w:hAnsi="TH SarabunPSK" w:cs="TH SarabunPSK" w:hint="cs"/>
          <w:sz w:val="30"/>
          <w:cs/>
        </w:rPr>
        <w:t>สามารถโชว์ตารางได้ทุกตาราง และ สามารถเพิ่ม ลบ แก้ ไขได้ทุกตาราง</w:t>
      </w:r>
    </w:p>
    <w:p w14:paraId="4FA33A57" w14:textId="30710169" w:rsidR="00DC3B4B" w:rsidRDefault="00DC3B4B" w:rsidP="00DC3B4B">
      <w:pPr>
        <w:spacing w:line="276" w:lineRule="auto"/>
        <w:rPr>
          <w:rFonts w:ascii="TH SarabunPSK" w:hAnsi="TH SarabunPSK" w:cs="TH SarabunPSK"/>
          <w:sz w:val="30"/>
        </w:rPr>
      </w:pPr>
    </w:p>
    <w:p w14:paraId="7A4FF2C1" w14:textId="6820DF9B" w:rsidR="00DC3B4B" w:rsidRDefault="00DC3B4B" w:rsidP="00DC3B4B">
      <w:pPr>
        <w:spacing w:line="276" w:lineRule="auto"/>
        <w:rPr>
          <w:rFonts w:ascii="TH SarabunPSK" w:hAnsi="TH SarabunPSK" w:cs="TH SarabunPSK"/>
          <w:sz w:val="30"/>
        </w:rPr>
      </w:pPr>
    </w:p>
    <w:p w14:paraId="502F2323" w14:textId="3B63C9C9" w:rsidR="00DC3B4B" w:rsidRDefault="00DC3B4B" w:rsidP="00DC3B4B">
      <w:pPr>
        <w:spacing w:line="276" w:lineRule="auto"/>
        <w:rPr>
          <w:rFonts w:ascii="TH SarabunPSK" w:hAnsi="TH SarabunPSK" w:cs="TH SarabunPSK"/>
          <w:sz w:val="30"/>
        </w:rPr>
      </w:pPr>
    </w:p>
    <w:p w14:paraId="7E40F636" w14:textId="77777777" w:rsidR="00DC3B4B" w:rsidRPr="00DC3B4B" w:rsidRDefault="00DC3B4B" w:rsidP="00DC3B4B">
      <w:pPr>
        <w:spacing w:line="276" w:lineRule="auto"/>
        <w:rPr>
          <w:rFonts w:ascii="TH SarabunPSK" w:hAnsi="TH SarabunPSK" w:cs="TH SarabunPSK"/>
          <w:sz w:val="30"/>
        </w:rPr>
      </w:pPr>
    </w:p>
    <w:p w14:paraId="535C5E46" w14:textId="77777777" w:rsidR="00B01B2E" w:rsidRDefault="00B01B2E" w:rsidP="00DC3B4B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ปัญหาและอุปสรรค</w:t>
      </w:r>
    </w:p>
    <w:p w14:paraId="199993FA" w14:textId="142806FE" w:rsidR="00B01B2E" w:rsidRPr="00B01B2E" w:rsidRDefault="00B01B2E" w:rsidP="00DC3B4B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b/>
          <w:bCs/>
          <w:sz w:val="30"/>
        </w:rPr>
      </w:pPr>
    </w:p>
    <w:p w14:paraId="2948B883" w14:textId="65DB5526" w:rsidR="00B01B2E" w:rsidRDefault="00B01B2E" w:rsidP="00B01B2E">
      <w:pPr>
        <w:rPr>
          <w:rFonts w:ascii="TH SarabunPSK" w:hAnsi="TH SarabunPSK" w:cs="TH SarabunPSK"/>
          <w:b/>
          <w:bCs/>
          <w:sz w:val="30"/>
        </w:rPr>
      </w:pPr>
    </w:p>
    <w:p w14:paraId="2A5E91A9" w14:textId="77777777" w:rsidR="00B01B2E" w:rsidRPr="00B01B2E" w:rsidRDefault="00B01B2E" w:rsidP="00B01B2E">
      <w:pPr>
        <w:rPr>
          <w:rFonts w:ascii="TH SarabunPSK" w:hAnsi="TH SarabunPSK" w:cs="TH SarabunPSK"/>
          <w:b/>
          <w:bCs/>
          <w:sz w:val="30"/>
        </w:rPr>
      </w:pPr>
    </w:p>
    <w:p w14:paraId="355D19C3" w14:textId="77777777" w:rsidR="00DC3B4B" w:rsidRPr="00923775" w:rsidRDefault="00B01B2E" w:rsidP="00DC3B4B">
      <w:pPr>
        <w:tabs>
          <w:tab w:val="center" w:pos="6300"/>
        </w:tabs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</w:rPr>
        <w:tab/>
      </w:r>
      <w:r w:rsidR="00DC3B4B" w:rsidRPr="00923775">
        <w:rPr>
          <w:rFonts w:ascii="TH SarabunPSK" w:hAnsi="TH SarabunPSK" w:cs="TH SarabunPSK"/>
          <w:sz w:val="30"/>
          <w:szCs w:val="30"/>
        </w:rPr>
        <w:t>……………………………</w:t>
      </w:r>
      <w:r w:rsidR="00DC3B4B">
        <w:rPr>
          <w:rFonts w:ascii="TH SarabunPSK" w:hAnsi="TH SarabunPSK" w:cs="TH SarabunPSK"/>
          <w:sz w:val="30"/>
          <w:szCs w:val="30"/>
        </w:rPr>
        <w:t>………</w:t>
      </w:r>
      <w:r w:rsidR="00DC3B4B" w:rsidRPr="00923775">
        <w:rPr>
          <w:rFonts w:ascii="TH SarabunPSK" w:hAnsi="TH SarabunPSK" w:cs="TH SarabunPSK"/>
          <w:sz w:val="30"/>
          <w:szCs w:val="30"/>
        </w:rPr>
        <w:t>…………...</w:t>
      </w:r>
      <w:r w:rsidR="00DC3B4B">
        <w:rPr>
          <w:rFonts w:ascii="TH SarabunPSK" w:hAnsi="TH SarabunPSK" w:cs="TH SarabunPSK"/>
          <w:sz w:val="30"/>
          <w:szCs w:val="30"/>
        </w:rPr>
        <w:t xml:space="preserve"> </w:t>
      </w:r>
      <w:r w:rsidR="00DC3B4B" w:rsidRPr="00923775">
        <w:rPr>
          <w:rFonts w:ascii="TH SarabunPSK" w:hAnsi="TH SarabunPSK" w:cs="TH SarabunPSK"/>
          <w:sz w:val="30"/>
          <w:szCs w:val="30"/>
          <w:cs/>
        </w:rPr>
        <w:t>ผู้ดูแลการปฏิบัติงานของนักศึกษา</w:t>
      </w:r>
    </w:p>
    <w:p w14:paraId="4FB21C37" w14:textId="77777777" w:rsidR="00DC3B4B" w:rsidRDefault="00DC3B4B" w:rsidP="00DC3B4B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ab/>
      </w:r>
      <w:r w:rsidRPr="00923775">
        <w:rPr>
          <w:rFonts w:ascii="TH SarabunPSK" w:hAnsi="TH SarabunPSK" w:cs="TH SarabunPSK"/>
          <w:sz w:val="30"/>
          <w:szCs w:val="30"/>
        </w:rPr>
        <w:t>(</w:t>
      </w:r>
      <w:r>
        <w:rPr>
          <w:rFonts w:ascii="TH SarabunPSK" w:hAnsi="TH SarabunPSK" w:cs="TH SarabunPSK"/>
          <w:sz w:val="30"/>
          <w:szCs w:val="30"/>
        </w:rPr>
        <w:t>.</w:t>
      </w:r>
      <w:proofErr w:type="gramStart"/>
      <w:r w:rsidRPr="00923775">
        <w:rPr>
          <w:rFonts w:ascii="TH SarabunPSK" w:hAnsi="TH SarabunPSK" w:cs="TH SarabunPSK"/>
          <w:sz w:val="30"/>
          <w:szCs w:val="30"/>
        </w:rPr>
        <w:t>…</w:t>
      </w:r>
      <w:r>
        <w:rPr>
          <w:rFonts w:ascii="TH SarabunPSK" w:hAnsi="TH SarabunPSK" w:cs="TH SarabunPSK"/>
          <w:sz w:val="30"/>
          <w:szCs w:val="30"/>
        </w:rPr>
        <w:t>.</w:t>
      </w:r>
      <w:r>
        <w:rPr>
          <w:rFonts w:ascii="TH SarabunPSK" w:hAnsi="TH SarabunPSK" w:cs="TH SarabunPSK" w:hint="cs"/>
          <w:sz w:val="30"/>
          <w:szCs w:val="30"/>
          <w:cs/>
        </w:rPr>
        <w:t>นายดณุพล</w:t>
      </w:r>
      <w:proofErr w:type="gramEnd"/>
      <w:r>
        <w:rPr>
          <w:rFonts w:ascii="TH SarabunPSK" w:hAnsi="TH SarabunPSK" w:cs="TH SarabunPSK" w:hint="cs"/>
          <w:sz w:val="30"/>
          <w:szCs w:val="30"/>
          <w:cs/>
        </w:rPr>
        <w:t xml:space="preserve"> ค่ายหนองสวน</w:t>
      </w:r>
      <w:r>
        <w:rPr>
          <w:rFonts w:ascii="TH SarabunPSK" w:hAnsi="TH SarabunPSK" w:cs="TH SarabunPSK"/>
          <w:sz w:val="30"/>
          <w:szCs w:val="30"/>
        </w:rPr>
        <w:t>.</w:t>
      </w:r>
      <w:r w:rsidRPr="00923775">
        <w:rPr>
          <w:rFonts w:ascii="TH SarabunPSK" w:hAnsi="TH SarabunPSK" w:cs="TH SarabunPSK"/>
          <w:sz w:val="30"/>
          <w:szCs w:val="30"/>
        </w:rPr>
        <w:t>.</w:t>
      </w:r>
      <w:r>
        <w:rPr>
          <w:rFonts w:ascii="TH SarabunPSK" w:hAnsi="TH SarabunPSK" w:cs="TH SarabunPSK"/>
          <w:sz w:val="30"/>
          <w:szCs w:val="30"/>
        </w:rPr>
        <w:t>.</w:t>
      </w:r>
      <w:r w:rsidRPr="00923775">
        <w:rPr>
          <w:rFonts w:ascii="TH SarabunPSK" w:hAnsi="TH SarabunPSK" w:cs="TH SarabunPSK"/>
          <w:sz w:val="30"/>
          <w:szCs w:val="30"/>
        </w:rPr>
        <w:t>..)</w:t>
      </w:r>
    </w:p>
    <w:p w14:paraId="7EF143AB" w14:textId="055CFE4D" w:rsidR="00DC3B4B" w:rsidRDefault="00DC3B4B" w:rsidP="00DC3B4B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ab/>
        <w:t>…26.../…</w:t>
      </w:r>
      <w:r>
        <w:rPr>
          <w:rFonts w:ascii="TH SarabunPSK" w:hAnsi="TH SarabunPSK" w:cs="TH SarabunPSK" w:hint="cs"/>
          <w:sz w:val="30"/>
          <w:szCs w:val="30"/>
          <w:cs/>
        </w:rPr>
        <w:t>กรกฎาคม</w:t>
      </w:r>
      <w:proofErr w:type="gramStart"/>
      <w:r>
        <w:rPr>
          <w:rFonts w:ascii="TH SarabunPSK" w:hAnsi="TH SarabunPSK" w:cs="TH SarabunPSK"/>
          <w:sz w:val="30"/>
          <w:szCs w:val="30"/>
        </w:rPr>
        <w:t>…./</w:t>
      </w:r>
      <w:proofErr w:type="gramEnd"/>
      <w:r>
        <w:rPr>
          <w:rFonts w:ascii="TH SarabunPSK" w:hAnsi="TH SarabunPSK" w:cs="TH SarabunPSK"/>
          <w:sz w:val="30"/>
          <w:szCs w:val="30"/>
        </w:rPr>
        <w:t>…2562…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</w:p>
    <w:p w14:paraId="233C8363" w14:textId="1D327FCA" w:rsidR="00B01B2E" w:rsidRDefault="00B01B2E" w:rsidP="00DC3B4B">
      <w:pPr>
        <w:tabs>
          <w:tab w:val="center" w:pos="6300"/>
        </w:tabs>
        <w:rPr>
          <w:rStyle w:val="PageNumber"/>
        </w:rPr>
      </w:pPr>
      <w:r>
        <w:rPr>
          <w:rFonts w:ascii="TH SarabunPSK" w:hAnsi="TH SarabunPSK" w:cs="TH SarabunPSK" w:hint="cs"/>
          <w:sz w:val="30"/>
          <w:szCs w:val="30"/>
          <w:cs/>
        </w:rPr>
        <w:tab/>
      </w:r>
    </w:p>
    <w:p w14:paraId="63893FD5" w14:textId="77777777" w:rsidR="00B01B2E" w:rsidRDefault="00B01B2E" w:rsidP="00B01B2E">
      <w:pPr>
        <w:rPr>
          <w:cs/>
        </w:rPr>
      </w:pPr>
    </w:p>
    <w:p w14:paraId="2362CA8A" w14:textId="77777777" w:rsidR="00B01B2E" w:rsidRDefault="00B01B2E" w:rsidP="00B01B2E"/>
    <w:p w14:paraId="2000C2C9" w14:textId="77777777" w:rsidR="00B01B2E" w:rsidRDefault="00B01B2E" w:rsidP="00B01B2E"/>
    <w:p w14:paraId="583D6AC4" w14:textId="77777777" w:rsidR="00B01B2E" w:rsidRDefault="00B01B2E" w:rsidP="00B01B2E"/>
    <w:p w14:paraId="097D6F1F" w14:textId="0132C96B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1465CF83" w14:textId="34A2FCD0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6BC9765A" w14:textId="2ACE3CC7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44FE6F4A" w14:textId="70005148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573B2A78" w14:textId="13D92C6A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0D89AACA" w14:textId="7569B769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73AE218A" w14:textId="7A49A8A2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76D758A4" w14:textId="3E708D48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7EE8C6D0" w14:textId="43201A97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41A8E49A" w14:textId="0756C84F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274F2271" w14:textId="21E9152E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05DE4E2C" w14:textId="3C6993E6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395BB4F3" w14:textId="0E399251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51AEDE34" w14:textId="3C8F543F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619FC92E" w14:textId="49F5D0D0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76589300" w14:textId="3F0C663B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59BAA964" w14:textId="690157DD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7394A0C2" w14:textId="472B878C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6BFBEF82" w14:textId="3B202C69" w:rsidR="00D86828" w:rsidRDefault="00D86828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5C549E6C" w14:textId="354E6CC0" w:rsidR="00D86828" w:rsidRDefault="00D86828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1CAEE196" w14:textId="77777777" w:rsidR="00D86828" w:rsidRDefault="00D86828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1109F91A" w14:textId="3CCC0F14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7B6B4043" w14:textId="5C8D4DEA" w:rsidR="00213389" w:rsidRDefault="00213389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33F2E259" w14:textId="07E25018" w:rsidR="00213389" w:rsidRDefault="00213389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10276171" w14:textId="51D1F2C8" w:rsidR="00213389" w:rsidRDefault="00213389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7E5BCE79" w14:textId="230D06C6" w:rsidR="00213389" w:rsidRDefault="00213389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45C9957F" w14:textId="6179127C" w:rsidR="00213389" w:rsidRDefault="00213389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7CC707B8" w14:textId="7A801487" w:rsidR="00213389" w:rsidRDefault="00213389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1EA07475" w14:textId="0CA07843" w:rsidR="00213389" w:rsidRDefault="00213389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033247F5" w14:textId="3AFF3C86" w:rsidR="00213389" w:rsidRDefault="00213389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6CC1B533" w14:textId="77777777" w:rsidR="00213389" w:rsidRDefault="00213389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166C18CB" w14:textId="01404118" w:rsidR="00B01B2E" w:rsidRDefault="00B01B2E" w:rsidP="00B01B2E">
      <w:pPr>
        <w:pStyle w:val="Subtitle"/>
        <w:jc w:val="left"/>
        <w:rPr>
          <w:rFonts w:ascii="TH SarabunPSK" w:hAnsi="TH SarabunPSK" w:cs="TH SarabunPS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174DD3C" wp14:editId="0B5838C4">
                <wp:simplePos x="0" y="0"/>
                <wp:positionH relativeFrom="column">
                  <wp:posOffset>5047615</wp:posOffset>
                </wp:positionH>
                <wp:positionV relativeFrom="paragraph">
                  <wp:posOffset>112395</wp:posOffset>
                </wp:positionV>
                <wp:extent cx="777875" cy="334645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75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99B151" w14:textId="77777777" w:rsidR="004E7B3F" w:rsidRDefault="004E7B3F" w:rsidP="00B01B2E">
                            <w:pPr>
                              <w:jc w:val="right"/>
                              <w:rPr>
                                <w:rFonts w:ascii="TH SarabunPSK" w:hAnsi="TH SarabunPSK" w:cs="TH SarabunPSK"/>
                                <w:szCs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Cs w:val="28"/>
                                <w:cs/>
                              </w:rPr>
                              <w:t>(สหกิจ09)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74DD3C" id="Text Box 11" o:spid="_x0000_s1031" type="#_x0000_t202" style="position:absolute;margin-left:397.45pt;margin-top:8.85pt;width:61.25pt;height:26.35pt;z-index:-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" filled="f" stroked="f">
                <v:textbox style="mso-fit-shape-to-text:t">
                  <w:txbxContent>
                    <w:p w14:paraId="7299B151" w14:textId="77777777" w:rsidR="004E7B3F" w:rsidRDefault="004E7B3F" w:rsidP="00B01B2E">
                      <w:pPr>
                        <w:jc w:val="right"/>
                        <w:rPr>
                          <w:rFonts w:ascii="TH SarabunPSK" w:hAnsi="TH SarabunPSK" w:cs="TH SarabunPSK"/>
                          <w:szCs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Cs w:val="28"/>
                          <w:cs/>
                        </w:rPr>
                        <w:t>(สหกิจ09)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</w:rPr>
        <w:drawing>
          <wp:inline distT="0" distB="0" distL="0" distR="0" wp14:anchorId="5286753E" wp14:editId="0B4CB4A7">
            <wp:extent cx="259080" cy="472440"/>
            <wp:effectExtent l="0" t="0" r="7620" b="3810"/>
            <wp:docPr id="12" name="Picture 12" descr="logo rmutto_color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rmutto_color n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PageNumber"/>
          <w:rFonts w:ascii="TH SarabunPSK" w:hAnsi="TH SarabunPSK" w:cs="TH SarabunPSK" w:hint="cs"/>
          <w:cs/>
        </w:rPr>
        <w:t xml:space="preserve">  </w:t>
      </w:r>
      <w:r>
        <w:rPr>
          <w:rStyle w:val="PageNumber"/>
          <w:rFonts w:ascii="TH SarabunPSK" w:hAnsi="TH SarabunPSK" w:cs="TH SarabunPSK" w:hint="cs"/>
          <w:sz w:val="28"/>
          <w:szCs w:val="28"/>
          <w:cs/>
        </w:rPr>
        <w:t>มหาวิทยาลัยเทคโนโลยีราชมงคลตะวันออก</w:t>
      </w:r>
      <w:r>
        <w:rPr>
          <w:rStyle w:val="PageNumber"/>
          <w:rFonts w:ascii="TH SarabunPSK" w:hAnsi="TH SarabunPSK" w:cs="TH SarabunPSK" w:hint="cs"/>
          <w:cs/>
        </w:rPr>
        <w:tab/>
      </w:r>
      <w:r>
        <w:rPr>
          <w:rStyle w:val="PageNumber"/>
          <w:rFonts w:ascii="TH SarabunPSK" w:hAnsi="TH SarabunPSK" w:cs="TH SarabunPSK" w:hint="cs"/>
          <w:cs/>
        </w:rPr>
        <w:tab/>
      </w:r>
      <w:r>
        <w:rPr>
          <w:rStyle w:val="PageNumber"/>
          <w:rFonts w:ascii="TH SarabunPSK" w:hAnsi="TH SarabunPSK" w:cs="TH SarabunPSK" w:hint="cs"/>
          <w:cs/>
        </w:rPr>
        <w:tab/>
      </w:r>
      <w:r>
        <w:rPr>
          <w:rStyle w:val="PageNumber"/>
          <w:rFonts w:ascii="TH SarabunPSK" w:hAnsi="TH SarabunPSK" w:cs="TH SarabunPSK" w:hint="cs"/>
          <w:cs/>
        </w:rPr>
        <w:tab/>
      </w:r>
      <w:r>
        <w:rPr>
          <w:rStyle w:val="PageNumber"/>
          <w:rFonts w:ascii="TH SarabunPSK" w:hAnsi="TH SarabunPSK" w:cs="TH SarabunPSK" w:hint="cs"/>
          <w:cs/>
        </w:rPr>
        <w:tab/>
      </w:r>
    </w:p>
    <w:p w14:paraId="4BFFE90E" w14:textId="77777777" w:rsidR="00B01B2E" w:rsidRDefault="00B01B2E" w:rsidP="00B01B2E">
      <w:pPr>
        <w:spacing w:line="360" w:lineRule="auto"/>
        <w:ind w:right="-874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39C989A" w14:textId="77777777" w:rsidR="00B01B2E" w:rsidRDefault="00B01B2E" w:rsidP="00B01B2E">
      <w:pPr>
        <w:spacing w:line="360" w:lineRule="auto"/>
        <w:ind w:right="-874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แบบรายงานการปฏิบัติงานสหกิจศึกษา ประจำสัปดาห์</w:t>
      </w:r>
    </w:p>
    <w:p w14:paraId="19970F9C" w14:textId="77777777" w:rsidR="00B01B2E" w:rsidRDefault="00B01B2E" w:rsidP="00B01B2E">
      <w:pPr>
        <w:ind w:left="-284" w:right="-874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สาขา ..........วิทยาการคอมพิวเตอร์........................... คณะ ......บริหารธุรกิจและเทคโนโลยีสานสนเทศ.....</w:t>
      </w:r>
    </w:p>
    <w:p w14:paraId="533E87F9" w14:textId="77777777" w:rsidR="00B01B2E" w:rsidRDefault="00B01B2E" w:rsidP="00B01B2E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****************************************************************************************</w:t>
      </w:r>
    </w:p>
    <w:p w14:paraId="20F32D0E" w14:textId="77777777" w:rsidR="00B01B2E" w:rsidRDefault="00B01B2E" w:rsidP="00B01B2E">
      <w:pPr>
        <w:spacing w:before="240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ชื่อ </w:t>
      </w:r>
      <w:r>
        <w:rPr>
          <w:rFonts w:ascii="TH SarabunPSK" w:hAnsi="TH SarabunPSK" w:cs="TH SarabunPSK" w:hint="cs"/>
          <w:b/>
          <w:bCs/>
          <w:sz w:val="30"/>
          <w:szCs w:val="30"/>
        </w:rPr>
        <w:t>–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นามสกุล   นักศึกษา </w:t>
      </w:r>
      <w:r>
        <w:rPr>
          <w:rFonts w:ascii="TH SarabunPSK" w:hAnsi="TH SarabunPSK" w:cs="TH SarabunPSK" w:hint="cs"/>
          <w:sz w:val="30"/>
          <w:szCs w:val="30"/>
          <w:cs/>
        </w:rPr>
        <w:t>......นายฐาปนพงศ์ จิตต์บุญธรรม.........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รหัสนักศึกษา </w:t>
      </w:r>
      <w:r>
        <w:rPr>
          <w:rFonts w:ascii="TH SarabunPSK" w:hAnsi="TH SarabunPSK" w:cs="TH SarabunPSK" w:hint="cs"/>
          <w:sz w:val="30"/>
          <w:szCs w:val="30"/>
          <w:cs/>
        </w:rPr>
        <w:t>..........025930461031-6...........</w:t>
      </w:r>
    </w:p>
    <w:p w14:paraId="2C144482" w14:textId="77777777" w:rsidR="00B01B2E" w:rsidRDefault="00B01B2E" w:rsidP="00B01B2E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หน่วยงาน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 ..........บริษัท การท่าอากาศยานไทย จำกัด </w:t>
      </w:r>
      <w:r>
        <w:rPr>
          <w:rFonts w:ascii="TH SarabunPSK" w:hAnsi="TH SarabunPSK" w:cs="TH SarabunPSK" w:hint="cs"/>
          <w:sz w:val="30"/>
          <w:szCs w:val="30"/>
        </w:rPr>
        <w:t>(</w:t>
      </w:r>
      <w:r>
        <w:rPr>
          <w:rFonts w:ascii="TH SarabunPSK" w:hAnsi="TH SarabunPSK" w:cs="TH SarabunPSK" w:hint="cs"/>
          <w:sz w:val="30"/>
          <w:szCs w:val="30"/>
          <w:cs/>
        </w:rPr>
        <w:t>มหาชน</w:t>
      </w:r>
      <w:r>
        <w:rPr>
          <w:rFonts w:ascii="TH SarabunPSK" w:hAnsi="TH SarabunPSK" w:cs="TH SarabunPSK" w:hint="cs"/>
          <w:sz w:val="30"/>
          <w:szCs w:val="30"/>
        </w:rPr>
        <w:t>)</w:t>
      </w:r>
      <w:r>
        <w:rPr>
          <w:rFonts w:ascii="TH SarabunPSK" w:hAnsi="TH SarabunPSK" w:cs="TH SarabunPSK" w:hint="cs"/>
          <w:sz w:val="30"/>
          <w:szCs w:val="30"/>
          <w:cs/>
        </w:rPr>
        <w:t>..................................................................................</w:t>
      </w:r>
    </w:p>
    <w:p w14:paraId="20950193" w14:textId="77777777" w:rsidR="00B01B2E" w:rsidRDefault="00B01B2E" w:rsidP="00B01B2E">
      <w:pPr>
        <w:pStyle w:val="Header"/>
        <w:tabs>
          <w:tab w:val="left" w:pos="720"/>
        </w:tabs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สถานที่ตั้ง </w:t>
      </w:r>
      <w:r>
        <w:rPr>
          <w:rFonts w:ascii="TH SarabunPSK" w:hAnsi="TH SarabunPSK" w:cs="TH SarabunPSK" w:hint="cs"/>
          <w:sz w:val="30"/>
          <w:szCs w:val="30"/>
          <w:cs/>
        </w:rPr>
        <w:t>.....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.....</w:t>
      </w:r>
      <w:r>
        <w:rPr>
          <w:rFonts w:ascii="TH SarabunPSK" w:hAnsi="TH SarabunPSK" w:cs="TH SarabunPSK" w:hint="cs"/>
          <w:color w:val="000000"/>
          <w:sz w:val="30"/>
          <w:szCs w:val="30"/>
          <w:cs/>
        </w:rPr>
        <w:t>333 ถนนเชิดวุฒากาศ แขวงสีกัน เขตดอนเมือง กรุงเทพฯ 10210 ประเทศไทย............................</w:t>
      </w:r>
    </w:p>
    <w:p w14:paraId="0F6A2FC9" w14:textId="77777777" w:rsidR="00B01B2E" w:rsidRDefault="00B01B2E" w:rsidP="00B01B2E">
      <w:pPr>
        <w:rPr>
          <w:rFonts w:ascii="TH SarabunPSK" w:hAnsi="TH SarabunPSK" w:cs="TH SarabunPSK"/>
          <w:sz w:val="30"/>
          <w:szCs w:val="30"/>
          <w:cs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สัปดาห์ที่ </w:t>
      </w:r>
      <w:r>
        <w:rPr>
          <w:rFonts w:ascii="TH SarabunPSK" w:hAnsi="TH SarabunPSK" w:cs="TH SarabunPSK" w:hint="cs"/>
          <w:sz w:val="30"/>
          <w:szCs w:val="30"/>
          <w:cs/>
        </w:rPr>
        <w:t>........6..........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ระหว่างวันที่ </w:t>
      </w:r>
      <w:r>
        <w:rPr>
          <w:rFonts w:ascii="TH SarabunPSK" w:hAnsi="TH SarabunPSK" w:cs="TH SarabunPSK" w:hint="cs"/>
          <w:sz w:val="30"/>
          <w:szCs w:val="30"/>
          <w:cs/>
        </w:rPr>
        <w:t>........29.........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เดือน</w:t>
      </w:r>
      <w:r>
        <w:rPr>
          <w:rFonts w:ascii="TH SarabunPSK" w:hAnsi="TH SarabunPSK" w:cs="TH SarabunPSK" w:hint="cs"/>
          <w:sz w:val="30"/>
          <w:szCs w:val="30"/>
          <w:cs/>
        </w:rPr>
        <w:t>..............กรกฎาคม......................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พ.ศ. </w:t>
      </w:r>
      <w:r>
        <w:rPr>
          <w:rFonts w:ascii="TH SarabunPSK" w:hAnsi="TH SarabunPSK" w:cs="TH SarabunPSK" w:hint="cs"/>
          <w:sz w:val="30"/>
          <w:szCs w:val="30"/>
          <w:cs/>
        </w:rPr>
        <w:t>...........2562.............</w:t>
      </w:r>
    </w:p>
    <w:p w14:paraId="77B7DB27" w14:textId="77777777" w:rsidR="00B01B2E" w:rsidRDefault="00B01B2E" w:rsidP="00B01B2E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ถึงวันที่ </w:t>
      </w:r>
      <w:r>
        <w:rPr>
          <w:rFonts w:ascii="TH SarabunPSK" w:hAnsi="TH SarabunPSK" w:cs="TH SarabunPSK" w:hint="cs"/>
          <w:sz w:val="30"/>
          <w:szCs w:val="30"/>
          <w:cs/>
        </w:rPr>
        <w:t>.........2........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เดือน.</w:t>
      </w:r>
      <w:r>
        <w:rPr>
          <w:rFonts w:ascii="TH SarabunPSK" w:hAnsi="TH SarabunPSK" w:cs="TH SarabunPSK" w:hint="cs"/>
          <w:sz w:val="30"/>
          <w:szCs w:val="30"/>
          <w:cs/>
        </w:rPr>
        <w:t>..............สิงหาคม.....................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พ.ศ. </w:t>
      </w:r>
      <w:r>
        <w:rPr>
          <w:rFonts w:ascii="TH SarabunPSK" w:hAnsi="TH SarabunPSK" w:cs="TH SarabunPSK" w:hint="cs"/>
          <w:sz w:val="30"/>
          <w:szCs w:val="30"/>
          <w:cs/>
        </w:rPr>
        <w:t>............2562.............</w:t>
      </w:r>
    </w:p>
    <w:p w14:paraId="635F5CA7" w14:textId="77777777" w:rsidR="00B01B2E" w:rsidRDefault="00B01B2E" w:rsidP="00B01B2E">
      <w:pPr>
        <w:spacing w:before="120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****************************************************************************************</w:t>
      </w:r>
    </w:p>
    <w:p w14:paraId="5C726BAD" w14:textId="77777777" w:rsidR="00B01B2E" w:rsidRDefault="00B01B2E" w:rsidP="00B01B2E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รายงานการปฏิบัติงานประจำสัปดาห์</w:t>
      </w:r>
    </w:p>
    <w:p w14:paraId="2C99B31A" w14:textId="77777777" w:rsidR="00B01B2E" w:rsidRDefault="00B01B2E" w:rsidP="00B01B2E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งานที่ได้รับมอบหมาย / ปฏิบัติหน้าที่</w:t>
      </w:r>
    </w:p>
    <w:p w14:paraId="1F78AB76" w14:textId="77777777" w:rsidR="00B01B2E" w:rsidRDefault="00B01B2E" w:rsidP="00B01B2E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วิธีการ / ขั้นตอนการปฏิบัติงาน</w:t>
      </w:r>
    </w:p>
    <w:p w14:paraId="73569E7D" w14:textId="77777777" w:rsidR="00B01B2E" w:rsidRDefault="00B01B2E" w:rsidP="00B01B2E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  <w:cs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เครื่องมือ / อุปกรณ์ที่ใช้ในการปฏิบัติงาน</w:t>
      </w:r>
    </w:p>
    <w:p w14:paraId="5D0B0C55" w14:textId="77777777" w:rsidR="00B01B2E" w:rsidRDefault="00B01B2E" w:rsidP="00B01B2E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ผลของการปฏิบัติงาน</w:t>
      </w:r>
    </w:p>
    <w:p w14:paraId="0BE4FA84" w14:textId="77777777" w:rsidR="00B01B2E" w:rsidRDefault="00B01B2E" w:rsidP="00B01B2E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ปัญหา / อุปสรรค</w:t>
      </w:r>
    </w:p>
    <w:p w14:paraId="6A6B4110" w14:textId="77777777" w:rsidR="00B01B2E" w:rsidRDefault="00B01B2E" w:rsidP="00B01B2E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****************************************************************************************</w:t>
      </w:r>
    </w:p>
    <w:p w14:paraId="2FABFBF9" w14:textId="77777777" w:rsidR="00B01B2E" w:rsidRDefault="00B01B2E" w:rsidP="00B01B2E">
      <w:pPr>
        <w:rPr>
          <w:rFonts w:ascii="TH SarabunPSK" w:hAnsi="TH SarabunPSK" w:cs="TH SarabunPSK"/>
          <w:b/>
          <w:bCs/>
          <w:sz w:val="30"/>
          <w:szCs w:val="30"/>
        </w:rPr>
      </w:pPr>
    </w:p>
    <w:p w14:paraId="73EE4E47" w14:textId="77777777" w:rsidR="00B01B2E" w:rsidRDefault="00B01B2E" w:rsidP="00213389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งานที่ได้รับมอบหมาย</w:t>
      </w:r>
    </w:p>
    <w:p w14:paraId="183DFD4B" w14:textId="77777777" w:rsidR="00B01B2E" w:rsidRDefault="00B01B2E" w:rsidP="00213389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sz w:val="30"/>
          <w:cs/>
        </w:rPr>
        <w:t xml:space="preserve">เขียนโค้ดให้สามารถ  </w:t>
      </w:r>
      <w:r>
        <w:rPr>
          <w:rFonts w:ascii="TH SarabunPSK" w:hAnsi="TH SarabunPSK" w:cs="TH SarabunPSK"/>
          <w:sz w:val="30"/>
        </w:rPr>
        <w:t xml:space="preserve">Copy File </w:t>
      </w:r>
      <w:r>
        <w:rPr>
          <w:rFonts w:ascii="TH SarabunPSK" w:hAnsi="TH SarabunPSK" w:cs="TH SarabunPSK" w:hint="cs"/>
          <w:sz w:val="30"/>
          <w:cs/>
        </w:rPr>
        <w:t xml:space="preserve">และ </w:t>
      </w:r>
      <w:r>
        <w:rPr>
          <w:rFonts w:ascii="TH SarabunPSK" w:hAnsi="TH SarabunPSK" w:cs="TH SarabunPSK"/>
          <w:sz w:val="30"/>
        </w:rPr>
        <w:t xml:space="preserve">Delete </w:t>
      </w:r>
      <w:r>
        <w:rPr>
          <w:rFonts w:ascii="TH SarabunPSK" w:hAnsi="TH SarabunPSK" w:cs="TH SarabunPSK" w:hint="cs"/>
          <w:sz w:val="30"/>
          <w:cs/>
        </w:rPr>
        <w:t>ไฟล์ในโฟลเดอร์หนึ่งไปยังอีกโฟลเดอร์หนึ่ง</w:t>
      </w:r>
    </w:p>
    <w:p w14:paraId="1D2AF7B2" w14:textId="77777777" w:rsidR="00B01B2E" w:rsidRDefault="00B01B2E" w:rsidP="00213389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ขั้นตอนการปฏับัติงาน</w:t>
      </w:r>
    </w:p>
    <w:p w14:paraId="146D2C27" w14:textId="77777777" w:rsidR="00B01B2E" w:rsidRPr="00BC4583" w:rsidRDefault="00B01B2E" w:rsidP="00213389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sz w:val="30"/>
          <w:cs/>
        </w:rPr>
        <w:t xml:space="preserve">ลองทดสอบในหน้า </w:t>
      </w:r>
      <w:r>
        <w:rPr>
          <w:rFonts w:ascii="TH SarabunPSK" w:hAnsi="TH SarabunPSK" w:cs="TH SarabunPSK" w:hint="cs"/>
          <w:sz w:val="30"/>
        </w:rPr>
        <w:t xml:space="preserve">Test </w:t>
      </w:r>
      <w:r>
        <w:rPr>
          <w:rFonts w:ascii="TH SarabunPSK" w:hAnsi="TH SarabunPSK" w:cs="TH SarabunPSK" w:hint="cs"/>
          <w:sz w:val="30"/>
          <w:cs/>
        </w:rPr>
        <w:t xml:space="preserve">ของ </w:t>
      </w:r>
      <w:r>
        <w:rPr>
          <w:rFonts w:ascii="TH SarabunPSK" w:hAnsi="TH SarabunPSK" w:cs="TH SarabunPSK" w:hint="cs"/>
          <w:sz w:val="30"/>
        </w:rPr>
        <w:t xml:space="preserve">View </w:t>
      </w:r>
    </w:p>
    <w:p w14:paraId="0FB3A49A" w14:textId="2B6FD6AE" w:rsidR="00D86828" w:rsidRPr="00213389" w:rsidRDefault="00B01B2E" w:rsidP="00213389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sz w:val="30"/>
          <w:cs/>
        </w:rPr>
        <w:t xml:space="preserve">ศึกษาจาก </w:t>
      </w:r>
      <w:proofErr w:type="spellStart"/>
      <w:r>
        <w:rPr>
          <w:rFonts w:ascii="TH SarabunPSK" w:hAnsi="TH SarabunPSK" w:cs="TH SarabunPSK"/>
          <w:sz w:val="30"/>
        </w:rPr>
        <w:t>Youtube</w:t>
      </w:r>
      <w:proofErr w:type="spellEnd"/>
    </w:p>
    <w:p w14:paraId="5235F3E9" w14:textId="77777777" w:rsidR="00B01B2E" w:rsidRDefault="00B01B2E" w:rsidP="00213389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lastRenderedPageBreak/>
        <w:t>อุปกรณ์ที่ใช้ในการปฏิบัติ</w:t>
      </w:r>
    </w:p>
    <w:p w14:paraId="7ADB0ACE" w14:textId="77777777" w:rsidR="00B01B2E" w:rsidRDefault="00B01B2E" w:rsidP="00213389">
      <w:pPr>
        <w:spacing w:line="276" w:lineRule="auto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b/>
          <w:bCs/>
          <w:sz w:val="30"/>
        </w:rPr>
        <w:t xml:space="preserve">           Hardware</w:t>
      </w:r>
    </w:p>
    <w:p w14:paraId="403A86E2" w14:textId="77777777" w:rsidR="00B01B2E" w:rsidRDefault="00B01B2E" w:rsidP="00213389">
      <w:pPr>
        <w:spacing w:line="276" w:lineRule="auto"/>
        <w:ind w:left="7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</w:rPr>
        <w:t xml:space="preserve">      </w:t>
      </w:r>
      <w:r>
        <w:rPr>
          <w:rFonts w:ascii="TH SarabunPSK" w:hAnsi="TH SarabunPSK" w:cs="TH SarabunPSK" w:hint="cs"/>
          <w:b/>
          <w:bCs/>
          <w:sz w:val="30"/>
        </w:rPr>
        <w:t xml:space="preserve">-  </w:t>
      </w:r>
      <w:r>
        <w:rPr>
          <w:rFonts w:ascii="TH SarabunPSK" w:hAnsi="TH SarabunPSK" w:cs="TH SarabunPSK" w:hint="cs"/>
          <w:sz w:val="30"/>
          <w:szCs w:val="30"/>
        </w:rPr>
        <w:t>Notebook</w:t>
      </w:r>
    </w:p>
    <w:p w14:paraId="2055644B" w14:textId="77777777" w:rsidR="00B01B2E" w:rsidRDefault="00B01B2E" w:rsidP="00213389">
      <w:pPr>
        <w:spacing w:line="276" w:lineRule="auto"/>
        <w:ind w:left="7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</w:rPr>
        <w:t xml:space="preserve">      -</w:t>
      </w:r>
      <w:r>
        <w:rPr>
          <w:rFonts w:ascii="TH SarabunPSK" w:hAnsi="TH SarabunPSK" w:cs="TH SarabunPSK" w:hint="cs"/>
          <w:sz w:val="30"/>
          <w:szCs w:val="30"/>
        </w:rPr>
        <w:t xml:space="preserve">  Mouse</w:t>
      </w:r>
    </w:p>
    <w:p w14:paraId="06F56312" w14:textId="77777777" w:rsidR="00B01B2E" w:rsidRDefault="00B01B2E" w:rsidP="00213389">
      <w:pPr>
        <w:spacing w:line="276" w:lineRule="auto"/>
        <w:ind w:left="720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b/>
          <w:bCs/>
          <w:sz w:val="30"/>
        </w:rPr>
        <w:t>Software</w:t>
      </w:r>
    </w:p>
    <w:p w14:paraId="0EE66A81" w14:textId="77777777" w:rsidR="00B01B2E" w:rsidRDefault="00B01B2E" w:rsidP="00213389">
      <w:pPr>
        <w:spacing w:line="276" w:lineRule="auto"/>
        <w:ind w:left="720"/>
        <w:rPr>
          <w:rFonts w:ascii="TH SarabunPSK" w:hAnsi="TH SarabunPSK" w:cs="TH SarabunPSK"/>
          <w:sz w:val="30"/>
        </w:rPr>
      </w:pPr>
      <w:r>
        <w:rPr>
          <w:rFonts w:ascii="TH SarabunPSK" w:hAnsi="TH SarabunPSK" w:cs="TH SarabunPSK" w:hint="cs"/>
          <w:b/>
          <w:bCs/>
          <w:sz w:val="30"/>
        </w:rPr>
        <w:t xml:space="preserve"> </w:t>
      </w:r>
      <w:r>
        <w:rPr>
          <w:rFonts w:ascii="TH SarabunPSK" w:hAnsi="TH SarabunPSK" w:cs="TH SarabunPSK" w:hint="cs"/>
          <w:sz w:val="30"/>
        </w:rPr>
        <w:t xml:space="preserve">     -  Visual Studio Code</w:t>
      </w:r>
    </w:p>
    <w:p w14:paraId="38909CD9" w14:textId="77777777" w:rsidR="00B01B2E" w:rsidRDefault="00B01B2E" w:rsidP="00213389">
      <w:pPr>
        <w:spacing w:line="276" w:lineRule="auto"/>
        <w:ind w:left="720"/>
        <w:rPr>
          <w:rFonts w:ascii="TH SarabunPSK" w:hAnsi="TH SarabunPSK" w:cs="TH SarabunPSK"/>
          <w:sz w:val="30"/>
        </w:rPr>
      </w:pPr>
      <w:r>
        <w:rPr>
          <w:rFonts w:ascii="TH SarabunPSK" w:hAnsi="TH SarabunPSK" w:cs="TH SarabunPSK" w:hint="cs"/>
          <w:sz w:val="30"/>
        </w:rPr>
        <w:t xml:space="preserve">      -  </w:t>
      </w:r>
      <w:proofErr w:type="spellStart"/>
      <w:r>
        <w:rPr>
          <w:rFonts w:ascii="TH SarabunPSK" w:hAnsi="TH SarabunPSK" w:cs="TH SarabunPSK" w:hint="cs"/>
          <w:sz w:val="30"/>
        </w:rPr>
        <w:t>Xampp</w:t>
      </w:r>
      <w:proofErr w:type="spellEnd"/>
    </w:p>
    <w:p w14:paraId="1EDDFD56" w14:textId="77777777" w:rsidR="00B01B2E" w:rsidRDefault="00B01B2E" w:rsidP="00213389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ผลของการปฏิบัติงาน</w:t>
      </w:r>
    </w:p>
    <w:p w14:paraId="454C912D" w14:textId="32B84EBA" w:rsidR="00B01B2E" w:rsidRDefault="00B01B2E" w:rsidP="00213389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sz w:val="30"/>
        </w:rPr>
      </w:pPr>
      <w:r>
        <w:rPr>
          <w:rFonts w:ascii="TH SarabunPSK" w:hAnsi="TH SarabunPSK" w:cs="TH SarabunPSK" w:hint="cs"/>
          <w:sz w:val="30"/>
          <w:cs/>
        </w:rPr>
        <w:t xml:space="preserve">สามารถ </w:t>
      </w:r>
      <w:r>
        <w:rPr>
          <w:rFonts w:ascii="TH SarabunPSK" w:hAnsi="TH SarabunPSK" w:cs="TH SarabunPSK"/>
          <w:sz w:val="30"/>
        </w:rPr>
        <w:t xml:space="preserve">Copy File </w:t>
      </w:r>
      <w:r>
        <w:rPr>
          <w:rFonts w:ascii="TH SarabunPSK" w:hAnsi="TH SarabunPSK" w:cs="TH SarabunPSK" w:hint="cs"/>
          <w:sz w:val="30"/>
          <w:cs/>
        </w:rPr>
        <w:t>ได้ และ เมื่อกดลบในหลังบ้านไฟล์จะถูกย้ายไปในโฟลเดอร์ที่ถูกลบ</w:t>
      </w:r>
    </w:p>
    <w:p w14:paraId="63B107EA" w14:textId="5E17A9EC" w:rsidR="00213389" w:rsidRDefault="00213389" w:rsidP="00213389">
      <w:pPr>
        <w:spacing w:line="276" w:lineRule="auto"/>
        <w:rPr>
          <w:rFonts w:ascii="TH SarabunPSK" w:hAnsi="TH SarabunPSK" w:cs="TH SarabunPSK"/>
          <w:sz w:val="30"/>
        </w:rPr>
      </w:pPr>
    </w:p>
    <w:p w14:paraId="4CDEB599" w14:textId="16E999E2" w:rsidR="00213389" w:rsidRDefault="00213389" w:rsidP="00213389">
      <w:pPr>
        <w:spacing w:line="276" w:lineRule="auto"/>
        <w:rPr>
          <w:rFonts w:ascii="TH SarabunPSK" w:hAnsi="TH SarabunPSK" w:cs="TH SarabunPSK"/>
          <w:sz w:val="30"/>
        </w:rPr>
      </w:pPr>
    </w:p>
    <w:p w14:paraId="1AC12AC7" w14:textId="77777777" w:rsidR="00213389" w:rsidRPr="00213389" w:rsidRDefault="00213389" w:rsidP="00213389">
      <w:pPr>
        <w:spacing w:line="276" w:lineRule="auto"/>
        <w:rPr>
          <w:rFonts w:ascii="TH SarabunPSK" w:hAnsi="TH SarabunPSK" w:cs="TH SarabunPSK"/>
          <w:sz w:val="30"/>
        </w:rPr>
      </w:pPr>
    </w:p>
    <w:p w14:paraId="256A4962" w14:textId="77777777" w:rsidR="00B01B2E" w:rsidRDefault="00B01B2E" w:rsidP="00213389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ปัญหาและอุปสรรค</w:t>
      </w:r>
    </w:p>
    <w:p w14:paraId="798E0CDD" w14:textId="77777777" w:rsidR="00B01B2E" w:rsidRPr="00B51FF2" w:rsidRDefault="00B01B2E" w:rsidP="00213389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sz w:val="30"/>
          <w:cs/>
        </w:rPr>
        <w:t>แหล่งศึกษามีน้อย ตัวอย่างไม่มี ไม่มีผลลัพธ์ให้เห็นมีเพียงโค้ด 2 บรรทัด</w:t>
      </w:r>
    </w:p>
    <w:p w14:paraId="59907970" w14:textId="77777777" w:rsidR="00B01B2E" w:rsidRDefault="00B01B2E" w:rsidP="00213389">
      <w:pPr>
        <w:spacing w:line="276" w:lineRule="auto"/>
        <w:rPr>
          <w:rFonts w:ascii="TH SarabunPSK" w:hAnsi="TH SarabunPSK" w:cs="TH SarabunPSK"/>
          <w:b/>
          <w:bCs/>
          <w:sz w:val="30"/>
        </w:rPr>
      </w:pPr>
    </w:p>
    <w:p w14:paraId="168FA0F8" w14:textId="523F3D59" w:rsidR="00B01B2E" w:rsidRDefault="00B01B2E" w:rsidP="00B01B2E">
      <w:pPr>
        <w:rPr>
          <w:rFonts w:ascii="TH SarabunPSK" w:hAnsi="TH SarabunPSK" w:cs="TH SarabunPSK"/>
          <w:b/>
          <w:bCs/>
          <w:sz w:val="30"/>
        </w:rPr>
      </w:pPr>
    </w:p>
    <w:p w14:paraId="5F215AAB" w14:textId="77777777" w:rsidR="00B01B2E" w:rsidRPr="00B51FF2" w:rsidRDefault="00B01B2E" w:rsidP="00B01B2E">
      <w:pPr>
        <w:rPr>
          <w:rFonts w:ascii="TH SarabunPSK" w:hAnsi="TH SarabunPSK" w:cs="TH SarabunPSK"/>
          <w:b/>
          <w:bCs/>
          <w:sz w:val="30"/>
        </w:rPr>
      </w:pPr>
    </w:p>
    <w:p w14:paraId="12B1E2A4" w14:textId="77777777" w:rsidR="00213389" w:rsidRPr="00923775" w:rsidRDefault="00B01B2E" w:rsidP="00213389">
      <w:pPr>
        <w:tabs>
          <w:tab w:val="center" w:pos="6300"/>
        </w:tabs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</w:rPr>
        <w:tab/>
      </w:r>
      <w:r w:rsidR="00213389" w:rsidRPr="00923775">
        <w:rPr>
          <w:rFonts w:ascii="TH SarabunPSK" w:hAnsi="TH SarabunPSK" w:cs="TH SarabunPSK"/>
          <w:sz w:val="30"/>
          <w:szCs w:val="30"/>
        </w:rPr>
        <w:t>……………………………</w:t>
      </w:r>
      <w:r w:rsidR="00213389">
        <w:rPr>
          <w:rFonts w:ascii="TH SarabunPSK" w:hAnsi="TH SarabunPSK" w:cs="TH SarabunPSK"/>
          <w:sz w:val="30"/>
          <w:szCs w:val="30"/>
        </w:rPr>
        <w:t>………</w:t>
      </w:r>
      <w:r w:rsidR="00213389" w:rsidRPr="00923775">
        <w:rPr>
          <w:rFonts w:ascii="TH SarabunPSK" w:hAnsi="TH SarabunPSK" w:cs="TH SarabunPSK"/>
          <w:sz w:val="30"/>
          <w:szCs w:val="30"/>
        </w:rPr>
        <w:t>…………...</w:t>
      </w:r>
      <w:r w:rsidR="00213389">
        <w:rPr>
          <w:rFonts w:ascii="TH SarabunPSK" w:hAnsi="TH SarabunPSK" w:cs="TH SarabunPSK"/>
          <w:sz w:val="30"/>
          <w:szCs w:val="30"/>
        </w:rPr>
        <w:t xml:space="preserve"> </w:t>
      </w:r>
      <w:r w:rsidR="00213389" w:rsidRPr="00923775">
        <w:rPr>
          <w:rFonts w:ascii="TH SarabunPSK" w:hAnsi="TH SarabunPSK" w:cs="TH SarabunPSK"/>
          <w:sz w:val="30"/>
          <w:szCs w:val="30"/>
          <w:cs/>
        </w:rPr>
        <w:t>ผู้ดูแลการปฏิบัติงานของนักศึกษา</w:t>
      </w:r>
    </w:p>
    <w:p w14:paraId="4D505B0F" w14:textId="77777777" w:rsidR="00213389" w:rsidRDefault="00213389" w:rsidP="00213389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ab/>
      </w:r>
      <w:r w:rsidRPr="00923775">
        <w:rPr>
          <w:rFonts w:ascii="TH SarabunPSK" w:hAnsi="TH SarabunPSK" w:cs="TH SarabunPSK"/>
          <w:sz w:val="30"/>
          <w:szCs w:val="30"/>
        </w:rPr>
        <w:t>(</w:t>
      </w:r>
      <w:r>
        <w:rPr>
          <w:rFonts w:ascii="TH SarabunPSK" w:hAnsi="TH SarabunPSK" w:cs="TH SarabunPSK"/>
          <w:sz w:val="30"/>
          <w:szCs w:val="30"/>
        </w:rPr>
        <w:t>.</w:t>
      </w:r>
      <w:proofErr w:type="gramStart"/>
      <w:r w:rsidRPr="00923775">
        <w:rPr>
          <w:rFonts w:ascii="TH SarabunPSK" w:hAnsi="TH SarabunPSK" w:cs="TH SarabunPSK"/>
          <w:sz w:val="30"/>
          <w:szCs w:val="30"/>
        </w:rPr>
        <w:t>…</w:t>
      </w:r>
      <w:r>
        <w:rPr>
          <w:rFonts w:ascii="TH SarabunPSK" w:hAnsi="TH SarabunPSK" w:cs="TH SarabunPSK"/>
          <w:sz w:val="30"/>
          <w:szCs w:val="30"/>
        </w:rPr>
        <w:t>.</w:t>
      </w:r>
      <w:r>
        <w:rPr>
          <w:rFonts w:ascii="TH SarabunPSK" w:hAnsi="TH SarabunPSK" w:cs="TH SarabunPSK" w:hint="cs"/>
          <w:sz w:val="30"/>
          <w:szCs w:val="30"/>
          <w:cs/>
        </w:rPr>
        <w:t>นายดณุพล</w:t>
      </w:r>
      <w:proofErr w:type="gramEnd"/>
      <w:r>
        <w:rPr>
          <w:rFonts w:ascii="TH SarabunPSK" w:hAnsi="TH SarabunPSK" w:cs="TH SarabunPSK" w:hint="cs"/>
          <w:sz w:val="30"/>
          <w:szCs w:val="30"/>
          <w:cs/>
        </w:rPr>
        <w:t xml:space="preserve"> ค่ายหนองสวน</w:t>
      </w:r>
      <w:r>
        <w:rPr>
          <w:rFonts w:ascii="TH SarabunPSK" w:hAnsi="TH SarabunPSK" w:cs="TH SarabunPSK"/>
          <w:sz w:val="30"/>
          <w:szCs w:val="30"/>
        </w:rPr>
        <w:t>.</w:t>
      </w:r>
      <w:r w:rsidRPr="00923775">
        <w:rPr>
          <w:rFonts w:ascii="TH SarabunPSK" w:hAnsi="TH SarabunPSK" w:cs="TH SarabunPSK"/>
          <w:sz w:val="30"/>
          <w:szCs w:val="30"/>
        </w:rPr>
        <w:t>.</w:t>
      </w:r>
      <w:r>
        <w:rPr>
          <w:rFonts w:ascii="TH SarabunPSK" w:hAnsi="TH SarabunPSK" w:cs="TH SarabunPSK"/>
          <w:sz w:val="30"/>
          <w:szCs w:val="30"/>
        </w:rPr>
        <w:t>.</w:t>
      </w:r>
      <w:r w:rsidRPr="00923775">
        <w:rPr>
          <w:rFonts w:ascii="TH SarabunPSK" w:hAnsi="TH SarabunPSK" w:cs="TH SarabunPSK"/>
          <w:sz w:val="30"/>
          <w:szCs w:val="30"/>
        </w:rPr>
        <w:t>..)</w:t>
      </w:r>
    </w:p>
    <w:p w14:paraId="1EC2321B" w14:textId="388720CE" w:rsidR="00213389" w:rsidRDefault="00213389" w:rsidP="00213389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ab/>
        <w:t>…2.../…</w:t>
      </w:r>
      <w:r>
        <w:rPr>
          <w:rFonts w:ascii="TH SarabunPSK" w:hAnsi="TH SarabunPSK" w:cs="TH SarabunPSK" w:hint="cs"/>
          <w:sz w:val="30"/>
          <w:szCs w:val="30"/>
          <w:cs/>
        </w:rPr>
        <w:t>สิงหาคม</w:t>
      </w:r>
      <w:proofErr w:type="gramStart"/>
      <w:r>
        <w:rPr>
          <w:rFonts w:ascii="TH SarabunPSK" w:hAnsi="TH SarabunPSK" w:cs="TH SarabunPSK"/>
          <w:sz w:val="30"/>
          <w:szCs w:val="30"/>
        </w:rPr>
        <w:t>…./</w:t>
      </w:r>
      <w:proofErr w:type="gramEnd"/>
      <w:r>
        <w:rPr>
          <w:rFonts w:ascii="TH SarabunPSK" w:hAnsi="TH SarabunPSK" w:cs="TH SarabunPSK"/>
          <w:sz w:val="30"/>
          <w:szCs w:val="30"/>
        </w:rPr>
        <w:t>…2562…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</w:p>
    <w:p w14:paraId="4D3122C9" w14:textId="5495D24E" w:rsidR="00B01B2E" w:rsidRDefault="00B01B2E" w:rsidP="00213389">
      <w:pPr>
        <w:tabs>
          <w:tab w:val="center" w:pos="6300"/>
        </w:tabs>
        <w:rPr>
          <w:rStyle w:val="PageNumber"/>
        </w:rPr>
      </w:pPr>
      <w:r>
        <w:rPr>
          <w:rFonts w:ascii="TH SarabunPSK" w:hAnsi="TH SarabunPSK" w:cs="TH SarabunPSK" w:hint="cs"/>
          <w:sz w:val="30"/>
          <w:szCs w:val="30"/>
          <w:cs/>
        </w:rPr>
        <w:tab/>
      </w:r>
    </w:p>
    <w:p w14:paraId="71105567" w14:textId="77777777" w:rsidR="00B01B2E" w:rsidRDefault="00B01B2E" w:rsidP="00B01B2E"/>
    <w:p w14:paraId="1AA94F33" w14:textId="77777777" w:rsidR="00B01B2E" w:rsidRDefault="00B01B2E" w:rsidP="00B01B2E">
      <w:pPr>
        <w:rPr>
          <w:cs/>
        </w:rPr>
      </w:pPr>
    </w:p>
    <w:p w14:paraId="6C5017E3" w14:textId="77777777" w:rsidR="00B01B2E" w:rsidRDefault="00B01B2E" w:rsidP="00B01B2E"/>
    <w:p w14:paraId="57B160CA" w14:textId="77777777" w:rsidR="00B01B2E" w:rsidRDefault="00B01B2E" w:rsidP="00B01B2E"/>
    <w:p w14:paraId="4ADB1301" w14:textId="77777777" w:rsidR="00B01B2E" w:rsidRDefault="00B01B2E" w:rsidP="00B01B2E"/>
    <w:p w14:paraId="6E2B68FA" w14:textId="157FA301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5C9D0CDE" w14:textId="20CEED0E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3D68F8BE" w14:textId="7F1B75E0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5B85FEF2" w14:textId="3E926B65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122EE799" w14:textId="2C778D42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0172EB0E" w14:textId="30B035E7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7310B323" w14:textId="62B53159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5C330DA7" w14:textId="2D9FB635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631DD05D" w14:textId="09CF7A12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778AC8CC" w14:textId="22462628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7832A3AB" w14:textId="49BDE0D7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14676C8D" w14:textId="5EBC2BE5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73ECE5C0" w14:textId="6236F6BA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71A420B3" w14:textId="408758C8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2365BDE9" w14:textId="1133518A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78CBCFF4" w14:textId="3DF5C604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18BA6365" w14:textId="79BE5B0B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16B7B08E" w14:textId="1FFCFF4B" w:rsidR="00D86828" w:rsidRDefault="00D86828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47DAB391" w14:textId="2C279AEB" w:rsidR="00D86828" w:rsidRDefault="00D86828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066EE9AA" w14:textId="0C7442C4" w:rsidR="00D86828" w:rsidRDefault="00D86828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63322255" w14:textId="155BFB83" w:rsidR="00E1342B" w:rsidRDefault="00E1342B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04CC81E6" w14:textId="349FF599" w:rsidR="00E1342B" w:rsidRDefault="00E1342B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779DCC64" w14:textId="7BB7020C" w:rsidR="00E1342B" w:rsidRDefault="00E1342B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36D691F4" w14:textId="60AA0066" w:rsidR="00E1342B" w:rsidRDefault="00E1342B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74DE432F" w14:textId="0DC46521" w:rsidR="00E1342B" w:rsidRDefault="00E1342B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42684AA0" w14:textId="3603B956" w:rsidR="00E1342B" w:rsidRDefault="00E1342B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47E9F095" w14:textId="74BF63E2" w:rsidR="00E1342B" w:rsidRDefault="00E1342B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6D67DA8C" w14:textId="44381A08" w:rsidR="00E1342B" w:rsidRDefault="00E1342B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374B7169" w14:textId="77777777" w:rsidR="00E1342B" w:rsidRDefault="00E1342B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7496AC2D" w14:textId="77777777" w:rsidR="00B01B2E" w:rsidRDefault="00B01B2E" w:rsidP="00B01B2E">
      <w:pPr>
        <w:pStyle w:val="Subtitle"/>
        <w:jc w:val="left"/>
        <w:rPr>
          <w:rFonts w:ascii="TH SarabunPSK" w:hAnsi="TH SarabunPSK" w:cs="TH SarabunPS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B552EAC" wp14:editId="7DEC53FF">
                <wp:simplePos x="0" y="0"/>
                <wp:positionH relativeFrom="column">
                  <wp:posOffset>5047615</wp:posOffset>
                </wp:positionH>
                <wp:positionV relativeFrom="paragraph">
                  <wp:posOffset>112395</wp:posOffset>
                </wp:positionV>
                <wp:extent cx="777875" cy="334645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75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1DD88C" w14:textId="77777777" w:rsidR="004E7B3F" w:rsidRDefault="004E7B3F" w:rsidP="00B01B2E">
                            <w:pPr>
                              <w:jc w:val="right"/>
                              <w:rPr>
                                <w:rFonts w:ascii="TH SarabunPSK" w:hAnsi="TH SarabunPSK" w:cs="TH SarabunPSK"/>
                                <w:szCs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Cs w:val="28"/>
                                <w:cs/>
                              </w:rPr>
                              <w:t>(สหกิจ09)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552EAC" id="Text Box 13" o:spid="_x0000_s1032" type="#_x0000_t202" style="position:absolute;margin-left:397.45pt;margin-top:8.85pt;width:61.25pt;height:26.35pt;z-index:-2516418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" filled="f" stroked="f">
                <v:textbox style="mso-fit-shape-to-text:t">
                  <w:txbxContent>
                    <w:p w14:paraId="2E1DD88C" w14:textId="77777777" w:rsidR="004E7B3F" w:rsidRDefault="004E7B3F" w:rsidP="00B01B2E">
                      <w:pPr>
                        <w:jc w:val="right"/>
                        <w:rPr>
                          <w:rFonts w:ascii="TH SarabunPSK" w:hAnsi="TH SarabunPSK" w:cs="TH SarabunPSK"/>
                          <w:szCs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Cs w:val="28"/>
                          <w:cs/>
                        </w:rPr>
                        <w:t>(สหกิจ09)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</w:rPr>
        <w:drawing>
          <wp:inline distT="0" distB="0" distL="0" distR="0" wp14:anchorId="6E5F63D5" wp14:editId="5C85C881">
            <wp:extent cx="259080" cy="472440"/>
            <wp:effectExtent l="0" t="0" r="7620" b="3810"/>
            <wp:docPr id="14" name="Picture 14" descr="logo rmutto_color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rmutto_color n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PageNumber"/>
          <w:rFonts w:ascii="TH SarabunPSK" w:hAnsi="TH SarabunPSK" w:cs="TH SarabunPSK" w:hint="cs"/>
          <w:cs/>
        </w:rPr>
        <w:t xml:space="preserve">  </w:t>
      </w:r>
      <w:r>
        <w:rPr>
          <w:rStyle w:val="PageNumber"/>
          <w:rFonts w:ascii="TH SarabunPSK" w:hAnsi="TH SarabunPSK" w:cs="TH SarabunPSK" w:hint="cs"/>
          <w:sz w:val="28"/>
          <w:szCs w:val="28"/>
          <w:cs/>
        </w:rPr>
        <w:t>มหาวิทยาลัยเทคโนโลยีราชมงคลตะวันออก</w:t>
      </w:r>
      <w:r>
        <w:rPr>
          <w:rStyle w:val="PageNumber"/>
          <w:rFonts w:ascii="TH SarabunPSK" w:hAnsi="TH SarabunPSK" w:cs="TH SarabunPSK" w:hint="cs"/>
          <w:cs/>
        </w:rPr>
        <w:tab/>
      </w:r>
      <w:r>
        <w:rPr>
          <w:rStyle w:val="PageNumber"/>
          <w:rFonts w:ascii="TH SarabunPSK" w:hAnsi="TH SarabunPSK" w:cs="TH SarabunPSK" w:hint="cs"/>
          <w:cs/>
        </w:rPr>
        <w:tab/>
      </w:r>
      <w:r>
        <w:rPr>
          <w:rStyle w:val="PageNumber"/>
          <w:rFonts w:ascii="TH SarabunPSK" w:hAnsi="TH SarabunPSK" w:cs="TH SarabunPSK" w:hint="cs"/>
          <w:cs/>
        </w:rPr>
        <w:tab/>
      </w:r>
      <w:r>
        <w:rPr>
          <w:rStyle w:val="PageNumber"/>
          <w:rFonts w:ascii="TH SarabunPSK" w:hAnsi="TH SarabunPSK" w:cs="TH SarabunPSK" w:hint="cs"/>
          <w:cs/>
        </w:rPr>
        <w:tab/>
      </w:r>
      <w:r>
        <w:rPr>
          <w:rStyle w:val="PageNumber"/>
          <w:rFonts w:ascii="TH SarabunPSK" w:hAnsi="TH SarabunPSK" w:cs="TH SarabunPSK" w:hint="cs"/>
          <w:cs/>
        </w:rPr>
        <w:tab/>
      </w:r>
    </w:p>
    <w:p w14:paraId="535835AE" w14:textId="77777777" w:rsidR="00B01B2E" w:rsidRDefault="00B01B2E" w:rsidP="00B01B2E">
      <w:pPr>
        <w:spacing w:line="360" w:lineRule="auto"/>
        <w:ind w:right="-874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A102D73" w14:textId="77777777" w:rsidR="00B01B2E" w:rsidRDefault="00B01B2E" w:rsidP="00B01B2E">
      <w:pPr>
        <w:spacing w:line="360" w:lineRule="auto"/>
        <w:ind w:right="-874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แบบรายงานการปฏิบัติงานสหกิจศึกษา ประจำสัปดาห์</w:t>
      </w:r>
    </w:p>
    <w:p w14:paraId="59AC7B6E" w14:textId="77777777" w:rsidR="00B01B2E" w:rsidRDefault="00B01B2E" w:rsidP="00B01B2E">
      <w:pPr>
        <w:ind w:left="-284" w:right="-874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สาขา ..........วิทยาการคอมพิวเตอร์........................... คณะ ......บริหารธุรกิจและเทคโนโลยีสานสนเทศ.....</w:t>
      </w:r>
    </w:p>
    <w:p w14:paraId="4907FF1B" w14:textId="77777777" w:rsidR="00B01B2E" w:rsidRDefault="00B01B2E" w:rsidP="00B01B2E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****************************************************************************************</w:t>
      </w:r>
    </w:p>
    <w:p w14:paraId="52D287F9" w14:textId="77777777" w:rsidR="00B01B2E" w:rsidRDefault="00B01B2E" w:rsidP="00B01B2E">
      <w:pPr>
        <w:spacing w:before="240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ชื่อ </w:t>
      </w:r>
      <w:r>
        <w:rPr>
          <w:rFonts w:ascii="TH SarabunPSK" w:hAnsi="TH SarabunPSK" w:cs="TH SarabunPSK" w:hint="cs"/>
          <w:b/>
          <w:bCs/>
          <w:sz w:val="30"/>
          <w:szCs w:val="30"/>
        </w:rPr>
        <w:t>–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นามสกุล   นักศึกษา </w:t>
      </w:r>
      <w:r>
        <w:rPr>
          <w:rFonts w:ascii="TH SarabunPSK" w:hAnsi="TH SarabunPSK" w:cs="TH SarabunPSK" w:hint="cs"/>
          <w:sz w:val="30"/>
          <w:szCs w:val="30"/>
          <w:cs/>
        </w:rPr>
        <w:t>......นายฐาปนพงศ์ จิตต์บุญธรรม.........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รหัสนักศึกษา </w:t>
      </w:r>
      <w:r>
        <w:rPr>
          <w:rFonts w:ascii="TH SarabunPSK" w:hAnsi="TH SarabunPSK" w:cs="TH SarabunPSK" w:hint="cs"/>
          <w:sz w:val="30"/>
          <w:szCs w:val="30"/>
          <w:cs/>
        </w:rPr>
        <w:t>..........025930461031-6...........</w:t>
      </w:r>
    </w:p>
    <w:p w14:paraId="71B73B23" w14:textId="77777777" w:rsidR="00B01B2E" w:rsidRDefault="00B01B2E" w:rsidP="00B01B2E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หน่วยงาน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 ..........บริษัท การท่าอากาศยานไทย จำกัด </w:t>
      </w:r>
      <w:r>
        <w:rPr>
          <w:rFonts w:ascii="TH SarabunPSK" w:hAnsi="TH SarabunPSK" w:cs="TH SarabunPSK" w:hint="cs"/>
          <w:sz w:val="30"/>
          <w:szCs w:val="30"/>
        </w:rPr>
        <w:t>(</w:t>
      </w:r>
      <w:r>
        <w:rPr>
          <w:rFonts w:ascii="TH SarabunPSK" w:hAnsi="TH SarabunPSK" w:cs="TH SarabunPSK" w:hint="cs"/>
          <w:sz w:val="30"/>
          <w:szCs w:val="30"/>
          <w:cs/>
        </w:rPr>
        <w:t>มหาชน</w:t>
      </w:r>
      <w:r>
        <w:rPr>
          <w:rFonts w:ascii="TH SarabunPSK" w:hAnsi="TH SarabunPSK" w:cs="TH SarabunPSK" w:hint="cs"/>
          <w:sz w:val="30"/>
          <w:szCs w:val="30"/>
        </w:rPr>
        <w:t>)</w:t>
      </w:r>
      <w:r>
        <w:rPr>
          <w:rFonts w:ascii="TH SarabunPSK" w:hAnsi="TH SarabunPSK" w:cs="TH SarabunPSK" w:hint="cs"/>
          <w:sz w:val="30"/>
          <w:szCs w:val="30"/>
          <w:cs/>
        </w:rPr>
        <w:t>..................................................................................</w:t>
      </w:r>
    </w:p>
    <w:p w14:paraId="1D64AC32" w14:textId="77777777" w:rsidR="00B01B2E" w:rsidRDefault="00B01B2E" w:rsidP="00B01B2E">
      <w:pPr>
        <w:pStyle w:val="Header"/>
        <w:tabs>
          <w:tab w:val="left" w:pos="720"/>
        </w:tabs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สถานที่ตั้ง </w:t>
      </w:r>
      <w:r>
        <w:rPr>
          <w:rFonts w:ascii="TH SarabunPSK" w:hAnsi="TH SarabunPSK" w:cs="TH SarabunPSK" w:hint="cs"/>
          <w:sz w:val="30"/>
          <w:szCs w:val="30"/>
          <w:cs/>
        </w:rPr>
        <w:t>.....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.....</w:t>
      </w:r>
      <w:r>
        <w:rPr>
          <w:rFonts w:ascii="TH SarabunPSK" w:hAnsi="TH SarabunPSK" w:cs="TH SarabunPSK" w:hint="cs"/>
          <w:color w:val="000000"/>
          <w:sz w:val="30"/>
          <w:szCs w:val="30"/>
          <w:cs/>
        </w:rPr>
        <w:t>333 ถนนเชิดวุฒากาศ แขวงสีกัน เขตดอนเมือง กรุงเทพฯ 10210 ประเทศไทย............................</w:t>
      </w:r>
    </w:p>
    <w:p w14:paraId="3A2EC505" w14:textId="77777777" w:rsidR="00B01B2E" w:rsidRDefault="00B01B2E" w:rsidP="00B01B2E">
      <w:pPr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สัปดาห์ที่ </w:t>
      </w:r>
      <w:r>
        <w:rPr>
          <w:rFonts w:ascii="TH SarabunPSK" w:hAnsi="TH SarabunPSK" w:cs="TH SarabunPSK" w:hint="cs"/>
          <w:sz w:val="30"/>
          <w:szCs w:val="30"/>
          <w:cs/>
        </w:rPr>
        <w:t>........7..........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ระหว่างวันที่ </w:t>
      </w:r>
      <w:r>
        <w:rPr>
          <w:rFonts w:ascii="TH SarabunPSK" w:hAnsi="TH SarabunPSK" w:cs="TH SarabunPSK" w:hint="cs"/>
          <w:sz w:val="30"/>
          <w:szCs w:val="30"/>
          <w:cs/>
        </w:rPr>
        <w:t>........5.........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เดือน</w:t>
      </w:r>
      <w:r>
        <w:rPr>
          <w:rFonts w:ascii="TH SarabunPSK" w:hAnsi="TH SarabunPSK" w:cs="TH SarabunPSK" w:hint="cs"/>
          <w:sz w:val="30"/>
          <w:szCs w:val="30"/>
          <w:cs/>
        </w:rPr>
        <w:t>..............สิงหาคม......................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พ.ศ. </w:t>
      </w:r>
      <w:r>
        <w:rPr>
          <w:rFonts w:ascii="TH SarabunPSK" w:hAnsi="TH SarabunPSK" w:cs="TH SarabunPSK" w:hint="cs"/>
          <w:sz w:val="30"/>
          <w:szCs w:val="30"/>
          <w:cs/>
        </w:rPr>
        <w:t>...........2562.............</w:t>
      </w:r>
    </w:p>
    <w:p w14:paraId="2F4915E7" w14:textId="77777777" w:rsidR="00B01B2E" w:rsidRDefault="00B01B2E" w:rsidP="00B01B2E">
      <w:pPr>
        <w:rPr>
          <w:rFonts w:ascii="TH SarabunPSK" w:hAnsi="TH SarabunPSK" w:cs="TH SarabunPSK"/>
          <w:b/>
          <w:bCs/>
          <w:sz w:val="30"/>
          <w:szCs w:val="30"/>
          <w:cs/>
        </w:rPr>
      </w:pP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ถึงวันที่ </w:t>
      </w:r>
      <w:r>
        <w:rPr>
          <w:rFonts w:ascii="TH SarabunPSK" w:hAnsi="TH SarabunPSK" w:cs="TH SarabunPSK" w:hint="cs"/>
          <w:sz w:val="30"/>
          <w:szCs w:val="30"/>
          <w:cs/>
        </w:rPr>
        <w:t>.........9........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เดือน.</w:t>
      </w:r>
      <w:r>
        <w:rPr>
          <w:rFonts w:ascii="TH SarabunPSK" w:hAnsi="TH SarabunPSK" w:cs="TH SarabunPSK" w:hint="cs"/>
          <w:sz w:val="30"/>
          <w:szCs w:val="30"/>
          <w:cs/>
        </w:rPr>
        <w:t>..............สิงหาคม.....................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พ.ศ. </w:t>
      </w:r>
      <w:r>
        <w:rPr>
          <w:rFonts w:ascii="TH SarabunPSK" w:hAnsi="TH SarabunPSK" w:cs="TH SarabunPSK" w:hint="cs"/>
          <w:sz w:val="30"/>
          <w:szCs w:val="30"/>
          <w:cs/>
        </w:rPr>
        <w:t>............2562.............</w:t>
      </w:r>
    </w:p>
    <w:p w14:paraId="21DA0487" w14:textId="77777777" w:rsidR="00B01B2E" w:rsidRDefault="00B01B2E" w:rsidP="00B01B2E">
      <w:pPr>
        <w:spacing w:before="120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****************************************************************************************</w:t>
      </w:r>
    </w:p>
    <w:p w14:paraId="43EC7F11" w14:textId="77777777" w:rsidR="00B01B2E" w:rsidRDefault="00B01B2E" w:rsidP="00B01B2E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รายงานการปฏิบัติงานประจำสัปดาห์</w:t>
      </w:r>
    </w:p>
    <w:p w14:paraId="62D388B7" w14:textId="77777777" w:rsidR="00B01B2E" w:rsidRDefault="00B01B2E" w:rsidP="00B01B2E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งานที่ได้รับมอบหมาย / ปฏิบัติหน้าที่</w:t>
      </w:r>
    </w:p>
    <w:p w14:paraId="6830B0A4" w14:textId="77777777" w:rsidR="00B01B2E" w:rsidRDefault="00B01B2E" w:rsidP="00B01B2E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วิธีการ / ขั้นตอนการปฏิบัติงาน</w:t>
      </w:r>
    </w:p>
    <w:p w14:paraId="2EF56D74" w14:textId="77777777" w:rsidR="00B01B2E" w:rsidRDefault="00B01B2E" w:rsidP="00B01B2E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เครื่องมือ / อุปกรณ์ที่ใช้ในการปฏิบัติงาน</w:t>
      </w:r>
    </w:p>
    <w:p w14:paraId="1874C7DF" w14:textId="77777777" w:rsidR="00B01B2E" w:rsidRDefault="00B01B2E" w:rsidP="00B01B2E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  <w:cs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lastRenderedPageBreak/>
        <w:t>ผลของการปฏิบัติงาน</w:t>
      </w:r>
    </w:p>
    <w:p w14:paraId="5324697D" w14:textId="77777777" w:rsidR="00B01B2E" w:rsidRDefault="00B01B2E" w:rsidP="00B01B2E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ปัญหา / อุปสรรค</w:t>
      </w:r>
    </w:p>
    <w:p w14:paraId="36EFB215" w14:textId="77777777" w:rsidR="00B01B2E" w:rsidRDefault="00B01B2E" w:rsidP="00B01B2E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****************************************************************************************</w:t>
      </w:r>
    </w:p>
    <w:p w14:paraId="248FA905" w14:textId="77777777" w:rsidR="00B01B2E" w:rsidRDefault="00B01B2E" w:rsidP="00B01B2E">
      <w:pPr>
        <w:rPr>
          <w:rFonts w:ascii="TH SarabunPSK" w:hAnsi="TH SarabunPSK" w:cs="TH SarabunPSK"/>
          <w:b/>
          <w:bCs/>
          <w:sz w:val="30"/>
          <w:szCs w:val="30"/>
        </w:rPr>
      </w:pPr>
    </w:p>
    <w:p w14:paraId="3653F30B" w14:textId="77777777" w:rsidR="00B01B2E" w:rsidRDefault="00B01B2E" w:rsidP="00E1342B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งานที่ได้รับมอบหมาย</w:t>
      </w:r>
    </w:p>
    <w:p w14:paraId="4D9FB8C0" w14:textId="77777777" w:rsidR="00B01B2E" w:rsidRPr="00C729A4" w:rsidRDefault="00B01B2E" w:rsidP="00E1342B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sz w:val="30"/>
          <w:cs/>
        </w:rPr>
        <w:t>ออกแบบหน้าหลังบ้าน</w:t>
      </w:r>
    </w:p>
    <w:p w14:paraId="037F69BB" w14:textId="77777777" w:rsidR="00B01B2E" w:rsidRDefault="00B01B2E" w:rsidP="00E1342B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sz w:val="30"/>
          <w:cs/>
        </w:rPr>
        <w:t>แสดงข้อมูลจำนวนผู้ใช้งานเว็บ</w:t>
      </w:r>
    </w:p>
    <w:p w14:paraId="4A07E574" w14:textId="77777777" w:rsidR="00B01B2E" w:rsidRDefault="00B01B2E" w:rsidP="00E1342B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ขั้นตอนการปฏับัติงาน</w:t>
      </w:r>
    </w:p>
    <w:p w14:paraId="1300476A" w14:textId="61FAFD67" w:rsidR="00B01B2E" w:rsidRPr="00E1342B" w:rsidRDefault="00B01B2E" w:rsidP="00E1342B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sz w:val="30"/>
          <w:cs/>
        </w:rPr>
        <w:t xml:space="preserve">ลองทดสอบในหน้า </w:t>
      </w:r>
      <w:r>
        <w:rPr>
          <w:rFonts w:ascii="TH SarabunPSK" w:hAnsi="TH SarabunPSK" w:cs="TH SarabunPSK" w:hint="cs"/>
          <w:sz w:val="30"/>
        </w:rPr>
        <w:t xml:space="preserve">Test </w:t>
      </w:r>
      <w:r>
        <w:rPr>
          <w:rFonts w:ascii="TH SarabunPSK" w:hAnsi="TH SarabunPSK" w:cs="TH SarabunPSK" w:hint="cs"/>
          <w:sz w:val="30"/>
          <w:cs/>
        </w:rPr>
        <w:t xml:space="preserve">ของ </w:t>
      </w:r>
      <w:r>
        <w:rPr>
          <w:rFonts w:ascii="TH SarabunPSK" w:hAnsi="TH SarabunPSK" w:cs="TH SarabunPSK" w:hint="cs"/>
          <w:sz w:val="30"/>
        </w:rPr>
        <w:t xml:space="preserve">View </w:t>
      </w:r>
    </w:p>
    <w:p w14:paraId="1C439D75" w14:textId="77777777" w:rsidR="00B01B2E" w:rsidRDefault="00B01B2E" w:rsidP="00E1342B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อุปกรณ์ที่ใช้ในการปฏิบัติ</w:t>
      </w:r>
    </w:p>
    <w:p w14:paraId="68FC5AB5" w14:textId="77777777" w:rsidR="00B01B2E" w:rsidRDefault="00B01B2E" w:rsidP="00E1342B">
      <w:pPr>
        <w:spacing w:line="276" w:lineRule="auto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b/>
          <w:bCs/>
          <w:sz w:val="30"/>
        </w:rPr>
        <w:t xml:space="preserve">           Hardware</w:t>
      </w:r>
    </w:p>
    <w:p w14:paraId="3430BD5A" w14:textId="77777777" w:rsidR="00B01B2E" w:rsidRDefault="00B01B2E" w:rsidP="00E1342B">
      <w:pPr>
        <w:spacing w:line="276" w:lineRule="auto"/>
        <w:ind w:left="7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</w:rPr>
        <w:t xml:space="preserve">      </w:t>
      </w:r>
      <w:r>
        <w:rPr>
          <w:rFonts w:ascii="TH SarabunPSK" w:hAnsi="TH SarabunPSK" w:cs="TH SarabunPSK" w:hint="cs"/>
          <w:b/>
          <w:bCs/>
          <w:sz w:val="30"/>
        </w:rPr>
        <w:t xml:space="preserve">-  </w:t>
      </w:r>
      <w:r>
        <w:rPr>
          <w:rFonts w:ascii="TH SarabunPSK" w:hAnsi="TH SarabunPSK" w:cs="TH SarabunPSK" w:hint="cs"/>
          <w:sz w:val="30"/>
          <w:szCs w:val="30"/>
        </w:rPr>
        <w:t>Notebook</w:t>
      </w:r>
    </w:p>
    <w:p w14:paraId="4CDCF93D" w14:textId="77777777" w:rsidR="00B01B2E" w:rsidRDefault="00B01B2E" w:rsidP="00E1342B">
      <w:pPr>
        <w:spacing w:line="276" w:lineRule="auto"/>
        <w:ind w:left="7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</w:rPr>
        <w:t xml:space="preserve">      -</w:t>
      </w:r>
      <w:r>
        <w:rPr>
          <w:rFonts w:ascii="TH SarabunPSK" w:hAnsi="TH SarabunPSK" w:cs="TH SarabunPSK" w:hint="cs"/>
          <w:sz w:val="30"/>
          <w:szCs w:val="30"/>
        </w:rPr>
        <w:t xml:space="preserve">  Mouse</w:t>
      </w:r>
    </w:p>
    <w:p w14:paraId="5452874E" w14:textId="77777777" w:rsidR="00B01B2E" w:rsidRDefault="00B01B2E" w:rsidP="00E1342B">
      <w:pPr>
        <w:spacing w:line="276" w:lineRule="auto"/>
        <w:ind w:left="720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b/>
          <w:bCs/>
          <w:sz w:val="30"/>
        </w:rPr>
        <w:t>Software</w:t>
      </w:r>
    </w:p>
    <w:p w14:paraId="7D1D959F" w14:textId="77777777" w:rsidR="00B01B2E" w:rsidRDefault="00B01B2E" w:rsidP="00E1342B">
      <w:pPr>
        <w:spacing w:line="276" w:lineRule="auto"/>
        <w:ind w:left="720"/>
        <w:rPr>
          <w:rFonts w:ascii="TH SarabunPSK" w:hAnsi="TH SarabunPSK" w:cs="TH SarabunPSK"/>
          <w:sz w:val="30"/>
        </w:rPr>
      </w:pPr>
      <w:r>
        <w:rPr>
          <w:rFonts w:ascii="TH SarabunPSK" w:hAnsi="TH SarabunPSK" w:cs="TH SarabunPSK" w:hint="cs"/>
          <w:b/>
          <w:bCs/>
          <w:sz w:val="30"/>
        </w:rPr>
        <w:t xml:space="preserve"> </w:t>
      </w:r>
      <w:r>
        <w:rPr>
          <w:rFonts w:ascii="TH SarabunPSK" w:hAnsi="TH SarabunPSK" w:cs="TH SarabunPSK" w:hint="cs"/>
          <w:sz w:val="30"/>
        </w:rPr>
        <w:t xml:space="preserve">     -  Visual Studio Code</w:t>
      </w:r>
    </w:p>
    <w:p w14:paraId="7301F03E" w14:textId="77777777" w:rsidR="00B01B2E" w:rsidRDefault="00B01B2E" w:rsidP="00E1342B">
      <w:pPr>
        <w:spacing w:line="276" w:lineRule="auto"/>
        <w:ind w:left="720"/>
        <w:rPr>
          <w:rFonts w:ascii="TH SarabunPSK" w:hAnsi="TH SarabunPSK" w:cs="TH SarabunPSK"/>
          <w:sz w:val="30"/>
        </w:rPr>
      </w:pPr>
      <w:r>
        <w:rPr>
          <w:rFonts w:ascii="TH SarabunPSK" w:hAnsi="TH SarabunPSK" w:cs="TH SarabunPSK" w:hint="cs"/>
          <w:sz w:val="30"/>
        </w:rPr>
        <w:t xml:space="preserve">      -  </w:t>
      </w:r>
      <w:proofErr w:type="spellStart"/>
      <w:r>
        <w:rPr>
          <w:rFonts w:ascii="TH SarabunPSK" w:hAnsi="TH SarabunPSK" w:cs="TH SarabunPSK" w:hint="cs"/>
          <w:sz w:val="30"/>
        </w:rPr>
        <w:t>Xampp</w:t>
      </w:r>
      <w:proofErr w:type="spellEnd"/>
    </w:p>
    <w:p w14:paraId="2C6A618D" w14:textId="77777777" w:rsidR="00B01B2E" w:rsidRDefault="00B01B2E" w:rsidP="00E1342B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ผลของการปฏิบัติงาน</w:t>
      </w:r>
    </w:p>
    <w:p w14:paraId="082D2EC6" w14:textId="77777777" w:rsidR="00B01B2E" w:rsidRDefault="00B01B2E" w:rsidP="00E1342B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sz w:val="30"/>
        </w:rPr>
      </w:pPr>
      <w:r>
        <w:rPr>
          <w:rFonts w:ascii="TH SarabunPSK" w:hAnsi="TH SarabunPSK" w:cs="TH SarabunPSK" w:hint="cs"/>
          <w:sz w:val="30"/>
          <w:cs/>
        </w:rPr>
        <w:t>แสดงข้อมูลจำนวนผู้โหลดไฟล์</w:t>
      </w:r>
    </w:p>
    <w:p w14:paraId="48681F85" w14:textId="77777777" w:rsidR="00B01B2E" w:rsidRDefault="00B01B2E" w:rsidP="00E1342B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sz w:val="30"/>
        </w:rPr>
      </w:pPr>
      <w:r>
        <w:rPr>
          <w:rFonts w:ascii="TH SarabunPSK" w:hAnsi="TH SarabunPSK" w:cs="TH SarabunPSK" w:hint="cs"/>
          <w:sz w:val="30"/>
          <w:cs/>
        </w:rPr>
        <w:t>แสดงข้อมูลจำนวนห้องแชท</w:t>
      </w:r>
    </w:p>
    <w:p w14:paraId="5D8E16FE" w14:textId="77777777" w:rsidR="00B01B2E" w:rsidRDefault="00B01B2E" w:rsidP="00E1342B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sz w:val="30"/>
        </w:rPr>
      </w:pPr>
      <w:r>
        <w:rPr>
          <w:rFonts w:ascii="TH SarabunPSK" w:hAnsi="TH SarabunPSK" w:cs="TH SarabunPSK" w:hint="cs"/>
          <w:sz w:val="30"/>
          <w:cs/>
        </w:rPr>
        <w:t>หน้าระบบหลังบ้าน ข้อมูลการแจ้งเตือนล่าสุด</w:t>
      </w:r>
    </w:p>
    <w:p w14:paraId="2F14FAC5" w14:textId="77777777" w:rsidR="00B01B2E" w:rsidRDefault="00B01B2E" w:rsidP="00E1342B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sz w:val="30"/>
        </w:rPr>
      </w:pPr>
      <w:r>
        <w:rPr>
          <w:rFonts w:ascii="TH SarabunPSK" w:hAnsi="TH SarabunPSK" w:cs="TH SarabunPSK" w:hint="cs"/>
          <w:sz w:val="30"/>
          <w:cs/>
        </w:rPr>
        <w:t>ข้อมูลประเภทเอกสารแต่ละประเภททั้งหมด</w:t>
      </w:r>
    </w:p>
    <w:p w14:paraId="52E53201" w14:textId="77777777" w:rsidR="00B01B2E" w:rsidRDefault="00B01B2E" w:rsidP="00E1342B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ปัญหาและอุปสรรค</w:t>
      </w:r>
    </w:p>
    <w:p w14:paraId="3DBC336B" w14:textId="77777777" w:rsidR="00B01B2E" w:rsidRPr="00F74FB0" w:rsidRDefault="00B01B2E" w:rsidP="00E1342B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b/>
          <w:bCs/>
          <w:sz w:val="30"/>
        </w:rPr>
      </w:pPr>
    </w:p>
    <w:p w14:paraId="4B27774A" w14:textId="0BEA6927" w:rsidR="00B01B2E" w:rsidRDefault="00B01B2E" w:rsidP="00B01B2E">
      <w:pPr>
        <w:rPr>
          <w:rFonts w:ascii="TH SarabunPSK" w:hAnsi="TH SarabunPSK" w:cs="TH SarabunPSK"/>
          <w:b/>
          <w:bCs/>
          <w:sz w:val="30"/>
        </w:rPr>
      </w:pPr>
    </w:p>
    <w:p w14:paraId="3AD0AACD" w14:textId="77777777" w:rsidR="00B01B2E" w:rsidRDefault="00B01B2E" w:rsidP="00B01B2E">
      <w:pPr>
        <w:rPr>
          <w:rFonts w:ascii="TH SarabunPSK" w:hAnsi="TH SarabunPSK" w:cs="TH SarabunPSK"/>
          <w:b/>
          <w:bCs/>
          <w:sz w:val="30"/>
        </w:rPr>
      </w:pPr>
    </w:p>
    <w:p w14:paraId="64FA6C28" w14:textId="77777777" w:rsidR="00E1342B" w:rsidRPr="00923775" w:rsidRDefault="00B01B2E" w:rsidP="00E1342B">
      <w:pPr>
        <w:tabs>
          <w:tab w:val="center" w:pos="6300"/>
        </w:tabs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</w:rPr>
        <w:tab/>
      </w:r>
      <w:r w:rsidR="00E1342B" w:rsidRPr="00923775">
        <w:rPr>
          <w:rFonts w:ascii="TH SarabunPSK" w:hAnsi="TH SarabunPSK" w:cs="TH SarabunPSK"/>
          <w:sz w:val="30"/>
          <w:szCs w:val="30"/>
        </w:rPr>
        <w:t>……………………………</w:t>
      </w:r>
      <w:r w:rsidR="00E1342B">
        <w:rPr>
          <w:rFonts w:ascii="TH SarabunPSK" w:hAnsi="TH SarabunPSK" w:cs="TH SarabunPSK"/>
          <w:sz w:val="30"/>
          <w:szCs w:val="30"/>
        </w:rPr>
        <w:t>………</w:t>
      </w:r>
      <w:r w:rsidR="00E1342B" w:rsidRPr="00923775">
        <w:rPr>
          <w:rFonts w:ascii="TH SarabunPSK" w:hAnsi="TH SarabunPSK" w:cs="TH SarabunPSK"/>
          <w:sz w:val="30"/>
          <w:szCs w:val="30"/>
        </w:rPr>
        <w:t>…………...</w:t>
      </w:r>
      <w:r w:rsidR="00E1342B">
        <w:rPr>
          <w:rFonts w:ascii="TH SarabunPSK" w:hAnsi="TH SarabunPSK" w:cs="TH SarabunPSK"/>
          <w:sz w:val="30"/>
          <w:szCs w:val="30"/>
        </w:rPr>
        <w:t xml:space="preserve"> </w:t>
      </w:r>
      <w:r w:rsidR="00E1342B" w:rsidRPr="00923775">
        <w:rPr>
          <w:rFonts w:ascii="TH SarabunPSK" w:hAnsi="TH SarabunPSK" w:cs="TH SarabunPSK"/>
          <w:sz w:val="30"/>
          <w:szCs w:val="30"/>
          <w:cs/>
        </w:rPr>
        <w:t>ผู้ดูแลการปฏิบัติงานของนักศึกษา</w:t>
      </w:r>
    </w:p>
    <w:p w14:paraId="76142647" w14:textId="77777777" w:rsidR="00E1342B" w:rsidRDefault="00E1342B" w:rsidP="00E1342B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ab/>
      </w:r>
      <w:r w:rsidRPr="00923775">
        <w:rPr>
          <w:rFonts w:ascii="TH SarabunPSK" w:hAnsi="TH SarabunPSK" w:cs="TH SarabunPSK"/>
          <w:sz w:val="30"/>
          <w:szCs w:val="30"/>
        </w:rPr>
        <w:t>(</w:t>
      </w:r>
      <w:r>
        <w:rPr>
          <w:rFonts w:ascii="TH SarabunPSK" w:hAnsi="TH SarabunPSK" w:cs="TH SarabunPSK"/>
          <w:sz w:val="30"/>
          <w:szCs w:val="30"/>
        </w:rPr>
        <w:t>.</w:t>
      </w:r>
      <w:proofErr w:type="gramStart"/>
      <w:r w:rsidRPr="00923775">
        <w:rPr>
          <w:rFonts w:ascii="TH SarabunPSK" w:hAnsi="TH SarabunPSK" w:cs="TH SarabunPSK"/>
          <w:sz w:val="30"/>
          <w:szCs w:val="30"/>
        </w:rPr>
        <w:t>…</w:t>
      </w:r>
      <w:r>
        <w:rPr>
          <w:rFonts w:ascii="TH SarabunPSK" w:hAnsi="TH SarabunPSK" w:cs="TH SarabunPSK"/>
          <w:sz w:val="30"/>
          <w:szCs w:val="30"/>
        </w:rPr>
        <w:t>.</w:t>
      </w:r>
      <w:r>
        <w:rPr>
          <w:rFonts w:ascii="TH SarabunPSK" w:hAnsi="TH SarabunPSK" w:cs="TH SarabunPSK" w:hint="cs"/>
          <w:sz w:val="30"/>
          <w:szCs w:val="30"/>
          <w:cs/>
        </w:rPr>
        <w:t>นายดณุพล</w:t>
      </w:r>
      <w:proofErr w:type="gramEnd"/>
      <w:r>
        <w:rPr>
          <w:rFonts w:ascii="TH SarabunPSK" w:hAnsi="TH SarabunPSK" w:cs="TH SarabunPSK" w:hint="cs"/>
          <w:sz w:val="30"/>
          <w:szCs w:val="30"/>
          <w:cs/>
        </w:rPr>
        <w:t xml:space="preserve"> ค่ายหนองสวน</w:t>
      </w:r>
      <w:r>
        <w:rPr>
          <w:rFonts w:ascii="TH SarabunPSK" w:hAnsi="TH SarabunPSK" w:cs="TH SarabunPSK"/>
          <w:sz w:val="30"/>
          <w:szCs w:val="30"/>
        </w:rPr>
        <w:t>.</w:t>
      </w:r>
      <w:r w:rsidRPr="00923775">
        <w:rPr>
          <w:rFonts w:ascii="TH SarabunPSK" w:hAnsi="TH SarabunPSK" w:cs="TH SarabunPSK"/>
          <w:sz w:val="30"/>
          <w:szCs w:val="30"/>
        </w:rPr>
        <w:t>.</w:t>
      </w:r>
      <w:r>
        <w:rPr>
          <w:rFonts w:ascii="TH SarabunPSK" w:hAnsi="TH SarabunPSK" w:cs="TH SarabunPSK"/>
          <w:sz w:val="30"/>
          <w:szCs w:val="30"/>
        </w:rPr>
        <w:t>.</w:t>
      </w:r>
      <w:r w:rsidRPr="00923775">
        <w:rPr>
          <w:rFonts w:ascii="TH SarabunPSK" w:hAnsi="TH SarabunPSK" w:cs="TH SarabunPSK"/>
          <w:sz w:val="30"/>
          <w:szCs w:val="30"/>
        </w:rPr>
        <w:t>..)</w:t>
      </w:r>
    </w:p>
    <w:p w14:paraId="2BB5298A" w14:textId="2D28AA9A" w:rsidR="00B01B2E" w:rsidRDefault="00E1342B" w:rsidP="00E1342B">
      <w:pPr>
        <w:tabs>
          <w:tab w:val="center" w:pos="6300"/>
        </w:tabs>
        <w:rPr>
          <w:rStyle w:val="PageNumber"/>
        </w:rPr>
      </w:pPr>
      <w:r>
        <w:rPr>
          <w:rFonts w:ascii="TH SarabunPSK" w:hAnsi="TH SarabunPSK" w:cs="TH SarabunPSK"/>
          <w:sz w:val="30"/>
          <w:szCs w:val="30"/>
        </w:rPr>
        <w:t xml:space="preserve">                                                            …9.../…</w:t>
      </w:r>
      <w:r>
        <w:rPr>
          <w:rFonts w:ascii="TH SarabunPSK" w:hAnsi="TH SarabunPSK" w:cs="TH SarabunPSK" w:hint="cs"/>
          <w:sz w:val="30"/>
          <w:szCs w:val="30"/>
          <w:cs/>
        </w:rPr>
        <w:t>สิงหาคม</w:t>
      </w:r>
      <w:proofErr w:type="gramStart"/>
      <w:r>
        <w:rPr>
          <w:rFonts w:ascii="TH SarabunPSK" w:hAnsi="TH SarabunPSK" w:cs="TH SarabunPSK"/>
          <w:sz w:val="30"/>
          <w:szCs w:val="30"/>
        </w:rPr>
        <w:t>…./</w:t>
      </w:r>
      <w:proofErr w:type="gramEnd"/>
      <w:r>
        <w:rPr>
          <w:rFonts w:ascii="TH SarabunPSK" w:hAnsi="TH SarabunPSK" w:cs="TH SarabunPSK"/>
          <w:sz w:val="30"/>
          <w:szCs w:val="30"/>
        </w:rPr>
        <w:t>…2562…</w:t>
      </w:r>
      <w:r w:rsidR="00B01B2E">
        <w:rPr>
          <w:rFonts w:ascii="TH SarabunPSK" w:hAnsi="TH SarabunPSK" w:cs="TH SarabunPSK" w:hint="cs"/>
          <w:sz w:val="30"/>
          <w:szCs w:val="30"/>
          <w:cs/>
        </w:rPr>
        <w:tab/>
      </w:r>
    </w:p>
    <w:p w14:paraId="60075CA3" w14:textId="77777777" w:rsidR="00B01B2E" w:rsidRDefault="00B01B2E" w:rsidP="00B01B2E"/>
    <w:p w14:paraId="1579BA53" w14:textId="77777777" w:rsidR="00B01B2E" w:rsidRDefault="00B01B2E" w:rsidP="00B01B2E"/>
    <w:p w14:paraId="79EDC536" w14:textId="77777777" w:rsidR="00B01B2E" w:rsidRDefault="00B01B2E" w:rsidP="00B01B2E">
      <w:pPr>
        <w:rPr>
          <w:cs/>
        </w:rPr>
      </w:pPr>
    </w:p>
    <w:p w14:paraId="31B39843" w14:textId="77777777" w:rsidR="00B01B2E" w:rsidRDefault="00B01B2E" w:rsidP="00B01B2E"/>
    <w:p w14:paraId="51E50EB1" w14:textId="77777777" w:rsidR="00B01B2E" w:rsidRDefault="00B01B2E" w:rsidP="00B01B2E"/>
    <w:p w14:paraId="5B7179A9" w14:textId="77777777" w:rsidR="00B01B2E" w:rsidRDefault="00B01B2E" w:rsidP="00B01B2E">
      <w:pPr>
        <w:rPr>
          <w:cs/>
        </w:rPr>
      </w:pPr>
    </w:p>
    <w:p w14:paraId="77A7E4B2" w14:textId="1B0529B5" w:rsidR="00B01B2E" w:rsidRDefault="00B01B2E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301DC737" w14:textId="2EEF954F" w:rsidR="00E7668B" w:rsidRDefault="00E7668B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383FC121" w14:textId="00E0E922" w:rsidR="00E7668B" w:rsidRDefault="00E7668B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4F5C5E2B" w14:textId="259586E5" w:rsidR="00E7668B" w:rsidRDefault="00E7668B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7464B403" w14:textId="565AD977" w:rsidR="00E7668B" w:rsidRDefault="00E7668B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7655862A" w14:textId="4A08F497" w:rsidR="00E7668B" w:rsidRDefault="00E7668B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549C1E18" w14:textId="043B6560" w:rsidR="00E7668B" w:rsidRDefault="00E7668B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75ACC181" w14:textId="7F886373" w:rsidR="00E7668B" w:rsidRDefault="00E7668B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2E5C4111" w14:textId="2439009E" w:rsidR="00E7668B" w:rsidRDefault="00E7668B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39D98644" w14:textId="6900A283" w:rsidR="00E7668B" w:rsidRDefault="00E7668B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58676430" w14:textId="117B7529" w:rsidR="00E7668B" w:rsidRDefault="00E7668B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484A52B4" w14:textId="66538EB1" w:rsidR="00E7668B" w:rsidRDefault="00E7668B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2E960B32" w14:textId="426DD58D" w:rsidR="00E7668B" w:rsidRDefault="00E7668B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0AA666F6" w14:textId="77777777" w:rsidR="00D86828" w:rsidRDefault="00D86828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04719E6B" w14:textId="15D73349" w:rsidR="00E7668B" w:rsidRDefault="00E7668B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7BD724C6" w14:textId="70327CD2" w:rsidR="00E7668B" w:rsidRDefault="00E7668B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5BEB77C1" w14:textId="735DFD81" w:rsidR="00720D36" w:rsidRDefault="00720D36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77D32842" w14:textId="7ABC697A" w:rsidR="00720D36" w:rsidRDefault="00720D36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2927771D" w14:textId="6A116EDF" w:rsidR="00720D36" w:rsidRDefault="00720D36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39D74AF6" w14:textId="13639311" w:rsidR="00720D36" w:rsidRDefault="00720D36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6E0DA287" w14:textId="1C210D75" w:rsidR="00720D36" w:rsidRDefault="00720D36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3B0DF116" w14:textId="20E69995" w:rsidR="00720D36" w:rsidRDefault="00720D36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499EB2A2" w14:textId="6837D1F5" w:rsidR="00720D36" w:rsidRDefault="00720D36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407E8D6E" w14:textId="52047E3D" w:rsidR="00720D36" w:rsidRDefault="00720D36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116BDCBB" w14:textId="71FF9AFE" w:rsidR="00720D36" w:rsidRDefault="00720D36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75E9F0CA" w14:textId="2AC77297" w:rsidR="00720D36" w:rsidRDefault="00720D36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4083D26A" w14:textId="1C2BF1E5" w:rsidR="00720D36" w:rsidRDefault="00720D36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5CEB994F" w14:textId="5565519A" w:rsidR="00720D36" w:rsidRDefault="00720D36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2AF85BFC" w14:textId="14EDA0A0" w:rsidR="00720D36" w:rsidRDefault="00720D36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7B37D7F0" w14:textId="77777777" w:rsidR="00720D36" w:rsidRDefault="00720D36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31AC979D" w14:textId="77777777" w:rsidR="00E7668B" w:rsidRDefault="00E7668B" w:rsidP="00E7668B">
      <w:pPr>
        <w:pStyle w:val="Subtitle"/>
        <w:jc w:val="left"/>
        <w:rPr>
          <w:rFonts w:ascii="TH SarabunPSK" w:hAnsi="TH SarabunPSK" w:cs="TH SarabunPS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514BFE9" wp14:editId="28131979">
                <wp:simplePos x="0" y="0"/>
                <wp:positionH relativeFrom="column">
                  <wp:posOffset>5047615</wp:posOffset>
                </wp:positionH>
                <wp:positionV relativeFrom="paragraph">
                  <wp:posOffset>112395</wp:posOffset>
                </wp:positionV>
                <wp:extent cx="777875" cy="334645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75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6A29A0" w14:textId="77777777" w:rsidR="004E7B3F" w:rsidRDefault="004E7B3F" w:rsidP="00E7668B">
                            <w:pPr>
                              <w:jc w:val="right"/>
                              <w:rPr>
                                <w:rFonts w:ascii="TH SarabunPSK" w:hAnsi="TH SarabunPSK" w:cs="TH SarabunPSK"/>
                                <w:szCs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Cs w:val="28"/>
                                <w:cs/>
                              </w:rPr>
                              <w:t>(สหกิจ09)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14BFE9" id="Text Box 15" o:spid="_x0000_s1033" type="#_x0000_t202" style="position:absolute;margin-left:397.45pt;margin-top:8.85pt;width:61.25pt;height:26.35pt;z-index:-2516398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" filled="f" stroked="f">
                <v:textbox style="mso-fit-shape-to-text:t">
                  <w:txbxContent>
                    <w:p w14:paraId="2D6A29A0" w14:textId="77777777" w:rsidR="004E7B3F" w:rsidRDefault="004E7B3F" w:rsidP="00E7668B">
                      <w:pPr>
                        <w:jc w:val="right"/>
                        <w:rPr>
                          <w:rFonts w:ascii="TH SarabunPSK" w:hAnsi="TH SarabunPSK" w:cs="TH SarabunPSK"/>
                          <w:szCs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Cs w:val="28"/>
                          <w:cs/>
                        </w:rPr>
                        <w:t>(สหกิจ09)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</w:rPr>
        <w:drawing>
          <wp:inline distT="0" distB="0" distL="0" distR="0" wp14:anchorId="7FC509E6" wp14:editId="4519BFAE">
            <wp:extent cx="259080" cy="472440"/>
            <wp:effectExtent l="0" t="0" r="7620" b="3810"/>
            <wp:docPr id="16" name="Picture 16" descr="logo rmutto_color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rmutto_color n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PageNumber"/>
          <w:rFonts w:ascii="TH SarabunPSK" w:hAnsi="TH SarabunPSK" w:cs="TH SarabunPSK" w:hint="cs"/>
          <w:cs/>
        </w:rPr>
        <w:t xml:space="preserve">  </w:t>
      </w:r>
      <w:r>
        <w:rPr>
          <w:rStyle w:val="PageNumber"/>
          <w:rFonts w:ascii="TH SarabunPSK" w:hAnsi="TH SarabunPSK" w:cs="TH SarabunPSK" w:hint="cs"/>
          <w:sz w:val="28"/>
          <w:szCs w:val="28"/>
          <w:cs/>
        </w:rPr>
        <w:t>มหาวิทยาลัยเทคโนโลยีราชมงคลตะวันออก</w:t>
      </w:r>
      <w:r>
        <w:rPr>
          <w:rStyle w:val="PageNumber"/>
          <w:rFonts w:ascii="TH SarabunPSK" w:hAnsi="TH SarabunPSK" w:cs="TH SarabunPSK" w:hint="cs"/>
          <w:cs/>
        </w:rPr>
        <w:tab/>
      </w:r>
      <w:r>
        <w:rPr>
          <w:rStyle w:val="PageNumber"/>
          <w:rFonts w:ascii="TH SarabunPSK" w:hAnsi="TH SarabunPSK" w:cs="TH SarabunPSK" w:hint="cs"/>
          <w:cs/>
        </w:rPr>
        <w:tab/>
      </w:r>
      <w:r>
        <w:rPr>
          <w:rStyle w:val="PageNumber"/>
          <w:rFonts w:ascii="TH SarabunPSK" w:hAnsi="TH SarabunPSK" w:cs="TH SarabunPSK" w:hint="cs"/>
          <w:cs/>
        </w:rPr>
        <w:tab/>
      </w:r>
      <w:r>
        <w:rPr>
          <w:rStyle w:val="PageNumber"/>
          <w:rFonts w:ascii="TH SarabunPSK" w:hAnsi="TH SarabunPSK" w:cs="TH SarabunPSK" w:hint="cs"/>
          <w:cs/>
        </w:rPr>
        <w:tab/>
      </w:r>
      <w:r>
        <w:rPr>
          <w:rStyle w:val="PageNumber"/>
          <w:rFonts w:ascii="TH SarabunPSK" w:hAnsi="TH SarabunPSK" w:cs="TH SarabunPSK" w:hint="cs"/>
          <w:cs/>
        </w:rPr>
        <w:tab/>
      </w:r>
    </w:p>
    <w:p w14:paraId="454135BB" w14:textId="77777777" w:rsidR="00E7668B" w:rsidRDefault="00E7668B" w:rsidP="00E7668B">
      <w:pPr>
        <w:spacing w:line="360" w:lineRule="auto"/>
        <w:ind w:right="-874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1B71CA6" w14:textId="77777777" w:rsidR="00E7668B" w:rsidRDefault="00E7668B" w:rsidP="00E7668B">
      <w:pPr>
        <w:spacing w:line="360" w:lineRule="auto"/>
        <w:ind w:right="-874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แบบรายงานการปฏิบัติงานสหกิจศึกษา ประจำสัปดาห์</w:t>
      </w:r>
    </w:p>
    <w:p w14:paraId="18D304B8" w14:textId="77777777" w:rsidR="00E7668B" w:rsidRDefault="00E7668B" w:rsidP="00E7668B">
      <w:pPr>
        <w:ind w:left="-284" w:right="-874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สาขา ..........วิทยาการคอมพิวเตอร์........................... คณะ ......บริหารธุรกิจและเทคโนโลยีสานสนเทศ.....</w:t>
      </w:r>
    </w:p>
    <w:p w14:paraId="7268B66C" w14:textId="77777777" w:rsidR="00E7668B" w:rsidRDefault="00E7668B" w:rsidP="00E7668B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****************************************************************************************</w:t>
      </w:r>
    </w:p>
    <w:p w14:paraId="362B3430" w14:textId="77777777" w:rsidR="00E7668B" w:rsidRDefault="00E7668B" w:rsidP="00E7668B">
      <w:pPr>
        <w:spacing w:before="240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ชื่อ </w:t>
      </w:r>
      <w:r>
        <w:rPr>
          <w:rFonts w:ascii="TH SarabunPSK" w:hAnsi="TH SarabunPSK" w:cs="TH SarabunPSK" w:hint="cs"/>
          <w:b/>
          <w:bCs/>
          <w:sz w:val="30"/>
          <w:szCs w:val="30"/>
        </w:rPr>
        <w:t>–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นามสกุล   นักศึกษา </w:t>
      </w:r>
      <w:r>
        <w:rPr>
          <w:rFonts w:ascii="TH SarabunPSK" w:hAnsi="TH SarabunPSK" w:cs="TH SarabunPSK" w:hint="cs"/>
          <w:sz w:val="30"/>
          <w:szCs w:val="30"/>
          <w:cs/>
        </w:rPr>
        <w:t>......นายฐาปนพงศ์ จิตต์บุญธรรม.........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รหัสนักศึกษา </w:t>
      </w:r>
      <w:r>
        <w:rPr>
          <w:rFonts w:ascii="TH SarabunPSK" w:hAnsi="TH SarabunPSK" w:cs="TH SarabunPSK" w:hint="cs"/>
          <w:sz w:val="30"/>
          <w:szCs w:val="30"/>
          <w:cs/>
        </w:rPr>
        <w:t>..........025930461031-6...........</w:t>
      </w:r>
    </w:p>
    <w:p w14:paraId="327DDF18" w14:textId="77777777" w:rsidR="00E7668B" w:rsidRDefault="00E7668B" w:rsidP="00E7668B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lastRenderedPageBreak/>
        <w:t>หน่วยงาน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 ..........บริษัท การท่าอากาศยานไทย จำกัด </w:t>
      </w:r>
      <w:r>
        <w:rPr>
          <w:rFonts w:ascii="TH SarabunPSK" w:hAnsi="TH SarabunPSK" w:cs="TH SarabunPSK" w:hint="cs"/>
          <w:sz w:val="30"/>
          <w:szCs w:val="30"/>
        </w:rPr>
        <w:t>(</w:t>
      </w:r>
      <w:r>
        <w:rPr>
          <w:rFonts w:ascii="TH SarabunPSK" w:hAnsi="TH SarabunPSK" w:cs="TH SarabunPSK" w:hint="cs"/>
          <w:sz w:val="30"/>
          <w:szCs w:val="30"/>
          <w:cs/>
        </w:rPr>
        <w:t>มหาชน</w:t>
      </w:r>
      <w:r>
        <w:rPr>
          <w:rFonts w:ascii="TH SarabunPSK" w:hAnsi="TH SarabunPSK" w:cs="TH SarabunPSK" w:hint="cs"/>
          <w:sz w:val="30"/>
          <w:szCs w:val="30"/>
        </w:rPr>
        <w:t>)</w:t>
      </w:r>
      <w:r>
        <w:rPr>
          <w:rFonts w:ascii="TH SarabunPSK" w:hAnsi="TH SarabunPSK" w:cs="TH SarabunPSK" w:hint="cs"/>
          <w:sz w:val="30"/>
          <w:szCs w:val="30"/>
          <w:cs/>
        </w:rPr>
        <w:t>..................................................................................</w:t>
      </w:r>
    </w:p>
    <w:p w14:paraId="21E46467" w14:textId="77777777" w:rsidR="00E7668B" w:rsidRDefault="00E7668B" w:rsidP="00E7668B">
      <w:pPr>
        <w:pStyle w:val="Header"/>
        <w:tabs>
          <w:tab w:val="left" w:pos="720"/>
        </w:tabs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สถานที่ตั้ง </w:t>
      </w:r>
      <w:r>
        <w:rPr>
          <w:rFonts w:ascii="TH SarabunPSK" w:hAnsi="TH SarabunPSK" w:cs="TH SarabunPSK" w:hint="cs"/>
          <w:sz w:val="30"/>
          <w:szCs w:val="30"/>
          <w:cs/>
        </w:rPr>
        <w:t>.....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.....</w:t>
      </w:r>
      <w:r>
        <w:rPr>
          <w:rFonts w:ascii="TH SarabunPSK" w:hAnsi="TH SarabunPSK" w:cs="TH SarabunPSK" w:hint="cs"/>
          <w:color w:val="000000"/>
          <w:sz w:val="30"/>
          <w:szCs w:val="30"/>
          <w:cs/>
        </w:rPr>
        <w:t>333 ถนนเชิดวุฒากาศ แขวงสีกัน เขตดอนเมือง กรุงเทพฯ 10210 ประเทศไทย............................</w:t>
      </w:r>
    </w:p>
    <w:p w14:paraId="51EC7E3C" w14:textId="77777777" w:rsidR="00E7668B" w:rsidRDefault="00E7668B" w:rsidP="00E7668B">
      <w:pPr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สัปดาห์ที่ </w:t>
      </w:r>
      <w:r>
        <w:rPr>
          <w:rFonts w:ascii="TH SarabunPSK" w:hAnsi="TH SarabunPSK" w:cs="TH SarabunPSK" w:hint="cs"/>
          <w:sz w:val="30"/>
          <w:szCs w:val="30"/>
          <w:cs/>
        </w:rPr>
        <w:t>........</w:t>
      </w:r>
      <w:r>
        <w:rPr>
          <w:rFonts w:ascii="TH SarabunPSK" w:hAnsi="TH SarabunPSK" w:cs="TH SarabunPSK"/>
          <w:sz w:val="30"/>
          <w:szCs w:val="30"/>
        </w:rPr>
        <w:t>8</w:t>
      </w:r>
      <w:r>
        <w:rPr>
          <w:rFonts w:ascii="TH SarabunPSK" w:hAnsi="TH SarabunPSK" w:cs="TH SarabunPSK" w:hint="cs"/>
          <w:sz w:val="30"/>
          <w:szCs w:val="30"/>
          <w:cs/>
        </w:rPr>
        <w:t>..........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ระหว่างวันที่ </w:t>
      </w:r>
      <w:r>
        <w:rPr>
          <w:rFonts w:ascii="TH SarabunPSK" w:hAnsi="TH SarabunPSK" w:cs="TH SarabunPSK" w:hint="cs"/>
          <w:sz w:val="30"/>
          <w:szCs w:val="30"/>
          <w:cs/>
        </w:rPr>
        <w:t>........</w:t>
      </w:r>
      <w:r>
        <w:rPr>
          <w:rFonts w:ascii="TH SarabunPSK" w:hAnsi="TH SarabunPSK" w:cs="TH SarabunPSK"/>
          <w:sz w:val="30"/>
          <w:szCs w:val="30"/>
        </w:rPr>
        <w:t>12</w:t>
      </w:r>
      <w:r>
        <w:rPr>
          <w:rFonts w:ascii="TH SarabunPSK" w:hAnsi="TH SarabunPSK" w:cs="TH SarabunPSK" w:hint="cs"/>
          <w:sz w:val="30"/>
          <w:szCs w:val="30"/>
          <w:cs/>
        </w:rPr>
        <w:t>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เดือน</w:t>
      </w:r>
      <w:r>
        <w:rPr>
          <w:rFonts w:ascii="TH SarabunPSK" w:hAnsi="TH SarabunPSK" w:cs="TH SarabunPSK" w:hint="cs"/>
          <w:sz w:val="30"/>
          <w:szCs w:val="30"/>
          <w:cs/>
        </w:rPr>
        <w:t>..............สิงหาคม......................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พ.ศ. </w:t>
      </w:r>
      <w:r>
        <w:rPr>
          <w:rFonts w:ascii="TH SarabunPSK" w:hAnsi="TH SarabunPSK" w:cs="TH SarabunPSK" w:hint="cs"/>
          <w:sz w:val="30"/>
          <w:szCs w:val="30"/>
          <w:cs/>
        </w:rPr>
        <w:t>...........2562.............</w:t>
      </w:r>
    </w:p>
    <w:p w14:paraId="78B3B430" w14:textId="77777777" w:rsidR="00E7668B" w:rsidRDefault="00E7668B" w:rsidP="00E7668B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ถึงวันที่ </w:t>
      </w:r>
      <w:r>
        <w:rPr>
          <w:rFonts w:ascii="TH SarabunPSK" w:hAnsi="TH SarabunPSK" w:cs="TH SarabunPSK" w:hint="cs"/>
          <w:sz w:val="30"/>
          <w:szCs w:val="30"/>
          <w:cs/>
        </w:rPr>
        <w:t>.........</w:t>
      </w:r>
      <w:r>
        <w:rPr>
          <w:rFonts w:ascii="TH SarabunPSK" w:hAnsi="TH SarabunPSK" w:cs="TH SarabunPSK"/>
          <w:sz w:val="30"/>
          <w:szCs w:val="30"/>
        </w:rPr>
        <w:t>16</w:t>
      </w:r>
      <w:r>
        <w:rPr>
          <w:rFonts w:ascii="TH SarabunPSK" w:hAnsi="TH SarabunPSK" w:cs="TH SarabunPSK" w:hint="cs"/>
          <w:sz w:val="30"/>
          <w:szCs w:val="30"/>
          <w:cs/>
        </w:rPr>
        <w:t>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เดือน.</w:t>
      </w:r>
      <w:r>
        <w:rPr>
          <w:rFonts w:ascii="TH SarabunPSK" w:hAnsi="TH SarabunPSK" w:cs="TH SarabunPSK" w:hint="cs"/>
          <w:sz w:val="30"/>
          <w:szCs w:val="30"/>
          <w:cs/>
        </w:rPr>
        <w:t>..............สิงหาคม.....................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พ.ศ. </w:t>
      </w:r>
      <w:r>
        <w:rPr>
          <w:rFonts w:ascii="TH SarabunPSK" w:hAnsi="TH SarabunPSK" w:cs="TH SarabunPSK" w:hint="cs"/>
          <w:sz w:val="30"/>
          <w:szCs w:val="30"/>
          <w:cs/>
        </w:rPr>
        <w:t>............2562.............</w:t>
      </w:r>
    </w:p>
    <w:p w14:paraId="211480F6" w14:textId="77777777" w:rsidR="00E7668B" w:rsidRDefault="00E7668B" w:rsidP="00E7668B">
      <w:pPr>
        <w:spacing w:before="120"/>
        <w:rPr>
          <w:rFonts w:ascii="TH SarabunPSK" w:hAnsi="TH SarabunPSK" w:cs="TH SarabunPSK"/>
          <w:b/>
          <w:bCs/>
          <w:sz w:val="30"/>
          <w:szCs w:val="30"/>
          <w:cs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****************************************************************************************</w:t>
      </w:r>
    </w:p>
    <w:p w14:paraId="2AA42A05" w14:textId="77777777" w:rsidR="00E7668B" w:rsidRDefault="00E7668B" w:rsidP="00E7668B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รายงานการปฏิบัติงานประจำสัปดาห์</w:t>
      </w:r>
    </w:p>
    <w:p w14:paraId="76ECD4AF" w14:textId="77777777" w:rsidR="00E7668B" w:rsidRDefault="00E7668B" w:rsidP="00E7668B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งานที่ได้รับมอบหมาย / ปฏิบัติหน้าที่</w:t>
      </w:r>
    </w:p>
    <w:p w14:paraId="76A839BA" w14:textId="77777777" w:rsidR="00E7668B" w:rsidRDefault="00E7668B" w:rsidP="00E7668B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วิธีการ / ขั้นตอนการปฏิบัติงาน</w:t>
      </w:r>
    </w:p>
    <w:p w14:paraId="2EBB9406" w14:textId="77777777" w:rsidR="00E7668B" w:rsidRDefault="00E7668B" w:rsidP="00E7668B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เครื่องมือ / อุปกรณ์ที่ใช้ในการปฏิบัติงาน</w:t>
      </w:r>
    </w:p>
    <w:p w14:paraId="6D2A82F8" w14:textId="77777777" w:rsidR="00E7668B" w:rsidRDefault="00E7668B" w:rsidP="00E7668B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ผลของการปฏิบัติงาน</w:t>
      </w:r>
    </w:p>
    <w:p w14:paraId="12EF474D" w14:textId="77777777" w:rsidR="00E7668B" w:rsidRDefault="00E7668B" w:rsidP="00E7668B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  <w:cs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ปัญหา / อุปสรรค</w:t>
      </w:r>
    </w:p>
    <w:p w14:paraId="008F1B56" w14:textId="77777777" w:rsidR="00E7668B" w:rsidRDefault="00E7668B" w:rsidP="00E7668B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****************************************************************************************</w:t>
      </w:r>
    </w:p>
    <w:p w14:paraId="0D1854DD" w14:textId="77777777" w:rsidR="00E7668B" w:rsidRDefault="00E7668B" w:rsidP="00720D36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</w:p>
    <w:p w14:paraId="797C529D" w14:textId="77777777" w:rsidR="00E7668B" w:rsidRDefault="00E7668B" w:rsidP="00720D36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งานที่ได้รับมอบหมาย</w:t>
      </w:r>
    </w:p>
    <w:p w14:paraId="317A3C72" w14:textId="77777777" w:rsidR="00E7668B" w:rsidRDefault="00E7668B" w:rsidP="00720D36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sz w:val="30"/>
          <w:cs/>
        </w:rPr>
        <w:t xml:space="preserve">อัปงานขึ้น </w:t>
      </w:r>
      <w:r>
        <w:rPr>
          <w:rFonts w:ascii="TH SarabunPSK" w:hAnsi="TH SarabunPSK" w:cs="TH SarabunPSK"/>
          <w:sz w:val="30"/>
        </w:rPr>
        <w:t>Server</w:t>
      </w:r>
    </w:p>
    <w:p w14:paraId="396DB6C2" w14:textId="77777777" w:rsidR="00E7668B" w:rsidRDefault="00E7668B" w:rsidP="00720D36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ขั้นตอนการปฏับัติงาน</w:t>
      </w:r>
    </w:p>
    <w:p w14:paraId="0B5F8369" w14:textId="443AE287" w:rsidR="00D86828" w:rsidRPr="00720D36" w:rsidRDefault="00E7668B" w:rsidP="00720D36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/>
          <w:sz w:val="30"/>
        </w:rPr>
        <w:t xml:space="preserve">Push </w:t>
      </w:r>
      <w:r>
        <w:rPr>
          <w:rFonts w:ascii="TH SarabunPSK" w:hAnsi="TH SarabunPSK" w:cs="TH SarabunPSK" w:hint="cs"/>
          <w:sz w:val="30"/>
          <w:cs/>
        </w:rPr>
        <w:t xml:space="preserve">งานโดยใช้ </w:t>
      </w:r>
      <w:r>
        <w:rPr>
          <w:rFonts w:ascii="TH SarabunPSK" w:hAnsi="TH SarabunPSK" w:cs="TH SarabunPSK"/>
          <w:sz w:val="30"/>
        </w:rPr>
        <w:t xml:space="preserve">Visual Studio Code </w:t>
      </w:r>
    </w:p>
    <w:p w14:paraId="64E2644D" w14:textId="77777777" w:rsidR="00E7668B" w:rsidRDefault="00E7668B" w:rsidP="00720D36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อุปกรณ์ที่ใช้ในการปฏิบัติ</w:t>
      </w:r>
    </w:p>
    <w:p w14:paraId="5C2ED8C7" w14:textId="77777777" w:rsidR="00E7668B" w:rsidRDefault="00E7668B" w:rsidP="00720D36">
      <w:pPr>
        <w:spacing w:line="276" w:lineRule="auto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b/>
          <w:bCs/>
          <w:sz w:val="30"/>
        </w:rPr>
        <w:t xml:space="preserve">           Hardware</w:t>
      </w:r>
    </w:p>
    <w:p w14:paraId="0C3F3F56" w14:textId="77777777" w:rsidR="00E7668B" w:rsidRDefault="00E7668B" w:rsidP="00720D36">
      <w:pPr>
        <w:spacing w:line="276" w:lineRule="auto"/>
        <w:ind w:left="7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</w:rPr>
        <w:t xml:space="preserve">      </w:t>
      </w:r>
      <w:r>
        <w:rPr>
          <w:rFonts w:ascii="TH SarabunPSK" w:hAnsi="TH SarabunPSK" w:cs="TH SarabunPSK" w:hint="cs"/>
          <w:b/>
          <w:bCs/>
          <w:sz w:val="30"/>
        </w:rPr>
        <w:t xml:space="preserve">-  </w:t>
      </w:r>
      <w:r>
        <w:rPr>
          <w:rFonts w:ascii="TH SarabunPSK" w:hAnsi="TH SarabunPSK" w:cs="TH SarabunPSK" w:hint="cs"/>
          <w:sz w:val="30"/>
          <w:szCs w:val="30"/>
        </w:rPr>
        <w:t>Notebook</w:t>
      </w:r>
    </w:p>
    <w:p w14:paraId="716D6F13" w14:textId="77777777" w:rsidR="00E7668B" w:rsidRDefault="00E7668B" w:rsidP="00720D36">
      <w:pPr>
        <w:spacing w:line="276" w:lineRule="auto"/>
        <w:ind w:left="7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</w:rPr>
        <w:t xml:space="preserve">      -</w:t>
      </w:r>
      <w:r>
        <w:rPr>
          <w:rFonts w:ascii="TH SarabunPSK" w:hAnsi="TH SarabunPSK" w:cs="TH SarabunPSK" w:hint="cs"/>
          <w:sz w:val="30"/>
          <w:szCs w:val="30"/>
        </w:rPr>
        <w:t xml:space="preserve">  Mouse</w:t>
      </w:r>
    </w:p>
    <w:p w14:paraId="0E4B2BE2" w14:textId="77777777" w:rsidR="00E7668B" w:rsidRDefault="00E7668B" w:rsidP="00720D36">
      <w:pPr>
        <w:spacing w:line="276" w:lineRule="auto"/>
        <w:ind w:left="720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b/>
          <w:bCs/>
          <w:sz w:val="30"/>
        </w:rPr>
        <w:t>Software</w:t>
      </w:r>
    </w:p>
    <w:p w14:paraId="74DF39DE" w14:textId="77777777" w:rsidR="00E7668B" w:rsidRDefault="00E7668B" w:rsidP="00720D36">
      <w:pPr>
        <w:spacing w:line="276" w:lineRule="auto"/>
        <w:ind w:left="720"/>
        <w:rPr>
          <w:rFonts w:ascii="TH SarabunPSK" w:hAnsi="TH SarabunPSK" w:cs="TH SarabunPSK"/>
          <w:sz w:val="30"/>
        </w:rPr>
      </w:pPr>
      <w:r>
        <w:rPr>
          <w:rFonts w:ascii="TH SarabunPSK" w:hAnsi="TH SarabunPSK" w:cs="TH SarabunPSK" w:hint="cs"/>
          <w:b/>
          <w:bCs/>
          <w:sz w:val="30"/>
        </w:rPr>
        <w:t xml:space="preserve"> </w:t>
      </w:r>
      <w:r>
        <w:rPr>
          <w:rFonts w:ascii="TH SarabunPSK" w:hAnsi="TH SarabunPSK" w:cs="TH SarabunPSK" w:hint="cs"/>
          <w:sz w:val="30"/>
        </w:rPr>
        <w:t xml:space="preserve">     -  Visual Studio Code</w:t>
      </w:r>
    </w:p>
    <w:p w14:paraId="32BBDF67" w14:textId="77777777" w:rsidR="00E7668B" w:rsidRDefault="00E7668B" w:rsidP="00720D36">
      <w:pPr>
        <w:spacing w:line="276" w:lineRule="auto"/>
        <w:ind w:left="720"/>
        <w:rPr>
          <w:rFonts w:ascii="TH SarabunPSK" w:hAnsi="TH SarabunPSK" w:cs="TH SarabunPSK"/>
          <w:sz w:val="30"/>
        </w:rPr>
      </w:pPr>
      <w:r>
        <w:rPr>
          <w:rFonts w:ascii="TH SarabunPSK" w:hAnsi="TH SarabunPSK" w:cs="TH SarabunPSK" w:hint="cs"/>
          <w:sz w:val="30"/>
        </w:rPr>
        <w:t xml:space="preserve">      -  </w:t>
      </w:r>
      <w:proofErr w:type="spellStart"/>
      <w:r>
        <w:rPr>
          <w:rFonts w:ascii="TH SarabunPSK" w:hAnsi="TH SarabunPSK" w:cs="TH SarabunPSK" w:hint="cs"/>
          <w:sz w:val="30"/>
        </w:rPr>
        <w:t>Xampp</w:t>
      </w:r>
      <w:proofErr w:type="spellEnd"/>
    </w:p>
    <w:p w14:paraId="6C763FAB" w14:textId="77777777" w:rsidR="00E7668B" w:rsidRDefault="00E7668B" w:rsidP="00720D36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ผลของการปฏิบัติงาน</w:t>
      </w:r>
    </w:p>
    <w:p w14:paraId="0F756761" w14:textId="22112239" w:rsidR="00E7668B" w:rsidRDefault="00E7668B" w:rsidP="00720D36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sz w:val="30"/>
        </w:rPr>
      </w:pPr>
      <w:r>
        <w:rPr>
          <w:rFonts w:ascii="TH SarabunPSK" w:hAnsi="TH SarabunPSK" w:cs="TH SarabunPSK" w:hint="cs"/>
          <w:sz w:val="30"/>
          <w:cs/>
        </w:rPr>
        <w:t xml:space="preserve">สามารถใช้งานเว็บไซต์ได้บน </w:t>
      </w:r>
      <w:r>
        <w:rPr>
          <w:rFonts w:ascii="TH SarabunPSK" w:hAnsi="TH SarabunPSK" w:cs="TH SarabunPSK"/>
          <w:sz w:val="30"/>
        </w:rPr>
        <w:t xml:space="preserve">Server </w:t>
      </w:r>
      <w:r>
        <w:rPr>
          <w:rFonts w:ascii="TH SarabunPSK" w:hAnsi="TH SarabunPSK" w:cs="TH SarabunPSK" w:hint="cs"/>
          <w:sz w:val="30"/>
          <w:cs/>
        </w:rPr>
        <w:t xml:space="preserve">ของ บริษัท การท่าอากาศยานไทย จำกัด </w:t>
      </w:r>
      <w:r>
        <w:rPr>
          <w:rFonts w:ascii="TH SarabunPSK" w:hAnsi="TH SarabunPSK" w:cs="TH SarabunPSK"/>
          <w:sz w:val="30"/>
        </w:rPr>
        <w:t>(</w:t>
      </w:r>
      <w:r>
        <w:rPr>
          <w:rFonts w:ascii="TH SarabunPSK" w:hAnsi="TH SarabunPSK" w:cs="TH SarabunPSK" w:hint="cs"/>
          <w:sz w:val="30"/>
          <w:cs/>
        </w:rPr>
        <w:t>มหาชน</w:t>
      </w:r>
      <w:r>
        <w:rPr>
          <w:rFonts w:ascii="TH SarabunPSK" w:hAnsi="TH SarabunPSK" w:cs="TH SarabunPSK"/>
          <w:sz w:val="30"/>
        </w:rPr>
        <w:t>)</w:t>
      </w:r>
    </w:p>
    <w:p w14:paraId="065A9BA2" w14:textId="65074FAA" w:rsidR="00720D36" w:rsidRDefault="00720D36" w:rsidP="00720D36">
      <w:pPr>
        <w:spacing w:line="276" w:lineRule="auto"/>
        <w:rPr>
          <w:rFonts w:ascii="TH SarabunPSK" w:hAnsi="TH SarabunPSK" w:cs="TH SarabunPSK"/>
          <w:sz w:val="30"/>
        </w:rPr>
      </w:pPr>
    </w:p>
    <w:p w14:paraId="648826E4" w14:textId="5648D583" w:rsidR="00720D36" w:rsidRDefault="00720D36" w:rsidP="00720D36">
      <w:pPr>
        <w:spacing w:line="276" w:lineRule="auto"/>
        <w:rPr>
          <w:rFonts w:ascii="TH SarabunPSK" w:hAnsi="TH SarabunPSK" w:cs="TH SarabunPSK"/>
          <w:sz w:val="30"/>
        </w:rPr>
      </w:pPr>
    </w:p>
    <w:p w14:paraId="4333F6E1" w14:textId="3B92EBFB" w:rsidR="00720D36" w:rsidRDefault="00720D36" w:rsidP="00720D36">
      <w:pPr>
        <w:spacing w:line="276" w:lineRule="auto"/>
        <w:rPr>
          <w:rFonts w:ascii="TH SarabunPSK" w:hAnsi="TH SarabunPSK" w:cs="TH SarabunPSK"/>
          <w:sz w:val="30"/>
        </w:rPr>
      </w:pPr>
    </w:p>
    <w:p w14:paraId="0E73D8A6" w14:textId="77777777" w:rsidR="00720D36" w:rsidRPr="00720D36" w:rsidRDefault="00720D36" w:rsidP="00720D36">
      <w:pPr>
        <w:spacing w:line="276" w:lineRule="auto"/>
        <w:rPr>
          <w:rFonts w:ascii="TH SarabunPSK" w:hAnsi="TH SarabunPSK" w:cs="TH SarabunPSK"/>
          <w:sz w:val="30"/>
        </w:rPr>
      </w:pPr>
    </w:p>
    <w:p w14:paraId="260BA937" w14:textId="77777777" w:rsidR="00E7668B" w:rsidRDefault="00E7668B" w:rsidP="00720D36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ปัญหาและอุปสรรค</w:t>
      </w:r>
    </w:p>
    <w:p w14:paraId="28676691" w14:textId="77777777" w:rsidR="00E7668B" w:rsidRDefault="00E7668B" w:rsidP="00720D36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sz w:val="30"/>
          <w:cs/>
        </w:rPr>
        <w:t xml:space="preserve">มี </w:t>
      </w:r>
      <w:r>
        <w:rPr>
          <w:rFonts w:ascii="TH SarabunPSK" w:hAnsi="TH SarabunPSK" w:cs="TH SarabunPSK"/>
          <w:sz w:val="30"/>
        </w:rPr>
        <w:t xml:space="preserve">Error </w:t>
      </w:r>
      <w:r>
        <w:rPr>
          <w:rFonts w:ascii="TH SarabunPSK" w:hAnsi="TH SarabunPSK" w:cs="TH SarabunPSK" w:hint="cs"/>
          <w:sz w:val="30"/>
          <w:cs/>
        </w:rPr>
        <w:t xml:space="preserve">เกิดขึ้นโดยไม่รู้สาเหตุในระหว่างการ </w:t>
      </w:r>
      <w:r>
        <w:rPr>
          <w:rFonts w:ascii="TH SarabunPSK" w:hAnsi="TH SarabunPSK" w:cs="TH SarabunPSK"/>
          <w:sz w:val="30"/>
        </w:rPr>
        <w:t xml:space="preserve">Push </w:t>
      </w:r>
      <w:r>
        <w:rPr>
          <w:rFonts w:ascii="TH SarabunPSK" w:hAnsi="TH SarabunPSK" w:cs="TH SarabunPSK" w:hint="cs"/>
          <w:sz w:val="30"/>
          <w:cs/>
        </w:rPr>
        <w:t>งาน</w:t>
      </w:r>
    </w:p>
    <w:p w14:paraId="21D69C5F" w14:textId="77777777" w:rsidR="00E7668B" w:rsidRDefault="00E7668B" w:rsidP="00E7668B">
      <w:pPr>
        <w:rPr>
          <w:rFonts w:ascii="TH SarabunPSK" w:hAnsi="TH SarabunPSK" w:cs="TH SarabunPSK"/>
          <w:b/>
          <w:bCs/>
          <w:sz w:val="30"/>
        </w:rPr>
      </w:pPr>
    </w:p>
    <w:p w14:paraId="4139BE3B" w14:textId="5F8023B2" w:rsidR="00E7668B" w:rsidRDefault="00E7668B" w:rsidP="00E7668B">
      <w:pPr>
        <w:rPr>
          <w:rFonts w:ascii="TH SarabunPSK" w:hAnsi="TH SarabunPSK" w:cs="TH SarabunPSK"/>
          <w:b/>
          <w:bCs/>
          <w:sz w:val="30"/>
        </w:rPr>
      </w:pPr>
    </w:p>
    <w:p w14:paraId="51E65B53" w14:textId="77777777" w:rsidR="00E7668B" w:rsidRDefault="00E7668B" w:rsidP="00E7668B">
      <w:pPr>
        <w:rPr>
          <w:rFonts w:ascii="TH SarabunPSK" w:hAnsi="TH SarabunPSK" w:cs="TH SarabunPSK"/>
          <w:b/>
          <w:bCs/>
          <w:sz w:val="30"/>
        </w:rPr>
      </w:pPr>
    </w:p>
    <w:p w14:paraId="13E47FC3" w14:textId="77777777" w:rsidR="00720D36" w:rsidRPr="00923775" w:rsidRDefault="00E7668B" w:rsidP="00720D36">
      <w:pPr>
        <w:tabs>
          <w:tab w:val="center" w:pos="6300"/>
        </w:tabs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</w:rPr>
        <w:tab/>
      </w:r>
      <w:r w:rsidR="00720D36" w:rsidRPr="00923775">
        <w:rPr>
          <w:rFonts w:ascii="TH SarabunPSK" w:hAnsi="TH SarabunPSK" w:cs="TH SarabunPSK"/>
          <w:sz w:val="30"/>
          <w:szCs w:val="30"/>
        </w:rPr>
        <w:t>……………………………</w:t>
      </w:r>
      <w:r w:rsidR="00720D36">
        <w:rPr>
          <w:rFonts w:ascii="TH SarabunPSK" w:hAnsi="TH SarabunPSK" w:cs="TH SarabunPSK"/>
          <w:sz w:val="30"/>
          <w:szCs w:val="30"/>
        </w:rPr>
        <w:t>………</w:t>
      </w:r>
      <w:r w:rsidR="00720D36" w:rsidRPr="00923775">
        <w:rPr>
          <w:rFonts w:ascii="TH SarabunPSK" w:hAnsi="TH SarabunPSK" w:cs="TH SarabunPSK"/>
          <w:sz w:val="30"/>
          <w:szCs w:val="30"/>
        </w:rPr>
        <w:t>…………...</w:t>
      </w:r>
      <w:r w:rsidR="00720D36">
        <w:rPr>
          <w:rFonts w:ascii="TH SarabunPSK" w:hAnsi="TH SarabunPSK" w:cs="TH SarabunPSK"/>
          <w:sz w:val="30"/>
          <w:szCs w:val="30"/>
        </w:rPr>
        <w:t xml:space="preserve"> </w:t>
      </w:r>
      <w:r w:rsidR="00720D36" w:rsidRPr="00923775">
        <w:rPr>
          <w:rFonts w:ascii="TH SarabunPSK" w:hAnsi="TH SarabunPSK" w:cs="TH SarabunPSK"/>
          <w:sz w:val="30"/>
          <w:szCs w:val="30"/>
          <w:cs/>
        </w:rPr>
        <w:t>ผู้ดูแลการปฏิบัติงานของนักศึกษา</w:t>
      </w:r>
    </w:p>
    <w:p w14:paraId="400610D1" w14:textId="77777777" w:rsidR="00720D36" w:rsidRDefault="00720D36" w:rsidP="00720D36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ab/>
      </w:r>
      <w:r w:rsidRPr="00923775">
        <w:rPr>
          <w:rFonts w:ascii="TH SarabunPSK" w:hAnsi="TH SarabunPSK" w:cs="TH SarabunPSK"/>
          <w:sz w:val="30"/>
          <w:szCs w:val="30"/>
        </w:rPr>
        <w:t>(</w:t>
      </w:r>
      <w:r>
        <w:rPr>
          <w:rFonts w:ascii="TH SarabunPSK" w:hAnsi="TH SarabunPSK" w:cs="TH SarabunPSK"/>
          <w:sz w:val="30"/>
          <w:szCs w:val="30"/>
        </w:rPr>
        <w:t>.</w:t>
      </w:r>
      <w:proofErr w:type="gramStart"/>
      <w:r w:rsidRPr="00923775">
        <w:rPr>
          <w:rFonts w:ascii="TH SarabunPSK" w:hAnsi="TH SarabunPSK" w:cs="TH SarabunPSK"/>
          <w:sz w:val="30"/>
          <w:szCs w:val="30"/>
        </w:rPr>
        <w:t>…</w:t>
      </w:r>
      <w:r>
        <w:rPr>
          <w:rFonts w:ascii="TH SarabunPSK" w:hAnsi="TH SarabunPSK" w:cs="TH SarabunPSK"/>
          <w:sz w:val="30"/>
          <w:szCs w:val="30"/>
        </w:rPr>
        <w:t>.</w:t>
      </w:r>
      <w:r>
        <w:rPr>
          <w:rFonts w:ascii="TH SarabunPSK" w:hAnsi="TH SarabunPSK" w:cs="TH SarabunPSK" w:hint="cs"/>
          <w:sz w:val="30"/>
          <w:szCs w:val="30"/>
          <w:cs/>
        </w:rPr>
        <w:t>นายดณุพล</w:t>
      </w:r>
      <w:proofErr w:type="gramEnd"/>
      <w:r>
        <w:rPr>
          <w:rFonts w:ascii="TH SarabunPSK" w:hAnsi="TH SarabunPSK" w:cs="TH SarabunPSK" w:hint="cs"/>
          <w:sz w:val="30"/>
          <w:szCs w:val="30"/>
          <w:cs/>
        </w:rPr>
        <w:t xml:space="preserve"> ค่ายหนองสวน</w:t>
      </w:r>
      <w:r>
        <w:rPr>
          <w:rFonts w:ascii="TH SarabunPSK" w:hAnsi="TH SarabunPSK" w:cs="TH SarabunPSK"/>
          <w:sz w:val="30"/>
          <w:szCs w:val="30"/>
        </w:rPr>
        <w:t>.</w:t>
      </w:r>
      <w:r w:rsidRPr="00923775">
        <w:rPr>
          <w:rFonts w:ascii="TH SarabunPSK" w:hAnsi="TH SarabunPSK" w:cs="TH SarabunPSK"/>
          <w:sz w:val="30"/>
          <w:szCs w:val="30"/>
        </w:rPr>
        <w:t>.</w:t>
      </w:r>
      <w:r>
        <w:rPr>
          <w:rFonts w:ascii="TH SarabunPSK" w:hAnsi="TH SarabunPSK" w:cs="TH SarabunPSK"/>
          <w:sz w:val="30"/>
          <w:szCs w:val="30"/>
        </w:rPr>
        <w:t>.</w:t>
      </w:r>
      <w:r w:rsidRPr="00923775">
        <w:rPr>
          <w:rFonts w:ascii="TH SarabunPSK" w:hAnsi="TH SarabunPSK" w:cs="TH SarabunPSK"/>
          <w:sz w:val="30"/>
          <w:szCs w:val="30"/>
        </w:rPr>
        <w:t>..)</w:t>
      </w:r>
    </w:p>
    <w:p w14:paraId="6EED1C34" w14:textId="223089EC" w:rsidR="00E7668B" w:rsidRDefault="00720D36" w:rsidP="00720D36">
      <w:pPr>
        <w:tabs>
          <w:tab w:val="center" w:pos="6300"/>
        </w:tabs>
        <w:rPr>
          <w:rStyle w:val="PageNumber"/>
        </w:rPr>
      </w:pPr>
      <w:r>
        <w:rPr>
          <w:rFonts w:ascii="TH SarabunPSK" w:hAnsi="TH SarabunPSK" w:cs="TH SarabunPSK"/>
          <w:sz w:val="30"/>
          <w:szCs w:val="30"/>
        </w:rPr>
        <w:t xml:space="preserve">                                                            …16.../…</w:t>
      </w:r>
      <w:r>
        <w:rPr>
          <w:rFonts w:ascii="TH SarabunPSK" w:hAnsi="TH SarabunPSK" w:cs="TH SarabunPSK" w:hint="cs"/>
          <w:sz w:val="30"/>
          <w:szCs w:val="30"/>
          <w:cs/>
        </w:rPr>
        <w:t>สิงหาคม</w:t>
      </w:r>
      <w:proofErr w:type="gramStart"/>
      <w:r>
        <w:rPr>
          <w:rFonts w:ascii="TH SarabunPSK" w:hAnsi="TH SarabunPSK" w:cs="TH SarabunPSK"/>
          <w:sz w:val="30"/>
          <w:szCs w:val="30"/>
        </w:rPr>
        <w:t>…./</w:t>
      </w:r>
      <w:proofErr w:type="gramEnd"/>
      <w:r>
        <w:rPr>
          <w:rFonts w:ascii="TH SarabunPSK" w:hAnsi="TH SarabunPSK" w:cs="TH SarabunPSK"/>
          <w:sz w:val="30"/>
          <w:szCs w:val="30"/>
        </w:rPr>
        <w:t>…2562…</w:t>
      </w:r>
      <w:r w:rsidR="00E7668B">
        <w:rPr>
          <w:rFonts w:ascii="TH SarabunPSK" w:hAnsi="TH SarabunPSK" w:cs="TH SarabunPSK" w:hint="cs"/>
          <w:sz w:val="30"/>
          <w:szCs w:val="30"/>
          <w:cs/>
        </w:rPr>
        <w:tab/>
      </w:r>
    </w:p>
    <w:p w14:paraId="195FEAE2" w14:textId="77777777" w:rsidR="00E7668B" w:rsidRDefault="00E7668B" w:rsidP="00E7668B"/>
    <w:p w14:paraId="0FC29A79" w14:textId="77777777" w:rsidR="00E7668B" w:rsidRDefault="00E7668B" w:rsidP="00E7668B"/>
    <w:p w14:paraId="37ACDA8A" w14:textId="77777777" w:rsidR="00E7668B" w:rsidRDefault="00E7668B" w:rsidP="00E7668B"/>
    <w:p w14:paraId="7D48BE04" w14:textId="77777777" w:rsidR="00E7668B" w:rsidRDefault="00E7668B" w:rsidP="00E7668B">
      <w:pPr>
        <w:rPr>
          <w:cs/>
        </w:rPr>
      </w:pPr>
    </w:p>
    <w:p w14:paraId="6AAE9025" w14:textId="77777777" w:rsidR="00E7668B" w:rsidRDefault="00E7668B" w:rsidP="00E7668B"/>
    <w:p w14:paraId="45DCBC79" w14:textId="77777777" w:rsidR="00E7668B" w:rsidRDefault="00E7668B" w:rsidP="00E7668B"/>
    <w:p w14:paraId="4037506A" w14:textId="77777777" w:rsidR="00E7668B" w:rsidRDefault="00E7668B" w:rsidP="00E7668B"/>
    <w:p w14:paraId="3AF03D3D" w14:textId="1D6F3715" w:rsidR="00E7668B" w:rsidRDefault="00E7668B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4EA0EB42" w14:textId="166446C9" w:rsidR="00E7668B" w:rsidRDefault="00E7668B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1FFC4AC3" w14:textId="2CCCE818" w:rsidR="00E7668B" w:rsidRDefault="00E7668B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4BF09E9C" w14:textId="6901A1DC" w:rsidR="00E7668B" w:rsidRDefault="00E7668B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7EAB50EE" w14:textId="0D4CBCC4" w:rsidR="00E7668B" w:rsidRDefault="00E7668B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53F259E2" w14:textId="136F132A" w:rsidR="00E7668B" w:rsidRDefault="00E7668B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273EE07E" w14:textId="3236F806" w:rsidR="00E7668B" w:rsidRDefault="00E7668B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01D5C524" w14:textId="00F8AA15" w:rsidR="00E7668B" w:rsidRDefault="00E7668B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5EA19D5A" w14:textId="791E7F98" w:rsidR="00E7668B" w:rsidRDefault="00E7668B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2211EB9F" w14:textId="248900EA" w:rsidR="00E7668B" w:rsidRDefault="00E7668B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36F4D5CB" w14:textId="69BA9CD8" w:rsidR="00E7668B" w:rsidRDefault="00E7668B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371FEAFA" w14:textId="5E8650DC" w:rsidR="00E7668B" w:rsidRDefault="00E7668B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61D8F22B" w14:textId="5ACF4B30" w:rsidR="00E7668B" w:rsidRDefault="00E7668B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5D845C08" w14:textId="39CB98D1" w:rsidR="00E7668B" w:rsidRDefault="00E7668B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52B251B5" w14:textId="6A40F90F" w:rsidR="00E7668B" w:rsidRDefault="00E7668B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599FA1D5" w14:textId="5C1060CA" w:rsidR="00D86828" w:rsidRDefault="00D86828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7B5DFB3F" w14:textId="4C2259F2" w:rsidR="00D86828" w:rsidRDefault="00D86828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5CE16D22" w14:textId="4F24917C" w:rsidR="008E3C46" w:rsidRDefault="008E3C46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48EE1D9C" w14:textId="71F2C229" w:rsidR="008E3C46" w:rsidRDefault="008E3C46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090F8C98" w14:textId="349153B3" w:rsidR="008E3C46" w:rsidRDefault="008E3C46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4644C182" w14:textId="56C07D01" w:rsidR="008E3C46" w:rsidRDefault="008E3C46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318874F8" w14:textId="5AFC0D42" w:rsidR="008E3C46" w:rsidRDefault="008E3C46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12957B8A" w14:textId="0BB11974" w:rsidR="008E3C46" w:rsidRDefault="008E3C46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242A3316" w14:textId="01F69276" w:rsidR="008E3C46" w:rsidRDefault="008E3C46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6B5D6692" w14:textId="7934E799" w:rsidR="008E3C46" w:rsidRDefault="008E3C46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7DA5D363" w14:textId="5DAB7214" w:rsidR="008E3C46" w:rsidRDefault="008E3C46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15443F83" w14:textId="76453AAF" w:rsidR="008E3C46" w:rsidRDefault="008E3C46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58E95152" w14:textId="09E19979" w:rsidR="008E3C46" w:rsidRDefault="008E3C46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2EC972E7" w14:textId="77777777" w:rsidR="008E3C46" w:rsidRDefault="008E3C46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4B9A0E04" w14:textId="77777777" w:rsidR="00E7668B" w:rsidRDefault="00E7668B" w:rsidP="00E7668B">
      <w:pPr>
        <w:pStyle w:val="Subtitle"/>
        <w:jc w:val="left"/>
        <w:rPr>
          <w:rFonts w:ascii="TH SarabunPSK" w:hAnsi="TH SarabunPSK" w:cs="TH SarabunPSK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3BF81E4" wp14:editId="04E6D47C">
                <wp:simplePos x="0" y="0"/>
                <wp:positionH relativeFrom="column">
                  <wp:posOffset>5047615</wp:posOffset>
                </wp:positionH>
                <wp:positionV relativeFrom="paragraph">
                  <wp:posOffset>112395</wp:posOffset>
                </wp:positionV>
                <wp:extent cx="777875" cy="334645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75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4ECD90" w14:textId="77777777" w:rsidR="004E7B3F" w:rsidRDefault="004E7B3F" w:rsidP="00E7668B">
                            <w:pPr>
                              <w:jc w:val="right"/>
                              <w:rPr>
                                <w:rFonts w:ascii="TH SarabunPSK" w:hAnsi="TH SarabunPSK" w:cs="TH SarabunPSK"/>
                                <w:szCs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Cs w:val="28"/>
                                <w:cs/>
                              </w:rPr>
                              <w:t>(สหกิจ09)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BF81E4" id="Text Box 17" o:spid="_x0000_s1034" type="#_x0000_t202" style="position:absolute;margin-left:397.45pt;margin-top:8.85pt;width:61.25pt;height:26.35pt;z-index:-2516377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" filled="f" stroked="f">
                <v:textbox style="mso-fit-shape-to-text:t">
                  <w:txbxContent>
                    <w:p w14:paraId="214ECD90" w14:textId="77777777" w:rsidR="004E7B3F" w:rsidRDefault="004E7B3F" w:rsidP="00E7668B">
                      <w:pPr>
                        <w:jc w:val="right"/>
                        <w:rPr>
                          <w:rFonts w:ascii="TH SarabunPSK" w:hAnsi="TH SarabunPSK" w:cs="TH SarabunPSK"/>
                          <w:szCs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Cs w:val="28"/>
                          <w:cs/>
                        </w:rPr>
                        <w:t>(สหกิจ09)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</w:rPr>
        <w:drawing>
          <wp:inline distT="0" distB="0" distL="0" distR="0" wp14:anchorId="2672458E" wp14:editId="08E32E62">
            <wp:extent cx="259080" cy="472440"/>
            <wp:effectExtent l="0" t="0" r="7620" b="3810"/>
            <wp:docPr id="18" name="Picture 18" descr="logo rmutto_color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rmutto_color n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PageNumber"/>
          <w:rFonts w:ascii="TH SarabunPSK" w:hAnsi="TH SarabunPSK" w:cs="TH SarabunPSK" w:hint="cs"/>
          <w:cs/>
        </w:rPr>
        <w:t xml:space="preserve">  </w:t>
      </w:r>
      <w:r>
        <w:rPr>
          <w:rStyle w:val="PageNumber"/>
          <w:rFonts w:ascii="TH SarabunPSK" w:hAnsi="TH SarabunPSK" w:cs="TH SarabunPSK" w:hint="cs"/>
          <w:sz w:val="28"/>
          <w:szCs w:val="28"/>
          <w:cs/>
        </w:rPr>
        <w:t>มหาวิทยาลัยเทคโนโลยีราชมงคลตะวันออก</w:t>
      </w:r>
      <w:r>
        <w:rPr>
          <w:rStyle w:val="PageNumber"/>
          <w:rFonts w:ascii="TH SarabunPSK" w:hAnsi="TH SarabunPSK" w:cs="TH SarabunPSK" w:hint="cs"/>
          <w:cs/>
        </w:rPr>
        <w:tab/>
      </w:r>
      <w:r>
        <w:rPr>
          <w:rStyle w:val="PageNumber"/>
          <w:rFonts w:ascii="TH SarabunPSK" w:hAnsi="TH SarabunPSK" w:cs="TH SarabunPSK" w:hint="cs"/>
          <w:cs/>
        </w:rPr>
        <w:tab/>
      </w:r>
      <w:r>
        <w:rPr>
          <w:rStyle w:val="PageNumber"/>
          <w:rFonts w:ascii="TH SarabunPSK" w:hAnsi="TH SarabunPSK" w:cs="TH SarabunPSK" w:hint="cs"/>
          <w:cs/>
        </w:rPr>
        <w:tab/>
      </w:r>
      <w:r>
        <w:rPr>
          <w:rStyle w:val="PageNumber"/>
          <w:rFonts w:ascii="TH SarabunPSK" w:hAnsi="TH SarabunPSK" w:cs="TH SarabunPSK" w:hint="cs"/>
          <w:cs/>
        </w:rPr>
        <w:tab/>
      </w:r>
      <w:r>
        <w:rPr>
          <w:rStyle w:val="PageNumber"/>
          <w:rFonts w:ascii="TH SarabunPSK" w:hAnsi="TH SarabunPSK" w:cs="TH SarabunPSK" w:hint="cs"/>
          <w:cs/>
        </w:rPr>
        <w:tab/>
      </w:r>
    </w:p>
    <w:p w14:paraId="70188D69" w14:textId="77777777" w:rsidR="00E7668B" w:rsidRDefault="00E7668B" w:rsidP="00E7668B">
      <w:pPr>
        <w:spacing w:line="360" w:lineRule="auto"/>
        <w:ind w:right="-874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8F5ECCD" w14:textId="77777777" w:rsidR="00E7668B" w:rsidRDefault="00E7668B" w:rsidP="00E7668B">
      <w:pPr>
        <w:spacing w:line="360" w:lineRule="auto"/>
        <w:ind w:right="-874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แบบรายงานการปฏิบัติงานสหกิจศึกษา ประจำสัปดาห์</w:t>
      </w:r>
    </w:p>
    <w:p w14:paraId="0D8A77D3" w14:textId="77777777" w:rsidR="00E7668B" w:rsidRDefault="00E7668B" w:rsidP="00E7668B">
      <w:pPr>
        <w:ind w:left="-284" w:right="-874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สาขา ..........วิทยาการคอมพิวเตอร์........................... คณะ ......บริหารธุรกิจและเทคโนโลยีสานสนเทศ.....</w:t>
      </w:r>
    </w:p>
    <w:p w14:paraId="14239D2A" w14:textId="77777777" w:rsidR="00E7668B" w:rsidRDefault="00E7668B" w:rsidP="00E7668B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****************************************************************************************</w:t>
      </w:r>
    </w:p>
    <w:p w14:paraId="355120FC" w14:textId="77777777" w:rsidR="00E7668B" w:rsidRDefault="00E7668B" w:rsidP="00E7668B">
      <w:pPr>
        <w:spacing w:before="240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ชื่อ </w:t>
      </w:r>
      <w:r>
        <w:rPr>
          <w:rFonts w:ascii="TH SarabunPSK" w:hAnsi="TH SarabunPSK" w:cs="TH SarabunPSK" w:hint="cs"/>
          <w:b/>
          <w:bCs/>
          <w:sz w:val="30"/>
          <w:szCs w:val="30"/>
        </w:rPr>
        <w:t>–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นามสกุล   นักศึกษา </w:t>
      </w:r>
      <w:r>
        <w:rPr>
          <w:rFonts w:ascii="TH SarabunPSK" w:hAnsi="TH SarabunPSK" w:cs="TH SarabunPSK" w:hint="cs"/>
          <w:sz w:val="30"/>
          <w:szCs w:val="30"/>
          <w:cs/>
        </w:rPr>
        <w:t>......นายฐาปนพงศ์ จิตต์บุญธรรม.........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รหัสนักศึกษา </w:t>
      </w:r>
      <w:r>
        <w:rPr>
          <w:rFonts w:ascii="TH SarabunPSK" w:hAnsi="TH SarabunPSK" w:cs="TH SarabunPSK" w:hint="cs"/>
          <w:sz w:val="30"/>
          <w:szCs w:val="30"/>
          <w:cs/>
        </w:rPr>
        <w:t>..........025930461031-6...........</w:t>
      </w:r>
    </w:p>
    <w:p w14:paraId="046B3D64" w14:textId="77777777" w:rsidR="00E7668B" w:rsidRDefault="00E7668B" w:rsidP="00E7668B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หน่วยงาน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 ..........บริษัท การท่าอากาศยานไทย จำกัด </w:t>
      </w:r>
      <w:r>
        <w:rPr>
          <w:rFonts w:ascii="TH SarabunPSK" w:hAnsi="TH SarabunPSK" w:cs="TH SarabunPSK" w:hint="cs"/>
          <w:sz w:val="30"/>
          <w:szCs w:val="30"/>
        </w:rPr>
        <w:t>(</w:t>
      </w:r>
      <w:r>
        <w:rPr>
          <w:rFonts w:ascii="TH SarabunPSK" w:hAnsi="TH SarabunPSK" w:cs="TH SarabunPSK" w:hint="cs"/>
          <w:sz w:val="30"/>
          <w:szCs w:val="30"/>
          <w:cs/>
        </w:rPr>
        <w:t>มหาชน</w:t>
      </w:r>
      <w:r>
        <w:rPr>
          <w:rFonts w:ascii="TH SarabunPSK" w:hAnsi="TH SarabunPSK" w:cs="TH SarabunPSK" w:hint="cs"/>
          <w:sz w:val="30"/>
          <w:szCs w:val="30"/>
        </w:rPr>
        <w:t>)</w:t>
      </w:r>
      <w:r>
        <w:rPr>
          <w:rFonts w:ascii="TH SarabunPSK" w:hAnsi="TH SarabunPSK" w:cs="TH SarabunPSK" w:hint="cs"/>
          <w:sz w:val="30"/>
          <w:szCs w:val="30"/>
          <w:cs/>
        </w:rPr>
        <w:t>..................................................................................</w:t>
      </w:r>
    </w:p>
    <w:p w14:paraId="211ED0A4" w14:textId="77777777" w:rsidR="00E7668B" w:rsidRDefault="00E7668B" w:rsidP="00E7668B">
      <w:pPr>
        <w:pStyle w:val="Header"/>
        <w:tabs>
          <w:tab w:val="left" w:pos="720"/>
        </w:tabs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สถานที่ตั้ง </w:t>
      </w:r>
      <w:r>
        <w:rPr>
          <w:rFonts w:ascii="TH SarabunPSK" w:hAnsi="TH SarabunPSK" w:cs="TH SarabunPSK" w:hint="cs"/>
          <w:sz w:val="30"/>
          <w:szCs w:val="30"/>
          <w:cs/>
        </w:rPr>
        <w:t>.....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.....</w:t>
      </w:r>
      <w:r>
        <w:rPr>
          <w:rFonts w:ascii="TH SarabunPSK" w:hAnsi="TH SarabunPSK" w:cs="TH SarabunPSK" w:hint="cs"/>
          <w:color w:val="000000"/>
          <w:sz w:val="30"/>
          <w:szCs w:val="30"/>
          <w:cs/>
        </w:rPr>
        <w:t>333 ถนนเชิดวุฒากาศ แขวงสีกัน เขตดอนเมือง กรุงเทพฯ 10210 ประเทศไทย............................</w:t>
      </w:r>
    </w:p>
    <w:p w14:paraId="3636D69B" w14:textId="77777777" w:rsidR="00E7668B" w:rsidRDefault="00E7668B" w:rsidP="00E7668B">
      <w:pPr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สัปดาห์ที่ </w:t>
      </w:r>
      <w:r>
        <w:rPr>
          <w:rFonts w:ascii="TH SarabunPSK" w:hAnsi="TH SarabunPSK" w:cs="TH SarabunPSK" w:hint="cs"/>
          <w:sz w:val="30"/>
          <w:szCs w:val="30"/>
          <w:cs/>
        </w:rPr>
        <w:t>........</w:t>
      </w:r>
      <w:r>
        <w:rPr>
          <w:rFonts w:ascii="TH SarabunPSK" w:hAnsi="TH SarabunPSK" w:cs="TH SarabunPSK"/>
          <w:sz w:val="30"/>
          <w:szCs w:val="30"/>
        </w:rPr>
        <w:t>9</w:t>
      </w:r>
      <w:r>
        <w:rPr>
          <w:rFonts w:ascii="TH SarabunPSK" w:hAnsi="TH SarabunPSK" w:cs="TH SarabunPSK" w:hint="cs"/>
          <w:sz w:val="30"/>
          <w:szCs w:val="30"/>
          <w:cs/>
        </w:rPr>
        <w:t>..........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ระหว่างวันที่ </w:t>
      </w:r>
      <w:r>
        <w:rPr>
          <w:rFonts w:ascii="TH SarabunPSK" w:hAnsi="TH SarabunPSK" w:cs="TH SarabunPSK" w:hint="cs"/>
          <w:sz w:val="30"/>
          <w:szCs w:val="30"/>
          <w:cs/>
        </w:rPr>
        <w:t>........</w:t>
      </w:r>
      <w:r>
        <w:rPr>
          <w:rFonts w:ascii="TH SarabunPSK" w:hAnsi="TH SarabunPSK" w:cs="TH SarabunPSK"/>
          <w:sz w:val="30"/>
          <w:szCs w:val="30"/>
        </w:rPr>
        <w:t>19</w:t>
      </w:r>
      <w:r>
        <w:rPr>
          <w:rFonts w:ascii="TH SarabunPSK" w:hAnsi="TH SarabunPSK" w:cs="TH SarabunPSK" w:hint="cs"/>
          <w:sz w:val="30"/>
          <w:szCs w:val="30"/>
          <w:cs/>
        </w:rPr>
        <w:t>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เดือน</w:t>
      </w:r>
      <w:r>
        <w:rPr>
          <w:rFonts w:ascii="TH SarabunPSK" w:hAnsi="TH SarabunPSK" w:cs="TH SarabunPSK" w:hint="cs"/>
          <w:sz w:val="30"/>
          <w:szCs w:val="30"/>
          <w:cs/>
        </w:rPr>
        <w:t>..............สิงหาคม......................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พ.ศ. </w:t>
      </w:r>
      <w:r>
        <w:rPr>
          <w:rFonts w:ascii="TH SarabunPSK" w:hAnsi="TH SarabunPSK" w:cs="TH SarabunPSK" w:hint="cs"/>
          <w:sz w:val="30"/>
          <w:szCs w:val="30"/>
          <w:cs/>
        </w:rPr>
        <w:t>...........2562.............</w:t>
      </w:r>
    </w:p>
    <w:p w14:paraId="70D3C688" w14:textId="77777777" w:rsidR="00E7668B" w:rsidRDefault="00E7668B" w:rsidP="00E7668B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ถึงวันที่ </w:t>
      </w:r>
      <w:r>
        <w:rPr>
          <w:rFonts w:ascii="TH SarabunPSK" w:hAnsi="TH SarabunPSK" w:cs="TH SarabunPSK" w:hint="cs"/>
          <w:sz w:val="30"/>
          <w:szCs w:val="30"/>
          <w:cs/>
        </w:rPr>
        <w:t>.........</w:t>
      </w:r>
      <w:r>
        <w:rPr>
          <w:rFonts w:ascii="TH SarabunPSK" w:hAnsi="TH SarabunPSK" w:cs="TH SarabunPSK"/>
          <w:sz w:val="30"/>
          <w:szCs w:val="30"/>
        </w:rPr>
        <w:t>23</w:t>
      </w:r>
      <w:r>
        <w:rPr>
          <w:rFonts w:ascii="TH SarabunPSK" w:hAnsi="TH SarabunPSK" w:cs="TH SarabunPSK" w:hint="cs"/>
          <w:sz w:val="30"/>
          <w:szCs w:val="30"/>
          <w:cs/>
        </w:rPr>
        <w:t>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เดือน.</w:t>
      </w:r>
      <w:r>
        <w:rPr>
          <w:rFonts w:ascii="TH SarabunPSK" w:hAnsi="TH SarabunPSK" w:cs="TH SarabunPSK" w:hint="cs"/>
          <w:sz w:val="30"/>
          <w:szCs w:val="30"/>
          <w:cs/>
        </w:rPr>
        <w:t>..............สิงหาคม.....................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พ.ศ. </w:t>
      </w:r>
      <w:r>
        <w:rPr>
          <w:rFonts w:ascii="TH SarabunPSK" w:hAnsi="TH SarabunPSK" w:cs="TH SarabunPSK" w:hint="cs"/>
          <w:sz w:val="30"/>
          <w:szCs w:val="30"/>
          <w:cs/>
        </w:rPr>
        <w:t>............2562.............</w:t>
      </w:r>
    </w:p>
    <w:p w14:paraId="07744187" w14:textId="77777777" w:rsidR="00E7668B" w:rsidRDefault="00E7668B" w:rsidP="00E7668B">
      <w:pPr>
        <w:spacing w:before="120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****************************************************************************************</w:t>
      </w:r>
    </w:p>
    <w:p w14:paraId="12027DBC" w14:textId="77777777" w:rsidR="00E7668B" w:rsidRDefault="00E7668B" w:rsidP="00E7668B">
      <w:pPr>
        <w:rPr>
          <w:rFonts w:ascii="TH SarabunPSK" w:hAnsi="TH SarabunPSK" w:cs="TH SarabunPSK"/>
          <w:b/>
          <w:bCs/>
          <w:sz w:val="30"/>
          <w:szCs w:val="30"/>
          <w:cs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รายงานการปฏิบัติงานประจำสัปดาห์</w:t>
      </w:r>
    </w:p>
    <w:p w14:paraId="049E56CA" w14:textId="77777777" w:rsidR="00E7668B" w:rsidRDefault="00E7668B" w:rsidP="00E7668B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งานที่ได้รับมอบหมาย / ปฏิบัติหน้าที่</w:t>
      </w:r>
    </w:p>
    <w:p w14:paraId="49742D6B" w14:textId="77777777" w:rsidR="00E7668B" w:rsidRDefault="00E7668B" w:rsidP="00E7668B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วิธีการ / ขั้นตอนการปฏิบัติงาน</w:t>
      </w:r>
    </w:p>
    <w:p w14:paraId="08FF37E4" w14:textId="77777777" w:rsidR="00E7668B" w:rsidRDefault="00E7668B" w:rsidP="00E7668B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เครื่องมือ / อุปกรณ์ที่ใช้ในการปฏิบัติงาน</w:t>
      </w:r>
    </w:p>
    <w:p w14:paraId="420FED63" w14:textId="77777777" w:rsidR="00E7668B" w:rsidRDefault="00E7668B" w:rsidP="00E7668B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ผลของการปฏิบัติงาน</w:t>
      </w:r>
    </w:p>
    <w:p w14:paraId="7812B458" w14:textId="77777777" w:rsidR="00E7668B" w:rsidRDefault="00E7668B" w:rsidP="00E7668B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ปัญหา / อุปสรรค</w:t>
      </w:r>
    </w:p>
    <w:p w14:paraId="009D9BD1" w14:textId="77777777" w:rsidR="00E7668B" w:rsidRDefault="00E7668B" w:rsidP="00E7668B">
      <w:pPr>
        <w:rPr>
          <w:rFonts w:ascii="TH SarabunPSK" w:hAnsi="TH SarabunPSK" w:cs="TH SarabunPSK"/>
          <w:b/>
          <w:bCs/>
          <w:sz w:val="30"/>
          <w:szCs w:val="30"/>
          <w:cs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****************************************************************************************</w:t>
      </w:r>
    </w:p>
    <w:p w14:paraId="396F608A" w14:textId="77777777" w:rsidR="00E7668B" w:rsidRDefault="00E7668B" w:rsidP="00E7668B">
      <w:pPr>
        <w:rPr>
          <w:rFonts w:ascii="TH SarabunPSK" w:hAnsi="TH SarabunPSK" w:cs="TH SarabunPSK"/>
          <w:b/>
          <w:bCs/>
          <w:sz w:val="30"/>
          <w:szCs w:val="30"/>
        </w:rPr>
      </w:pPr>
    </w:p>
    <w:p w14:paraId="00D77025" w14:textId="77777777" w:rsidR="00E7668B" w:rsidRDefault="00E7668B" w:rsidP="008E3C46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งานที่ได้รับมอบหมาย</w:t>
      </w:r>
    </w:p>
    <w:p w14:paraId="63F5EA7F" w14:textId="77777777" w:rsidR="00E7668B" w:rsidRPr="005C42F4" w:rsidRDefault="00E7668B" w:rsidP="008E3C46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sz w:val="30"/>
          <w:cs/>
        </w:rPr>
        <w:t xml:space="preserve">อัปโหลดงานขึ้นบน </w:t>
      </w:r>
      <w:r>
        <w:rPr>
          <w:rFonts w:ascii="TH SarabunPSK" w:hAnsi="TH SarabunPSK" w:cs="TH SarabunPSK"/>
          <w:sz w:val="30"/>
        </w:rPr>
        <w:t xml:space="preserve">Server </w:t>
      </w:r>
      <w:r>
        <w:rPr>
          <w:rFonts w:ascii="TH SarabunPSK" w:hAnsi="TH SarabunPSK" w:cs="TH SarabunPSK" w:hint="cs"/>
          <w:sz w:val="30"/>
          <w:cs/>
        </w:rPr>
        <w:t>ตัวเอง</w:t>
      </w:r>
    </w:p>
    <w:p w14:paraId="6C31E6AC" w14:textId="77777777" w:rsidR="00E7668B" w:rsidRDefault="00E7668B" w:rsidP="008E3C46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sz w:val="30"/>
          <w:cs/>
        </w:rPr>
        <w:t xml:space="preserve">แก้ไข </w:t>
      </w:r>
      <w:r>
        <w:rPr>
          <w:rFonts w:ascii="TH SarabunPSK" w:hAnsi="TH SarabunPSK" w:cs="TH SarabunPSK"/>
          <w:sz w:val="30"/>
        </w:rPr>
        <w:t>Error</w:t>
      </w:r>
    </w:p>
    <w:p w14:paraId="516B464D" w14:textId="77777777" w:rsidR="00E7668B" w:rsidRDefault="00E7668B" w:rsidP="008E3C46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ขั้นตอนการปฏับัติงาน</w:t>
      </w:r>
    </w:p>
    <w:p w14:paraId="1B74CE84" w14:textId="77777777" w:rsidR="00E7668B" w:rsidRPr="005C42F4" w:rsidRDefault="00E7668B" w:rsidP="008E3C46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sz w:val="30"/>
          <w:cs/>
        </w:rPr>
        <w:t xml:space="preserve">อัปโหลดงานขึ้นบน </w:t>
      </w:r>
      <w:r>
        <w:rPr>
          <w:rFonts w:ascii="TH SarabunPSK" w:hAnsi="TH SarabunPSK" w:cs="TH SarabunPSK"/>
          <w:sz w:val="30"/>
        </w:rPr>
        <w:t xml:space="preserve">Server </w:t>
      </w:r>
      <w:r>
        <w:rPr>
          <w:rFonts w:ascii="TH SarabunPSK" w:hAnsi="TH SarabunPSK" w:cs="TH SarabunPSK" w:hint="cs"/>
          <w:sz w:val="30"/>
          <w:cs/>
        </w:rPr>
        <w:t>เพื่อทดสอบการทำงานจริง</w:t>
      </w:r>
    </w:p>
    <w:p w14:paraId="0C1D03D9" w14:textId="10216C1A" w:rsidR="00D86828" w:rsidRPr="008E3C46" w:rsidRDefault="00E7668B" w:rsidP="008E3C46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sz w:val="30"/>
          <w:cs/>
        </w:rPr>
        <w:t>แก้ไขงานบางส่วนแล้วอัปโหลดขึ้นไปใหม่</w:t>
      </w:r>
    </w:p>
    <w:p w14:paraId="7F33B25E" w14:textId="77777777" w:rsidR="00E7668B" w:rsidRDefault="00E7668B" w:rsidP="008E3C46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อุปกรณ์ที่ใช้ในการปฏิบัติ</w:t>
      </w:r>
    </w:p>
    <w:p w14:paraId="7D4EBBC7" w14:textId="77777777" w:rsidR="00E7668B" w:rsidRDefault="00E7668B" w:rsidP="008E3C46">
      <w:pPr>
        <w:spacing w:line="276" w:lineRule="auto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b/>
          <w:bCs/>
          <w:sz w:val="30"/>
        </w:rPr>
        <w:t xml:space="preserve">           Hardware</w:t>
      </w:r>
    </w:p>
    <w:p w14:paraId="5086B668" w14:textId="77777777" w:rsidR="00E7668B" w:rsidRDefault="00E7668B" w:rsidP="008E3C46">
      <w:pPr>
        <w:spacing w:line="276" w:lineRule="auto"/>
        <w:ind w:left="7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</w:rPr>
        <w:t xml:space="preserve">      </w:t>
      </w:r>
      <w:r>
        <w:rPr>
          <w:rFonts w:ascii="TH SarabunPSK" w:hAnsi="TH SarabunPSK" w:cs="TH SarabunPSK" w:hint="cs"/>
          <w:b/>
          <w:bCs/>
          <w:sz w:val="30"/>
        </w:rPr>
        <w:t xml:space="preserve">-  </w:t>
      </w:r>
      <w:r>
        <w:rPr>
          <w:rFonts w:ascii="TH SarabunPSK" w:hAnsi="TH SarabunPSK" w:cs="TH SarabunPSK" w:hint="cs"/>
          <w:sz w:val="30"/>
          <w:szCs w:val="30"/>
        </w:rPr>
        <w:t>Notebook</w:t>
      </w:r>
    </w:p>
    <w:p w14:paraId="5B108A06" w14:textId="77777777" w:rsidR="00E7668B" w:rsidRDefault="00E7668B" w:rsidP="008E3C46">
      <w:pPr>
        <w:spacing w:line="276" w:lineRule="auto"/>
        <w:ind w:left="7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</w:rPr>
        <w:t xml:space="preserve">      -</w:t>
      </w:r>
      <w:r>
        <w:rPr>
          <w:rFonts w:ascii="TH SarabunPSK" w:hAnsi="TH SarabunPSK" w:cs="TH SarabunPSK" w:hint="cs"/>
          <w:sz w:val="30"/>
          <w:szCs w:val="30"/>
        </w:rPr>
        <w:t xml:space="preserve">  Mouse</w:t>
      </w:r>
    </w:p>
    <w:p w14:paraId="248BE4A5" w14:textId="77777777" w:rsidR="00E7668B" w:rsidRDefault="00E7668B" w:rsidP="008E3C46">
      <w:pPr>
        <w:spacing w:line="276" w:lineRule="auto"/>
        <w:ind w:left="720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b/>
          <w:bCs/>
          <w:sz w:val="30"/>
        </w:rPr>
        <w:t>Software</w:t>
      </w:r>
    </w:p>
    <w:p w14:paraId="25CF46F7" w14:textId="77777777" w:rsidR="00E7668B" w:rsidRDefault="00E7668B" w:rsidP="008E3C46">
      <w:pPr>
        <w:spacing w:line="276" w:lineRule="auto"/>
        <w:ind w:left="720"/>
        <w:rPr>
          <w:rFonts w:ascii="TH SarabunPSK" w:hAnsi="TH SarabunPSK" w:cs="TH SarabunPSK"/>
          <w:sz w:val="30"/>
        </w:rPr>
      </w:pPr>
      <w:r>
        <w:rPr>
          <w:rFonts w:ascii="TH SarabunPSK" w:hAnsi="TH SarabunPSK" w:cs="TH SarabunPSK" w:hint="cs"/>
          <w:b/>
          <w:bCs/>
          <w:sz w:val="30"/>
        </w:rPr>
        <w:t xml:space="preserve"> </w:t>
      </w:r>
      <w:r>
        <w:rPr>
          <w:rFonts w:ascii="TH SarabunPSK" w:hAnsi="TH SarabunPSK" w:cs="TH SarabunPSK" w:hint="cs"/>
          <w:sz w:val="30"/>
        </w:rPr>
        <w:t xml:space="preserve">     -  Visual Studio Code</w:t>
      </w:r>
    </w:p>
    <w:p w14:paraId="1BE22DFA" w14:textId="77777777" w:rsidR="00E7668B" w:rsidRDefault="00E7668B" w:rsidP="008E3C46">
      <w:pPr>
        <w:spacing w:line="276" w:lineRule="auto"/>
        <w:ind w:left="720"/>
        <w:rPr>
          <w:rFonts w:ascii="TH SarabunPSK" w:hAnsi="TH SarabunPSK" w:cs="TH SarabunPSK"/>
          <w:sz w:val="30"/>
        </w:rPr>
      </w:pPr>
      <w:r>
        <w:rPr>
          <w:rFonts w:ascii="TH SarabunPSK" w:hAnsi="TH SarabunPSK" w:cs="TH SarabunPSK" w:hint="cs"/>
          <w:sz w:val="30"/>
        </w:rPr>
        <w:lastRenderedPageBreak/>
        <w:t xml:space="preserve">      -  </w:t>
      </w:r>
      <w:proofErr w:type="spellStart"/>
      <w:r>
        <w:rPr>
          <w:rFonts w:ascii="TH SarabunPSK" w:hAnsi="TH SarabunPSK" w:cs="TH SarabunPSK" w:hint="cs"/>
          <w:sz w:val="30"/>
        </w:rPr>
        <w:t>Xampp</w:t>
      </w:r>
      <w:proofErr w:type="spellEnd"/>
    </w:p>
    <w:p w14:paraId="4F0A84CB" w14:textId="77777777" w:rsidR="00E7668B" w:rsidRDefault="00E7668B" w:rsidP="008E3C46">
      <w:pPr>
        <w:spacing w:line="276" w:lineRule="auto"/>
        <w:ind w:left="7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cs/>
        </w:rPr>
        <w:t xml:space="preserve">       </w:t>
      </w:r>
      <w:r w:rsidRPr="005C42F4">
        <w:rPr>
          <w:rFonts w:ascii="TH SarabunPSK" w:hAnsi="TH SarabunPSK" w:cs="TH SarabunPSK" w:hint="cs"/>
          <w:sz w:val="30"/>
          <w:szCs w:val="30"/>
          <w:cs/>
        </w:rPr>
        <w:t xml:space="preserve">- </w:t>
      </w:r>
      <w:r>
        <w:rPr>
          <w:rFonts w:ascii="TH SarabunPSK" w:hAnsi="TH SarabunPSK" w:cs="TH SarabunPSK"/>
          <w:sz w:val="30"/>
          <w:szCs w:val="30"/>
        </w:rPr>
        <w:t xml:space="preserve"> </w:t>
      </w:r>
      <w:proofErr w:type="spellStart"/>
      <w:r>
        <w:rPr>
          <w:rFonts w:ascii="TH SarabunPSK" w:hAnsi="TH SarabunPSK" w:cs="TH SarabunPSK"/>
          <w:sz w:val="30"/>
          <w:szCs w:val="30"/>
        </w:rPr>
        <w:t>Filezilla</w:t>
      </w:r>
      <w:proofErr w:type="spellEnd"/>
    </w:p>
    <w:p w14:paraId="619549B1" w14:textId="77777777" w:rsidR="00E7668B" w:rsidRPr="005C42F4" w:rsidRDefault="00E7668B" w:rsidP="008E3C46">
      <w:pPr>
        <w:spacing w:line="276" w:lineRule="auto"/>
        <w:ind w:left="7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 xml:space="preserve">      -  </w:t>
      </w:r>
      <w:proofErr w:type="spellStart"/>
      <w:r>
        <w:rPr>
          <w:rFonts w:ascii="TH SarabunPSK" w:hAnsi="TH SarabunPSK" w:cs="TH SarabunPSK"/>
          <w:sz w:val="30"/>
          <w:szCs w:val="30"/>
        </w:rPr>
        <w:t>Github</w:t>
      </w:r>
      <w:proofErr w:type="spellEnd"/>
      <w:r w:rsidRPr="005C42F4">
        <w:rPr>
          <w:rFonts w:ascii="TH SarabunPSK" w:hAnsi="TH SarabunPSK" w:cs="TH SarabunPSK" w:hint="cs"/>
          <w:sz w:val="30"/>
          <w:szCs w:val="30"/>
          <w:cs/>
        </w:rPr>
        <w:t xml:space="preserve">   </w:t>
      </w:r>
    </w:p>
    <w:p w14:paraId="3739055C" w14:textId="77777777" w:rsidR="00E7668B" w:rsidRDefault="00E7668B" w:rsidP="008E3C46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ผลของการปฏิบัติงาน</w:t>
      </w:r>
    </w:p>
    <w:p w14:paraId="218F7024" w14:textId="77777777" w:rsidR="00E7668B" w:rsidRDefault="00E7668B" w:rsidP="008E3C46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sz w:val="30"/>
        </w:rPr>
      </w:pPr>
      <w:r>
        <w:rPr>
          <w:rFonts w:ascii="TH SarabunPSK" w:hAnsi="TH SarabunPSK" w:cs="TH SarabunPSK" w:hint="cs"/>
          <w:sz w:val="30"/>
          <w:cs/>
        </w:rPr>
        <w:t xml:space="preserve">สามารถใช้งานเว็บไซต์ได้บน </w:t>
      </w:r>
      <w:r>
        <w:rPr>
          <w:rFonts w:ascii="TH SarabunPSK" w:hAnsi="TH SarabunPSK" w:cs="TH SarabunPSK" w:hint="cs"/>
          <w:sz w:val="30"/>
        </w:rPr>
        <w:t xml:space="preserve">Server </w:t>
      </w:r>
      <w:r>
        <w:rPr>
          <w:rFonts w:ascii="TH SarabunPSK" w:hAnsi="TH SarabunPSK" w:cs="TH SarabunPSK" w:hint="cs"/>
          <w:sz w:val="30"/>
          <w:cs/>
        </w:rPr>
        <w:t>ของตัวเองได้</w:t>
      </w:r>
    </w:p>
    <w:p w14:paraId="16CDE721" w14:textId="77777777" w:rsidR="00E7668B" w:rsidRDefault="00E7668B" w:rsidP="008E3C46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ปัญหาและอุปสรรค</w:t>
      </w:r>
    </w:p>
    <w:p w14:paraId="74288C7D" w14:textId="77777777" w:rsidR="00E7668B" w:rsidRDefault="00E7668B" w:rsidP="008E3C46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sz w:val="30"/>
          <w:cs/>
        </w:rPr>
        <w:t>อัปโหลดไฟล์ทับกันเอง</w:t>
      </w:r>
    </w:p>
    <w:p w14:paraId="52A29DC1" w14:textId="77777777" w:rsidR="00E7668B" w:rsidRDefault="00E7668B" w:rsidP="008E3C46">
      <w:pPr>
        <w:spacing w:line="276" w:lineRule="auto"/>
        <w:rPr>
          <w:rFonts w:ascii="TH SarabunPSK" w:hAnsi="TH SarabunPSK" w:cs="TH SarabunPSK"/>
          <w:b/>
          <w:bCs/>
          <w:sz w:val="30"/>
        </w:rPr>
      </w:pPr>
    </w:p>
    <w:p w14:paraId="438AE92D" w14:textId="309750E9" w:rsidR="00E7668B" w:rsidRDefault="00E7668B" w:rsidP="00E7668B">
      <w:pPr>
        <w:rPr>
          <w:rFonts w:ascii="TH SarabunPSK" w:hAnsi="TH SarabunPSK" w:cs="TH SarabunPSK"/>
          <w:b/>
          <w:bCs/>
          <w:sz w:val="30"/>
        </w:rPr>
      </w:pPr>
    </w:p>
    <w:p w14:paraId="3807BE15" w14:textId="77777777" w:rsidR="00E7668B" w:rsidRDefault="00E7668B" w:rsidP="00E7668B">
      <w:pPr>
        <w:rPr>
          <w:rFonts w:ascii="TH SarabunPSK" w:hAnsi="TH SarabunPSK" w:cs="TH SarabunPSK"/>
          <w:b/>
          <w:bCs/>
          <w:sz w:val="30"/>
        </w:rPr>
      </w:pPr>
    </w:p>
    <w:p w14:paraId="21456CC3" w14:textId="77777777" w:rsidR="008E3C46" w:rsidRPr="00923775" w:rsidRDefault="00E7668B" w:rsidP="008E3C46">
      <w:pPr>
        <w:tabs>
          <w:tab w:val="center" w:pos="6300"/>
        </w:tabs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</w:rPr>
        <w:tab/>
      </w:r>
      <w:r w:rsidR="008E3C46" w:rsidRPr="00923775">
        <w:rPr>
          <w:rFonts w:ascii="TH SarabunPSK" w:hAnsi="TH SarabunPSK" w:cs="TH SarabunPSK"/>
          <w:sz w:val="30"/>
          <w:szCs w:val="30"/>
        </w:rPr>
        <w:t>……………………………</w:t>
      </w:r>
      <w:r w:rsidR="008E3C46">
        <w:rPr>
          <w:rFonts w:ascii="TH SarabunPSK" w:hAnsi="TH SarabunPSK" w:cs="TH SarabunPSK"/>
          <w:sz w:val="30"/>
          <w:szCs w:val="30"/>
        </w:rPr>
        <w:t>………</w:t>
      </w:r>
      <w:r w:rsidR="008E3C46" w:rsidRPr="00923775">
        <w:rPr>
          <w:rFonts w:ascii="TH SarabunPSK" w:hAnsi="TH SarabunPSK" w:cs="TH SarabunPSK"/>
          <w:sz w:val="30"/>
          <w:szCs w:val="30"/>
        </w:rPr>
        <w:t>…………...</w:t>
      </w:r>
      <w:r w:rsidR="008E3C46">
        <w:rPr>
          <w:rFonts w:ascii="TH SarabunPSK" w:hAnsi="TH SarabunPSK" w:cs="TH SarabunPSK"/>
          <w:sz w:val="30"/>
          <w:szCs w:val="30"/>
        </w:rPr>
        <w:t xml:space="preserve"> </w:t>
      </w:r>
      <w:r w:rsidR="008E3C46" w:rsidRPr="00923775">
        <w:rPr>
          <w:rFonts w:ascii="TH SarabunPSK" w:hAnsi="TH SarabunPSK" w:cs="TH SarabunPSK"/>
          <w:sz w:val="30"/>
          <w:szCs w:val="30"/>
          <w:cs/>
        </w:rPr>
        <w:t>ผู้ดูแลการปฏิบัติงานของนักศึกษา</w:t>
      </w:r>
    </w:p>
    <w:p w14:paraId="7F6A39FF" w14:textId="77777777" w:rsidR="008E3C46" w:rsidRDefault="008E3C46" w:rsidP="008E3C46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ab/>
      </w:r>
      <w:r w:rsidRPr="00923775">
        <w:rPr>
          <w:rFonts w:ascii="TH SarabunPSK" w:hAnsi="TH SarabunPSK" w:cs="TH SarabunPSK"/>
          <w:sz w:val="30"/>
          <w:szCs w:val="30"/>
        </w:rPr>
        <w:t>(</w:t>
      </w:r>
      <w:r>
        <w:rPr>
          <w:rFonts w:ascii="TH SarabunPSK" w:hAnsi="TH SarabunPSK" w:cs="TH SarabunPSK"/>
          <w:sz w:val="30"/>
          <w:szCs w:val="30"/>
        </w:rPr>
        <w:t>.</w:t>
      </w:r>
      <w:proofErr w:type="gramStart"/>
      <w:r w:rsidRPr="00923775">
        <w:rPr>
          <w:rFonts w:ascii="TH SarabunPSK" w:hAnsi="TH SarabunPSK" w:cs="TH SarabunPSK"/>
          <w:sz w:val="30"/>
          <w:szCs w:val="30"/>
        </w:rPr>
        <w:t>…</w:t>
      </w:r>
      <w:r>
        <w:rPr>
          <w:rFonts w:ascii="TH SarabunPSK" w:hAnsi="TH SarabunPSK" w:cs="TH SarabunPSK"/>
          <w:sz w:val="30"/>
          <w:szCs w:val="30"/>
        </w:rPr>
        <w:t>.</w:t>
      </w:r>
      <w:r>
        <w:rPr>
          <w:rFonts w:ascii="TH SarabunPSK" w:hAnsi="TH SarabunPSK" w:cs="TH SarabunPSK" w:hint="cs"/>
          <w:sz w:val="30"/>
          <w:szCs w:val="30"/>
          <w:cs/>
        </w:rPr>
        <w:t>นายดณุพล</w:t>
      </w:r>
      <w:proofErr w:type="gramEnd"/>
      <w:r>
        <w:rPr>
          <w:rFonts w:ascii="TH SarabunPSK" w:hAnsi="TH SarabunPSK" w:cs="TH SarabunPSK" w:hint="cs"/>
          <w:sz w:val="30"/>
          <w:szCs w:val="30"/>
          <w:cs/>
        </w:rPr>
        <w:t xml:space="preserve"> ค่ายหนองสวน</w:t>
      </w:r>
      <w:r>
        <w:rPr>
          <w:rFonts w:ascii="TH SarabunPSK" w:hAnsi="TH SarabunPSK" w:cs="TH SarabunPSK"/>
          <w:sz w:val="30"/>
          <w:szCs w:val="30"/>
        </w:rPr>
        <w:t>.</w:t>
      </w:r>
      <w:r w:rsidRPr="00923775">
        <w:rPr>
          <w:rFonts w:ascii="TH SarabunPSK" w:hAnsi="TH SarabunPSK" w:cs="TH SarabunPSK"/>
          <w:sz w:val="30"/>
          <w:szCs w:val="30"/>
        </w:rPr>
        <w:t>.</w:t>
      </w:r>
      <w:r>
        <w:rPr>
          <w:rFonts w:ascii="TH SarabunPSK" w:hAnsi="TH SarabunPSK" w:cs="TH SarabunPSK"/>
          <w:sz w:val="30"/>
          <w:szCs w:val="30"/>
        </w:rPr>
        <w:t>.</w:t>
      </w:r>
      <w:r w:rsidRPr="00923775">
        <w:rPr>
          <w:rFonts w:ascii="TH SarabunPSK" w:hAnsi="TH SarabunPSK" w:cs="TH SarabunPSK"/>
          <w:sz w:val="30"/>
          <w:szCs w:val="30"/>
        </w:rPr>
        <w:t>..)</w:t>
      </w:r>
    </w:p>
    <w:p w14:paraId="293FEC37" w14:textId="1B5F5FD1" w:rsidR="008E3C46" w:rsidRDefault="008E3C46" w:rsidP="008E3C46">
      <w:pPr>
        <w:tabs>
          <w:tab w:val="center" w:pos="6300"/>
        </w:tabs>
        <w:rPr>
          <w:rStyle w:val="PageNumber"/>
        </w:rPr>
      </w:pPr>
      <w:r>
        <w:rPr>
          <w:rFonts w:ascii="TH SarabunPSK" w:hAnsi="TH SarabunPSK" w:cs="TH SarabunPSK"/>
          <w:sz w:val="30"/>
          <w:szCs w:val="30"/>
        </w:rPr>
        <w:t xml:space="preserve">                                                            …23.../…</w:t>
      </w:r>
      <w:r>
        <w:rPr>
          <w:rFonts w:ascii="TH SarabunPSK" w:hAnsi="TH SarabunPSK" w:cs="TH SarabunPSK" w:hint="cs"/>
          <w:sz w:val="30"/>
          <w:szCs w:val="30"/>
          <w:cs/>
        </w:rPr>
        <w:t>สิงหาคม</w:t>
      </w:r>
      <w:proofErr w:type="gramStart"/>
      <w:r>
        <w:rPr>
          <w:rFonts w:ascii="TH SarabunPSK" w:hAnsi="TH SarabunPSK" w:cs="TH SarabunPSK"/>
          <w:sz w:val="30"/>
          <w:szCs w:val="30"/>
        </w:rPr>
        <w:t>…./</w:t>
      </w:r>
      <w:proofErr w:type="gramEnd"/>
      <w:r>
        <w:rPr>
          <w:rFonts w:ascii="TH SarabunPSK" w:hAnsi="TH SarabunPSK" w:cs="TH SarabunPSK"/>
          <w:sz w:val="30"/>
          <w:szCs w:val="30"/>
        </w:rPr>
        <w:t>…2562…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</w:p>
    <w:p w14:paraId="1F038D56" w14:textId="000A2BF8" w:rsidR="00E7668B" w:rsidRDefault="00E7668B" w:rsidP="008E3C46">
      <w:pPr>
        <w:tabs>
          <w:tab w:val="center" w:pos="6300"/>
        </w:tabs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ab/>
      </w:r>
    </w:p>
    <w:p w14:paraId="2EF2BC7A" w14:textId="39B7AE5B" w:rsidR="00DA557D" w:rsidRDefault="00DA557D" w:rsidP="00E7668B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56A8BC30" w14:textId="22486331" w:rsidR="00DA557D" w:rsidRDefault="00DA557D" w:rsidP="00E7668B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4E121BE7" w14:textId="27C5433D" w:rsidR="00DA557D" w:rsidRDefault="00DA557D" w:rsidP="00E7668B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55B1383A" w14:textId="0AC6E456" w:rsidR="00DA557D" w:rsidRDefault="00DA557D" w:rsidP="00E7668B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0B3273DD" w14:textId="299396BD" w:rsidR="00DA557D" w:rsidRDefault="00DA557D" w:rsidP="00E7668B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1E0AA602" w14:textId="198F49EF" w:rsidR="00DA557D" w:rsidRDefault="00DA557D" w:rsidP="00E7668B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291419F0" w14:textId="0333C3F0" w:rsidR="00DA557D" w:rsidRDefault="00DA557D" w:rsidP="00E7668B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73F0870E" w14:textId="6D7A1F1E" w:rsidR="00DA557D" w:rsidRDefault="00DA557D" w:rsidP="00E7668B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0108BC8F" w14:textId="47367AC3" w:rsidR="00DA557D" w:rsidRDefault="00DA557D" w:rsidP="00E7668B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10106941" w14:textId="60A29C75" w:rsidR="00DA557D" w:rsidRDefault="00DA557D" w:rsidP="00E7668B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59591709" w14:textId="49D588A3" w:rsidR="00DA557D" w:rsidRDefault="00DA557D" w:rsidP="00E7668B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1FE7C349" w14:textId="193B9AD8" w:rsidR="00DA557D" w:rsidRDefault="00DA557D" w:rsidP="00E7668B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1EB00359" w14:textId="617D2D9E" w:rsidR="00DA557D" w:rsidRDefault="00DA557D" w:rsidP="00E7668B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1A4C00C2" w14:textId="70C5DDB4" w:rsidR="00DA557D" w:rsidRDefault="00DA557D" w:rsidP="00E7668B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71D72A50" w14:textId="667F3CDD" w:rsidR="00DA557D" w:rsidRDefault="00DA557D" w:rsidP="00E7668B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3A4EE997" w14:textId="006410A3" w:rsidR="00DA557D" w:rsidRDefault="00DA557D" w:rsidP="00E7668B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19DEFB55" w14:textId="1A5CB59D" w:rsidR="00DA557D" w:rsidRDefault="00DA557D" w:rsidP="00E7668B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71AFFFAF" w14:textId="50296496" w:rsidR="00DA557D" w:rsidRDefault="00DA557D" w:rsidP="00E7668B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5F04B6A4" w14:textId="52DF9DD9" w:rsidR="00D86828" w:rsidRDefault="00D86828" w:rsidP="00E7668B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67B779BA" w14:textId="04C5C3FE" w:rsidR="00D86828" w:rsidRDefault="00D86828" w:rsidP="00E7668B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31FC9E92" w14:textId="77777777" w:rsidR="00D86828" w:rsidRDefault="00D86828" w:rsidP="00E7668B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3F434D27" w14:textId="5C242308" w:rsidR="00DA557D" w:rsidRDefault="00DA557D" w:rsidP="00E7668B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7160D80C" w14:textId="2B4D4503" w:rsidR="00C34ECA" w:rsidRDefault="00C34ECA" w:rsidP="00E7668B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4E5D5948" w14:textId="6E370D26" w:rsidR="00C34ECA" w:rsidRDefault="00C34ECA" w:rsidP="00E7668B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51005D85" w14:textId="161094C1" w:rsidR="00C34ECA" w:rsidRDefault="00C34ECA" w:rsidP="00E7668B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15277700" w14:textId="260CE809" w:rsidR="00C34ECA" w:rsidRDefault="00C34ECA" w:rsidP="00E7668B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582E5B1D" w14:textId="056A4A12" w:rsidR="00C34ECA" w:rsidRDefault="00C34ECA" w:rsidP="00E7668B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59A8428B" w14:textId="270DBC91" w:rsidR="00C34ECA" w:rsidRDefault="00C34ECA" w:rsidP="00E7668B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5507D9FF" w14:textId="2942E4E1" w:rsidR="00C34ECA" w:rsidRDefault="00C34ECA" w:rsidP="00E7668B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06534C08" w14:textId="44987C8A" w:rsidR="00C34ECA" w:rsidRDefault="00C34ECA" w:rsidP="00E7668B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28EE855D" w14:textId="617F0258" w:rsidR="00C34ECA" w:rsidRDefault="00C34ECA" w:rsidP="00E7668B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6089E7B2" w14:textId="258A8FED" w:rsidR="00C34ECA" w:rsidRDefault="00C34ECA" w:rsidP="00E7668B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4FC03F07" w14:textId="77777777" w:rsidR="00C34ECA" w:rsidRDefault="00C34ECA" w:rsidP="00E7668B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2C249E61" w14:textId="77777777" w:rsidR="00DA557D" w:rsidRDefault="00DA557D" w:rsidP="00DA557D">
      <w:pPr>
        <w:pStyle w:val="Subtitle"/>
        <w:jc w:val="left"/>
        <w:rPr>
          <w:rFonts w:ascii="TH SarabunPSK" w:hAnsi="TH SarabunPSK" w:cs="TH SarabunPS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9AF4E80" wp14:editId="156346D1">
                <wp:simplePos x="0" y="0"/>
                <wp:positionH relativeFrom="column">
                  <wp:posOffset>5047615</wp:posOffset>
                </wp:positionH>
                <wp:positionV relativeFrom="paragraph">
                  <wp:posOffset>112395</wp:posOffset>
                </wp:positionV>
                <wp:extent cx="777875" cy="33464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75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1E275E" w14:textId="77777777" w:rsidR="004E7B3F" w:rsidRDefault="004E7B3F" w:rsidP="00DA557D">
                            <w:pPr>
                              <w:jc w:val="right"/>
                              <w:rPr>
                                <w:rFonts w:ascii="TH SarabunPSK" w:hAnsi="TH SarabunPSK" w:cs="TH SarabunPSK"/>
                                <w:szCs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Cs w:val="28"/>
                                <w:cs/>
                              </w:rPr>
                              <w:t>(สหกิจ09)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AF4E80" id="Text Box 19" o:spid="_x0000_s1035" type="#_x0000_t202" style="position:absolute;margin-left:397.45pt;margin-top:8.85pt;width:61.25pt;height:26.35pt;z-index:-2516357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" filled="f" stroked="f">
                <v:textbox style="mso-fit-shape-to-text:t">
                  <w:txbxContent>
                    <w:p w14:paraId="351E275E" w14:textId="77777777" w:rsidR="004E7B3F" w:rsidRDefault="004E7B3F" w:rsidP="00DA557D">
                      <w:pPr>
                        <w:jc w:val="right"/>
                        <w:rPr>
                          <w:rFonts w:ascii="TH SarabunPSK" w:hAnsi="TH SarabunPSK" w:cs="TH SarabunPSK"/>
                          <w:szCs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Cs w:val="28"/>
                          <w:cs/>
                        </w:rPr>
                        <w:t>(สหกิจ09)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</w:rPr>
        <w:drawing>
          <wp:inline distT="0" distB="0" distL="0" distR="0" wp14:anchorId="1CA069E3" wp14:editId="510AF883">
            <wp:extent cx="259080" cy="472440"/>
            <wp:effectExtent l="0" t="0" r="7620" b="3810"/>
            <wp:docPr id="20" name="Picture 20" descr="logo rmutto_color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rmutto_color n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PageNumber"/>
          <w:rFonts w:ascii="TH SarabunPSK" w:hAnsi="TH SarabunPSK" w:cs="TH SarabunPSK" w:hint="cs"/>
          <w:cs/>
        </w:rPr>
        <w:t xml:space="preserve">  </w:t>
      </w:r>
      <w:r>
        <w:rPr>
          <w:rStyle w:val="PageNumber"/>
          <w:rFonts w:ascii="TH SarabunPSK" w:hAnsi="TH SarabunPSK" w:cs="TH SarabunPSK" w:hint="cs"/>
          <w:sz w:val="28"/>
          <w:szCs w:val="28"/>
          <w:cs/>
        </w:rPr>
        <w:t>มหาวิทยาลัยเทคโนโลยีราชมงคลตะวันออก</w:t>
      </w:r>
      <w:r>
        <w:rPr>
          <w:rStyle w:val="PageNumber"/>
          <w:rFonts w:ascii="TH SarabunPSK" w:hAnsi="TH SarabunPSK" w:cs="TH SarabunPSK" w:hint="cs"/>
          <w:cs/>
        </w:rPr>
        <w:tab/>
      </w:r>
      <w:r>
        <w:rPr>
          <w:rStyle w:val="PageNumber"/>
          <w:rFonts w:ascii="TH SarabunPSK" w:hAnsi="TH SarabunPSK" w:cs="TH SarabunPSK" w:hint="cs"/>
          <w:cs/>
        </w:rPr>
        <w:tab/>
      </w:r>
      <w:r>
        <w:rPr>
          <w:rStyle w:val="PageNumber"/>
          <w:rFonts w:ascii="TH SarabunPSK" w:hAnsi="TH SarabunPSK" w:cs="TH SarabunPSK" w:hint="cs"/>
          <w:cs/>
        </w:rPr>
        <w:tab/>
      </w:r>
      <w:r>
        <w:rPr>
          <w:rStyle w:val="PageNumber"/>
          <w:rFonts w:ascii="TH SarabunPSK" w:hAnsi="TH SarabunPSK" w:cs="TH SarabunPSK" w:hint="cs"/>
          <w:cs/>
        </w:rPr>
        <w:tab/>
      </w:r>
      <w:r>
        <w:rPr>
          <w:rStyle w:val="PageNumber"/>
          <w:rFonts w:ascii="TH SarabunPSK" w:hAnsi="TH SarabunPSK" w:cs="TH SarabunPSK" w:hint="cs"/>
          <w:cs/>
        </w:rPr>
        <w:tab/>
      </w:r>
    </w:p>
    <w:p w14:paraId="13DCBF1D" w14:textId="77777777" w:rsidR="00DA557D" w:rsidRDefault="00DA557D" w:rsidP="00DA557D">
      <w:pPr>
        <w:spacing w:line="360" w:lineRule="auto"/>
        <w:ind w:right="-874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69C8724" w14:textId="77777777" w:rsidR="00DA557D" w:rsidRDefault="00DA557D" w:rsidP="00DA557D">
      <w:pPr>
        <w:spacing w:line="360" w:lineRule="auto"/>
        <w:ind w:right="-874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แบบรายงานการปฏิบัติงานสหกิจศึกษา ประจำสัปดาห์</w:t>
      </w:r>
    </w:p>
    <w:p w14:paraId="0DF92E1F" w14:textId="77777777" w:rsidR="00DA557D" w:rsidRDefault="00DA557D" w:rsidP="00DA557D">
      <w:pPr>
        <w:ind w:left="-284" w:right="-874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สาขา ..........วิทยาการคอมพิวเตอร์........................... คณะ ......บริหารธุรกิจและเทคโนโลยีสานสนเทศ.....</w:t>
      </w:r>
    </w:p>
    <w:p w14:paraId="2B6B1E06" w14:textId="77777777" w:rsidR="00DA557D" w:rsidRDefault="00DA557D" w:rsidP="00DA557D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****************************************************************************************</w:t>
      </w:r>
    </w:p>
    <w:p w14:paraId="476B9FF3" w14:textId="77777777" w:rsidR="00DA557D" w:rsidRDefault="00DA557D" w:rsidP="00DA557D">
      <w:pPr>
        <w:spacing w:before="240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ชื่อ </w:t>
      </w:r>
      <w:r>
        <w:rPr>
          <w:rFonts w:ascii="TH SarabunPSK" w:hAnsi="TH SarabunPSK" w:cs="TH SarabunPSK" w:hint="cs"/>
          <w:b/>
          <w:bCs/>
          <w:sz w:val="30"/>
          <w:szCs w:val="30"/>
        </w:rPr>
        <w:t>–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นามสกุล   นักศึกษา </w:t>
      </w:r>
      <w:r>
        <w:rPr>
          <w:rFonts w:ascii="TH SarabunPSK" w:hAnsi="TH SarabunPSK" w:cs="TH SarabunPSK" w:hint="cs"/>
          <w:sz w:val="30"/>
          <w:szCs w:val="30"/>
          <w:cs/>
        </w:rPr>
        <w:t>......นายฐาปนพงศ์ จิตต์บุญธรรม.........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รหัสนักศึกษา </w:t>
      </w:r>
      <w:r>
        <w:rPr>
          <w:rFonts w:ascii="TH SarabunPSK" w:hAnsi="TH SarabunPSK" w:cs="TH SarabunPSK" w:hint="cs"/>
          <w:sz w:val="30"/>
          <w:szCs w:val="30"/>
          <w:cs/>
        </w:rPr>
        <w:t>..........025930461031-6...........</w:t>
      </w:r>
    </w:p>
    <w:p w14:paraId="06E409F8" w14:textId="77777777" w:rsidR="00DA557D" w:rsidRDefault="00DA557D" w:rsidP="00DA557D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หน่วยงาน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 ..........บริษัท การท่าอากาศยานไทย จำกัด </w:t>
      </w:r>
      <w:r>
        <w:rPr>
          <w:rFonts w:ascii="TH SarabunPSK" w:hAnsi="TH SarabunPSK" w:cs="TH SarabunPSK" w:hint="cs"/>
          <w:sz w:val="30"/>
          <w:szCs w:val="30"/>
        </w:rPr>
        <w:t>(</w:t>
      </w:r>
      <w:r>
        <w:rPr>
          <w:rFonts w:ascii="TH SarabunPSK" w:hAnsi="TH SarabunPSK" w:cs="TH SarabunPSK" w:hint="cs"/>
          <w:sz w:val="30"/>
          <w:szCs w:val="30"/>
          <w:cs/>
        </w:rPr>
        <w:t>มหาชน</w:t>
      </w:r>
      <w:r>
        <w:rPr>
          <w:rFonts w:ascii="TH SarabunPSK" w:hAnsi="TH SarabunPSK" w:cs="TH SarabunPSK" w:hint="cs"/>
          <w:sz w:val="30"/>
          <w:szCs w:val="30"/>
        </w:rPr>
        <w:t>)</w:t>
      </w:r>
      <w:r>
        <w:rPr>
          <w:rFonts w:ascii="TH SarabunPSK" w:hAnsi="TH SarabunPSK" w:cs="TH SarabunPSK" w:hint="cs"/>
          <w:sz w:val="30"/>
          <w:szCs w:val="30"/>
          <w:cs/>
        </w:rPr>
        <w:t>..................................................................................</w:t>
      </w:r>
    </w:p>
    <w:p w14:paraId="755F16A7" w14:textId="77777777" w:rsidR="00DA557D" w:rsidRDefault="00DA557D" w:rsidP="00DA557D">
      <w:pPr>
        <w:pStyle w:val="Header"/>
        <w:tabs>
          <w:tab w:val="left" w:pos="720"/>
        </w:tabs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สถานที่ตั้ง </w:t>
      </w:r>
      <w:r>
        <w:rPr>
          <w:rFonts w:ascii="TH SarabunPSK" w:hAnsi="TH SarabunPSK" w:cs="TH SarabunPSK" w:hint="cs"/>
          <w:sz w:val="30"/>
          <w:szCs w:val="30"/>
          <w:cs/>
        </w:rPr>
        <w:t>.....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.....</w:t>
      </w:r>
      <w:r>
        <w:rPr>
          <w:rFonts w:ascii="TH SarabunPSK" w:hAnsi="TH SarabunPSK" w:cs="TH SarabunPSK" w:hint="cs"/>
          <w:color w:val="000000"/>
          <w:sz w:val="30"/>
          <w:szCs w:val="30"/>
          <w:cs/>
        </w:rPr>
        <w:t>333 ถนนเชิดวุฒากาศ แขวงสีกัน เขตดอนเมือง กรุงเทพฯ 10210 ประเทศไทย............................</w:t>
      </w:r>
    </w:p>
    <w:p w14:paraId="5BF50146" w14:textId="77777777" w:rsidR="00DA557D" w:rsidRDefault="00DA557D" w:rsidP="00DA557D">
      <w:pPr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สัปดาห์ที่ </w:t>
      </w:r>
      <w:r>
        <w:rPr>
          <w:rFonts w:ascii="TH SarabunPSK" w:hAnsi="TH SarabunPSK" w:cs="TH SarabunPSK" w:hint="cs"/>
          <w:sz w:val="30"/>
          <w:szCs w:val="30"/>
          <w:cs/>
        </w:rPr>
        <w:t>........</w:t>
      </w:r>
      <w:r>
        <w:rPr>
          <w:rFonts w:ascii="TH SarabunPSK" w:hAnsi="TH SarabunPSK" w:cs="TH SarabunPSK"/>
          <w:sz w:val="30"/>
          <w:szCs w:val="30"/>
        </w:rPr>
        <w:t>10</w:t>
      </w:r>
      <w:r>
        <w:rPr>
          <w:rFonts w:ascii="TH SarabunPSK" w:hAnsi="TH SarabunPSK" w:cs="TH SarabunPSK" w:hint="cs"/>
          <w:sz w:val="30"/>
          <w:szCs w:val="30"/>
          <w:cs/>
        </w:rPr>
        <w:t>..........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ระหว่างวันที่ </w:t>
      </w:r>
      <w:r>
        <w:rPr>
          <w:rFonts w:ascii="TH SarabunPSK" w:hAnsi="TH SarabunPSK" w:cs="TH SarabunPSK" w:hint="cs"/>
          <w:sz w:val="30"/>
          <w:szCs w:val="30"/>
          <w:cs/>
        </w:rPr>
        <w:t>........</w:t>
      </w:r>
      <w:r>
        <w:rPr>
          <w:rFonts w:ascii="TH SarabunPSK" w:hAnsi="TH SarabunPSK" w:cs="TH SarabunPSK"/>
          <w:sz w:val="30"/>
          <w:szCs w:val="30"/>
        </w:rPr>
        <w:t>26</w:t>
      </w:r>
      <w:r>
        <w:rPr>
          <w:rFonts w:ascii="TH SarabunPSK" w:hAnsi="TH SarabunPSK" w:cs="TH SarabunPSK" w:hint="cs"/>
          <w:sz w:val="30"/>
          <w:szCs w:val="30"/>
          <w:cs/>
        </w:rPr>
        <w:t>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เดือน</w:t>
      </w:r>
      <w:r>
        <w:rPr>
          <w:rFonts w:ascii="TH SarabunPSK" w:hAnsi="TH SarabunPSK" w:cs="TH SarabunPSK" w:hint="cs"/>
          <w:sz w:val="30"/>
          <w:szCs w:val="30"/>
          <w:cs/>
        </w:rPr>
        <w:t>..............สิงหาคม......................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พ.ศ. </w:t>
      </w:r>
      <w:r>
        <w:rPr>
          <w:rFonts w:ascii="TH SarabunPSK" w:hAnsi="TH SarabunPSK" w:cs="TH SarabunPSK" w:hint="cs"/>
          <w:sz w:val="30"/>
          <w:szCs w:val="30"/>
          <w:cs/>
        </w:rPr>
        <w:t>...........2562.............</w:t>
      </w:r>
    </w:p>
    <w:p w14:paraId="613EB6F7" w14:textId="77777777" w:rsidR="00DA557D" w:rsidRDefault="00DA557D" w:rsidP="00DA557D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ถึงวันที่ </w:t>
      </w:r>
      <w:r>
        <w:rPr>
          <w:rFonts w:ascii="TH SarabunPSK" w:hAnsi="TH SarabunPSK" w:cs="TH SarabunPSK" w:hint="cs"/>
          <w:sz w:val="30"/>
          <w:szCs w:val="30"/>
          <w:cs/>
        </w:rPr>
        <w:t>.........</w:t>
      </w:r>
      <w:r>
        <w:rPr>
          <w:rFonts w:ascii="TH SarabunPSK" w:hAnsi="TH SarabunPSK" w:cs="TH SarabunPSK"/>
          <w:sz w:val="30"/>
          <w:szCs w:val="30"/>
        </w:rPr>
        <w:t>30</w:t>
      </w:r>
      <w:r>
        <w:rPr>
          <w:rFonts w:ascii="TH SarabunPSK" w:hAnsi="TH SarabunPSK" w:cs="TH SarabunPSK" w:hint="cs"/>
          <w:sz w:val="30"/>
          <w:szCs w:val="30"/>
          <w:cs/>
        </w:rPr>
        <w:t>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เดือน.</w:t>
      </w:r>
      <w:r>
        <w:rPr>
          <w:rFonts w:ascii="TH SarabunPSK" w:hAnsi="TH SarabunPSK" w:cs="TH SarabunPSK" w:hint="cs"/>
          <w:sz w:val="30"/>
          <w:szCs w:val="30"/>
          <w:cs/>
        </w:rPr>
        <w:t>..............สิงหาคม.....................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พ.ศ. </w:t>
      </w:r>
      <w:r>
        <w:rPr>
          <w:rFonts w:ascii="TH SarabunPSK" w:hAnsi="TH SarabunPSK" w:cs="TH SarabunPSK" w:hint="cs"/>
          <w:sz w:val="30"/>
          <w:szCs w:val="30"/>
          <w:cs/>
        </w:rPr>
        <w:t>............2562.............</w:t>
      </w:r>
    </w:p>
    <w:p w14:paraId="3DFE0815" w14:textId="77777777" w:rsidR="00DA557D" w:rsidRDefault="00DA557D" w:rsidP="00DA557D">
      <w:pPr>
        <w:spacing w:before="120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****************************************************************************************</w:t>
      </w:r>
    </w:p>
    <w:p w14:paraId="5588EC1D" w14:textId="77777777" w:rsidR="00DA557D" w:rsidRDefault="00DA557D" w:rsidP="00DA557D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รายงานการปฏิบัติงานประจำสัปดาห์</w:t>
      </w:r>
    </w:p>
    <w:p w14:paraId="00D6F040" w14:textId="77777777" w:rsidR="00DA557D" w:rsidRDefault="00DA557D" w:rsidP="00DA557D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  <w:cs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งานที่ได้รับมอบหมาย / ปฏิบัติหน้าที่</w:t>
      </w:r>
    </w:p>
    <w:p w14:paraId="50CB8750" w14:textId="77777777" w:rsidR="00DA557D" w:rsidRDefault="00DA557D" w:rsidP="00DA557D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วิธีการ / ขั้นตอนการปฏิบัติงาน</w:t>
      </w:r>
    </w:p>
    <w:p w14:paraId="2B12ED85" w14:textId="77777777" w:rsidR="00DA557D" w:rsidRDefault="00DA557D" w:rsidP="00DA557D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เครื่องมือ / อุปกรณ์ที่ใช้ในการปฏิบัติงาน</w:t>
      </w:r>
    </w:p>
    <w:p w14:paraId="102EC403" w14:textId="77777777" w:rsidR="00DA557D" w:rsidRDefault="00DA557D" w:rsidP="00DA557D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ผลของการปฏิบัติงาน</w:t>
      </w:r>
    </w:p>
    <w:p w14:paraId="6D225F82" w14:textId="77777777" w:rsidR="00DA557D" w:rsidRDefault="00DA557D" w:rsidP="00DA557D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ปัญหา / อุปสรรค</w:t>
      </w:r>
    </w:p>
    <w:p w14:paraId="5AB6F5D0" w14:textId="77777777" w:rsidR="00DA557D" w:rsidRDefault="00DA557D" w:rsidP="00DA557D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****************************************************************************************</w:t>
      </w:r>
    </w:p>
    <w:p w14:paraId="38010282" w14:textId="77777777" w:rsidR="00DA557D" w:rsidRDefault="00DA557D" w:rsidP="00C34ECA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  <w:cs/>
        </w:rPr>
      </w:pPr>
    </w:p>
    <w:p w14:paraId="19C9F5D1" w14:textId="77777777" w:rsidR="00DA557D" w:rsidRDefault="00DA557D" w:rsidP="00C34ECA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งานที่ได้รับมอบหมาย</w:t>
      </w:r>
    </w:p>
    <w:p w14:paraId="73E81C6D" w14:textId="77777777" w:rsidR="00DA557D" w:rsidRDefault="00DA557D" w:rsidP="00C34ECA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sz w:val="30"/>
          <w:cs/>
        </w:rPr>
        <w:t xml:space="preserve">แก้ไข </w:t>
      </w:r>
      <w:r>
        <w:rPr>
          <w:rFonts w:ascii="TH SarabunPSK" w:hAnsi="TH SarabunPSK" w:cs="TH SarabunPSK"/>
          <w:sz w:val="30"/>
        </w:rPr>
        <w:t xml:space="preserve">Error </w:t>
      </w:r>
    </w:p>
    <w:p w14:paraId="2A978912" w14:textId="77777777" w:rsidR="00DA557D" w:rsidRDefault="00DA557D" w:rsidP="00C34ECA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ขั้นตอนการปฏับัติงาน</w:t>
      </w:r>
    </w:p>
    <w:p w14:paraId="4570C5BA" w14:textId="1BAE8AC6" w:rsidR="00DA557D" w:rsidRPr="00C34ECA" w:rsidRDefault="00DA557D" w:rsidP="00C34ECA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sz w:val="30"/>
          <w:cs/>
        </w:rPr>
        <w:lastRenderedPageBreak/>
        <w:t xml:space="preserve">ทดสอบบนหน้า </w:t>
      </w:r>
      <w:r>
        <w:rPr>
          <w:rFonts w:ascii="TH SarabunPSK" w:hAnsi="TH SarabunPSK" w:cs="TH SarabunPSK"/>
          <w:sz w:val="30"/>
        </w:rPr>
        <w:t xml:space="preserve">Test </w:t>
      </w:r>
      <w:r>
        <w:rPr>
          <w:rFonts w:ascii="TH SarabunPSK" w:hAnsi="TH SarabunPSK" w:cs="TH SarabunPSK" w:hint="cs"/>
          <w:sz w:val="30"/>
          <w:cs/>
        </w:rPr>
        <w:t>แล้วนำไปใช้ในหน้าจริง</w:t>
      </w:r>
    </w:p>
    <w:p w14:paraId="45DC9BC3" w14:textId="77777777" w:rsidR="00DA557D" w:rsidRDefault="00DA557D" w:rsidP="00C34ECA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อุปกรณ์ที่ใช้ในการปฏิบัติ</w:t>
      </w:r>
    </w:p>
    <w:p w14:paraId="3B5070BD" w14:textId="77777777" w:rsidR="00DA557D" w:rsidRDefault="00DA557D" w:rsidP="00C34ECA">
      <w:pPr>
        <w:spacing w:line="276" w:lineRule="auto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b/>
          <w:bCs/>
          <w:sz w:val="30"/>
        </w:rPr>
        <w:t xml:space="preserve">           Hardware</w:t>
      </w:r>
    </w:p>
    <w:p w14:paraId="1801E7E4" w14:textId="77777777" w:rsidR="00DA557D" w:rsidRDefault="00DA557D" w:rsidP="00C34ECA">
      <w:pPr>
        <w:spacing w:line="276" w:lineRule="auto"/>
        <w:ind w:left="7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</w:rPr>
        <w:t xml:space="preserve">      </w:t>
      </w:r>
      <w:r>
        <w:rPr>
          <w:rFonts w:ascii="TH SarabunPSK" w:hAnsi="TH SarabunPSK" w:cs="TH SarabunPSK" w:hint="cs"/>
          <w:b/>
          <w:bCs/>
          <w:sz w:val="30"/>
        </w:rPr>
        <w:t xml:space="preserve">-  </w:t>
      </w:r>
      <w:r>
        <w:rPr>
          <w:rFonts w:ascii="TH SarabunPSK" w:hAnsi="TH SarabunPSK" w:cs="TH SarabunPSK" w:hint="cs"/>
          <w:sz w:val="30"/>
          <w:szCs w:val="30"/>
        </w:rPr>
        <w:t>Notebook</w:t>
      </w:r>
    </w:p>
    <w:p w14:paraId="1C29D884" w14:textId="77777777" w:rsidR="00DA557D" w:rsidRDefault="00DA557D" w:rsidP="00C34ECA">
      <w:pPr>
        <w:spacing w:line="276" w:lineRule="auto"/>
        <w:ind w:left="7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</w:rPr>
        <w:t xml:space="preserve">      -</w:t>
      </w:r>
      <w:r>
        <w:rPr>
          <w:rFonts w:ascii="TH SarabunPSK" w:hAnsi="TH SarabunPSK" w:cs="TH SarabunPSK" w:hint="cs"/>
          <w:sz w:val="30"/>
          <w:szCs w:val="30"/>
        </w:rPr>
        <w:t xml:space="preserve">  Mouse</w:t>
      </w:r>
    </w:p>
    <w:p w14:paraId="0C640CC2" w14:textId="77777777" w:rsidR="00DA557D" w:rsidRDefault="00DA557D" w:rsidP="00C34ECA">
      <w:pPr>
        <w:spacing w:line="276" w:lineRule="auto"/>
        <w:ind w:left="720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b/>
          <w:bCs/>
          <w:sz w:val="30"/>
        </w:rPr>
        <w:t>Software</w:t>
      </w:r>
    </w:p>
    <w:p w14:paraId="754A28EB" w14:textId="77777777" w:rsidR="00DA557D" w:rsidRDefault="00DA557D" w:rsidP="00C34ECA">
      <w:pPr>
        <w:spacing w:line="276" w:lineRule="auto"/>
        <w:ind w:left="720"/>
        <w:rPr>
          <w:rFonts w:ascii="TH SarabunPSK" w:hAnsi="TH SarabunPSK" w:cs="TH SarabunPSK"/>
          <w:sz w:val="30"/>
        </w:rPr>
      </w:pPr>
      <w:r>
        <w:rPr>
          <w:rFonts w:ascii="TH SarabunPSK" w:hAnsi="TH SarabunPSK" w:cs="TH SarabunPSK" w:hint="cs"/>
          <w:b/>
          <w:bCs/>
          <w:sz w:val="30"/>
        </w:rPr>
        <w:t xml:space="preserve"> </w:t>
      </w:r>
      <w:r>
        <w:rPr>
          <w:rFonts w:ascii="TH SarabunPSK" w:hAnsi="TH SarabunPSK" w:cs="TH SarabunPSK" w:hint="cs"/>
          <w:sz w:val="30"/>
        </w:rPr>
        <w:t xml:space="preserve">     -  Visual Studio Code</w:t>
      </w:r>
    </w:p>
    <w:p w14:paraId="3910B349" w14:textId="77777777" w:rsidR="00DA557D" w:rsidRDefault="00DA557D" w:rsidP="00C34ECA">
      <w:pPr>
        <w:spacing w:line="276" w:lineRule="auto"/>
        <w:ind w:left="720"/>
        <w:rPr>
          <w:rFonts w:ascii="TH SarabunPSK" w:hAnsi="TH SarabunPSK" w:cs="TH SarabunPSK"/>
          <w:sz w:val="30"/>
        </w:rPr>
      </w:pPr>
      <w:r>
        <w:rPr>
          <w:rFonts w:ascii="TH SarabunPSK" w:hAnsi="TH SarabunPSK" w:cs="TH SarabunPSK" w:hint="cs"/>
          <w:sz w:val="30"/>
        </w:rPr>
        <w:t xml:space="preserve">      -  </w:t>
      </w:r>
      <w:proofErr w:type="spellStart"/>
      <w:r>
        <w:rPr>
          <w:rFonts w:ascii="TH SarabunPSK" w:hAnsi="TH SarabunPSK" w:cs="TH SarabunPSK" w:hint="cs"/>
          <w:sz w:val="30"/>
        </w:rPr>
        <w:t>Xampp</w:t>
      </w:r>
      <w:proofErr w:type="spellEnd"/>
    </w:p>
    <w:p w14:paraId="50BAD15C" w14:textId="77777777" w:rsidR="00DA557D" w:rsidRDefault="00DA557D" w:rsidP="00C34ECA">
      <w:pPr>
        <w:spacing w:line="276" w:lineRule="auto"/>
        <w:ind w:left="7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cs/>
        </w:rPr>
        <w:t xml:space="preserve">      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- </w:t>
      </w:r>
      <w:r>
        <w:rPr>
          <w:rFonts w:ascii="TH SarabunPSK" w:hAnsi="TH SarabunPSK" w:cs="TH SarabunPSK" w:hint="cs"/>
          <w:sz w:val="30"/>
          <w:szCs w:val="30"/>
        </w:rPr>
        <w:t xml:space="preserve"> </w:t>
      </w:r>
      <w:proofErr w:type="spellStart"/>
      <w:r>
        <w:rPr>
          <w:rFonts w:ascii="TH SarabunPSK" w:hAnsi="TH SarabunPSK" w:cs="TH SarabunPSK" w:hint="cs"/>
          <w:sz w:val="30"/>
          <w:szCs w:val="30"/>
        </w:rPr>
        <w:t>Filezilla</w:t>
      </w:r>
      <w:proofErr w:type="spellEnd"/>
    </w:p>
    <w:p w14:paraId="29FE8818" w14:textId="77777777" w:rsidR="00DA557D" w:rsidRDefault="00DA557D" w:rsidP="00C34ECA">
      <w:pPr>
        <w:spacing w:line="276" w:lineRule="auto"/>
        <w:ind w:left="7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</w:rPr>
        <w:t xml:space="preserve">      -  </w:t>
      </w:r>
      <w:proofErr w:type="spellStart"/>
      <w:r>
        <w:rPr>
          <w:rFonts w:ascii="TH SarabunPSK" w:hAnsi="TH SarabunPSK" w:cs="TH SarabunPSK" w:hint="cs"/>
          <w:sz w:val="30"/>
          <w:szCs w:val="30"/>
        </w:rPr>
        <w:t>Github</w:t>
      </w:r>
      <w:proofErr w:type="spellEnd"/>
      <w:r>
        <w:rPr>
          <w:rFonts w:ascii="TH SarabunPSK" w:hAnsi="TH SarabunPSK" w:cs="TH SarabunPSK" w:hint="cs"/>
          <w:sz w:val="30"/>
          <w:szCs w:val="30"/>
          <w:cs/>
        </w:rPr>
        <w:t xml:space="preserve">   </w:t>
      </w:r>
    </w:p>
    <w:p w14:paraId="24B7DA1C" w14:textId="77777777" w:rsidR="00DA557D" w:rsidRDefault="00DA557D" w:rsidP="00C34ECA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ผลของการปฏิบัติงาน</w:t>
      </w:r>
    </w:p>
    <w:p w14:paraId="3C373266" w14:textId="062B49C4" w:rsidR="00DA557D" w:rsidRPr="00C34ECA" w:rsidRDefault="00DA557D" w:rsidP="00C34ECA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sz w:val="30"/>
        </w:rPr>
      </w:pPr>
    </w:p>
    <w:p w14:paraId="3F2D11CF" w14:textId="3F111388" w:rsidR="00C34ECA" w:rsidRDefault="00C34ECA" w:rsidP="00C34ECA">
      <w:pPr>
        <w:spacing w:line="276" w:lineRule="auto"/>
        <w:rPr>
          <w:rFonts w:ascii="TH SarabunPSK" w:hAnsi="TH SarabunPSK" w:cs="TH SarabunPSK"/>
          <w:sz w:val="30"/>
        </w:rPr>
      </w:pPr>
    </w:p>
    <w:p w14:paraId="0D272060" w14:textId="77777777" w:rsidR="00C34ECA" w:rsidRPr="00C34ECA" w:rsidRDefault="00C34ECA" w:rsidP="00C34ECA">
      <w:pPr>
        <w:spacing w:line="276" w:lineRule="auto"/>
        <w:rPr>
          <w:rFonts w:ascii="TH SarabunPSK" w:hAnsi="TH SarabunPSK" w:cs="TH SarabunPSK"/>
          <w:sz w:val="30"/>
        </w:rPr>
      </w:pPr>
    </w:p>
    <w:p w14:paraId="2C953ECF" w14:textId="77777777" w:rsidR="00DA557D" w:rsidRDefault="00DA557D" w:rsidP="00C34ECA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ปัญหาและอุปสรรค</w:t>
      </w:r>
    </w:p>
    <w:p w14:paraId="7497572C" w14:textId="77777777" w:rsidR="00DA557D" w:rsidRDefault="00DA557D" w:rsidP="00DA557D">
      <w:pPr>
        <w:pStyle w:val="ListParagraph"/>
        <w:numPr>
          <w:ilvl w:val="0"/>
          <w:numId w:val="5"/>
        </w:numPr>
        <w:rPr>
          <w:rFonts w:ascii="TH SarabunPSK" w:hAnsi="TH SarabunPSK" w:cs="TH SarabunPSK"/>
          <w:b/>
          <w:bCs/>
          <w:sz w:val="30"/>
        </w:rPr>
      </w:pPr>
    </w:p>
    <w:p w14:paraId="6CF83A3A" w14:textId="77777777" w:rsidR="00DA557D" w:rsidRDefault="00DA557D" w:rsidP="00DA557D">
      <w:pPr>
        <w:rPr>
          <w:rFonts w:ascii="TH SarabunPSK" w:hAnsi="TH SarabunPSK" w:cs="TH SarabunPSK"/>
          <w:b/>
          <w:bCs/>
          <w:sz w:val="30"/>
        </w:rPr>
      </w:pPr>
    </w:p>
    <w:p w14:paraId="09DEBE08" w14:textId="77777777" w:rsidR="00DA557D" w:rsidRDefault="00DA557D" w:rsidP="00DA557D">
      <w:pPr>
        <w:rPr>
          <w:rFonts w:ascii="TH SarabunPSK" w:hAnsi="TH SarabunPSK" w:cs="TH SarabunPSK"/>
          <w:b/>
          <w:bCs/>
          <w:sz w:val="30"/>
        </w:rPr>
      </w:pPr>
    </w:p>
    <w:p w14:paraId="71967285" w14:textId="77777777" w:rsidR="00C34ECA" w:rsidRPr="00923775" w:rsidRDefault="00DA557D" w:rsidP="00C34ECA">
      <w:pPr>
        <w:tabs>
          <w:tab w:val="center" w:pos="6300"/>
        </w:tabs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</w:rPr>
        <w:tab/>
      </w:r>
      <w:r w:rsidR="00C34ECA" w:rsidRPr="00923775">
        <w:rPr>
          <w:rFonts w:ascii="TH SarabunPSK" w:hAnsi="TH SarabunPSK" w:cs="TH SarabunPSK"/>
          <w:sz w:val="30"/>
          <w:szCs w:val="30"/>
        </w:rPr>
        <w:t>……………………………</w:t>
      </w:r>
      <w:r w:rsidR="00C34ECA">
        <w:rPr>
          <w:rFonts w:ascii="TH SarabunPSK" w:hAnsi="TH SarabunPSK" w:cs="TH SarabunPSK"/>
          <w:sz w:val="30"/>
          <w:szCs w:val="30"/>
        </w:rPr>
        <w:t>………</w:t>
      </w:r>
      <w:r w:rsidR="00C34ECA" w:rsidRPr="00923775">
        <w:rPr>
          <w:rFonts w:ascii="TH SarabunPSK" w:hAnsi="TH SarabunPSK" w:cs="TH SarabunPSK"/>
          <w:sz w:val="30"/>
          <w:szCs w:val="30"/>
        </w:rPr>
        <w:t>…………...</w:t>
      </w:r>
      <w:r w:rsidR="00C34ECA">
        <w:rPr>
          <w:rFonts w:ascii="TH SarabunPSK" w:hAnsi="TH SarabunPSK" w:cs="TH SarabunPSK"/>
          <w:sz w:val="30"/>
          <w:szCs w:val="30"/>
        </w:rPr>
        <w:t xml:space="preserve"> </w:t>
      </w:r>
      <w:r w:rsidR="00C34ECA" w:rsidRPr="00923775">
        <w:rPr>
          <w:rFonts w:ascii="TH SarabunPSK" w:hAnsi="TH SarabunPSK" w:cs="TH SarabunPSK"/>
          <w:sz w:val="30"/>
          <w:szCs w:val="30"/>
          <w:cs/>
        </w:rPr>
        <w:t>ผู้ดูแลการปฏิบัติงานของนักศึกษา</w:t>
      </w:r>
    </w:p>
    <w:p w14:paraId="33B45287" w14:textId="77777777" w:rsidR="00C34ECA" w:rsidRDefault="00C34ECA" w:rsidP="00C34ECA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ab/>
      </w:r>
      <w:r w:rsidRPr="00923775">
        <w:rPr>
          <w:rFonts w:ascii="TH SarabunPSK" w:hAnsi="TH SarabunPSK" w:cs="TH SarabunPSK"/>
          <w:sz w:val="30"/>
          <w:szCs w:val="30"/>
        </w:rPr>
        <w:t>(</w:t>
      </w:r>
      <w:r>
        <w:rPr>
          <w:rFonts w:ascii="TH SarabunPSK" w:hAnsi="TH SarabunPSK" w:cs="TH SarabunPSK"/>
          <w:sz w:val="30"/>
          <w:szCs w:val="30"/>
        </w:rPr>
        <w:t>.</w:t>
      </w:r>
      <w:proofErr w:type="gramStart"/>
      <w:r w:rsidRPr="00923775">
        <w:rPr>
          <w:rFonts w:ascii="TH SarabunPSK" w:hAnsi="TH SarabunPSK" w:cs="TH SarabunPSK"/>
          <w:sz w:val="30"/>
          <w:szCs w:val="30"/>
        </w:rPr>
        <w:t>…</w:t>
      </w:r>
      <w:r>
        <w:rPr>
          <w:rFonts w:ascii="TH SarabunPSK" w:hAnsi="TH SarabunPSK" w:cs="TH SarabunPSK"/>
          <w:sz w:val="30"/>
          <w:szCs w:val="30"/>
        </w:rPr>
        <w:t>.</w:t>
      </w:r>
      <w:r>
        <w:rPr>
          <w:rFonts w:ascii="TH SarabunPSK" w:hAnsi="TH SarabunPSK" w:cs="TH SarabunPSK" w:hint="cs"/>
          <w:sz w:val="30"/>
          <w:szCs w:val="30"/>
          <w:cs/>
        </w:rPr>
        <w:t>นายดณุพล</w:t>
      </w:r>
      <w:proofErr w:type="gramEnd"/>
      <w:r>
        <w:rPr>
          <w:rFonts w:ascii="TH SarabunPSK" w:hAnsi="TH SarabunPSK" w:cs="TH SarabunPSK" w:hint="cs"/>
          <w:sz w:val="30"/>
          <w:szCs w:val="30"/>
          <w:cs/>
        </w:rPr>
        <w:t xml:space="preserve"> ค่ายหนองสวน</w:t>
      </w:r>
      <w:r>
        <w:rPr>
          <w:rFonts w:ascii="TH SarabunPSK" w:hAnsi="TH SarabunPSK" w:cs="TH SarabunPSK"/>
          <w:sz w:val="30"/>
          <w:szCs w:val="30"/>
        </w:rPr>
        <w:t>.</w:t>
      </w:r>
      <w:r w:rsidRPr="00923775">
        <w:rPr>
          <w:rFonts w:ascii="TH SarabunPSK" w:hAnsi="TH SarabunPSK" w:cs="TH SarabunPSK"/>
          <w:sz w:val="30"/>
          <w:szCs w:val="30"/>
        </w:rPr>
        <w:t>.</w:t>
      </w:r>
      <w:r>
        <w:rPr>
          <w:rFonts w:ascii="TH SarabunPSK" w:hAnsi="TH SarabunPSK" w:cs="TH SarabunPSK"/>
          <w:sz w:val="30"/>
          <w:szCs w:val="30"/>
        </w:rPr>
        <w:t>.</w:t>
      </w:r>
      <w:r w:rsidRPr="00923775">
        <w:rPr>
          <w:rFonts w:ascii="TH SarabunPSK" w:hAnsi="TH SarabunPSK" w:cs="TH SarabunPSK"/>
          <w:sz w:val="30"/>
          <w:szCs w:val="30"/>
        </w:rPr>
        <w:t>..)</w:t>
      </w:r>
    </w:p>
    <w:p w14:paraId="27CEC269" w14:textId="026582FE" w:rsidR="00C34ECA" w:rsidRDefault="00C34ECA" w:rsidP="00C34ECA">
      <w:pPr>
        <w:tabs>
          <w:tab w:val="center" w:pos="6300"/>
        </w:tabs>
        <w:rPr>
          <w:rStyle w:val="PageNumber"/>
        </w:rPr>
      </w:pPr>
      <w:r>
        <w:rPr>
          <w:rFonts w:ascii="TH SarabunPSK" w:hAnsi="TH SarabunPSK" w:cs="TH SarabunPSK"/>
          <w:sz w:val="30"/>
          <w:szCs w:val="30"/>
        </w:rPr>
        <w:t xml:space="preserve">                                                            …30.../…</w:t>
      </w:r>
      <w:r>
        <w:rPr>
          <w:rFonts w:ascii="TH SarabunPSK" w:hAnsi="TH SarabunPSK" w:cs="TH SarabunPSK" w:hint="cs"/>
          <w:sz w:val="30"/>
          <w:szCs w:val="30"/>
          <w:cs/>
        </w:rPr>
        <w:t>สิงหาคม</w:t>
      </w:r>
      <w:proofErr w:type="gramStart"/>
      <w:r>
        <w:rPr>
          <w:rFonts w:ascii="TH SarabunPSK" w:hAnsi="TH SarabunPSK" w:cs="TH SarabunPSK"/>
          <w:sz w:val="30"/>
          <w:szCs w:val="30"/>
        </w:rPr>
        <w:t>…./</w:t>
      </w:r>
      <w:proofErr w:type="gramEnd"/>
      <w:r>
        <w:rPr>
          <w:rFonts w:ascii="TH SarabunPSK" w:hAnsi="TH SarabunPSK" w:cs="TH SarabunPSK"/>
          <w:sz w:val="30"/>
          <w:szCs w:val="30"/>
        </w:rPr>
        <w:t>…2562…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</w:p>
    <w:p w14:paraId="244535EE" w14:textId="050D7D8E" w:rsidR="00172B3D" w:rsidRDefault="00172B3D" w:rsidP="00C34ECA">
      <w:pPr>
        <w:tabs>
          <w:tab w:val="center" w:pos="6300"/>
        </w:tabs>
        <w:rPr>
          <w:rFonts w:ascii="TH SarabunPSK" w:hAnsi="TH SarabunPSK" w:cs="TH SarabunPSK"/>
          <w:sz w:val="30"/>
          <w:szCs w:val="30"/>
        </w:rPr>
      </w:pPr>
    </w:p>
    <w:p w14:paraId="4B88DB00" w14:textId="5C466577" w:rsidR="00172B3D" w:rsidRDefault="00172B3D" w:rsidP="00DA557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13AF779A" w14:textId="4D8BFB9A" w:rsidR="00172B3D" w:rsidRDefault="00172B3D" w:rsidP="00DA557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0E4026AE" w14:textId="4E188B9F" w:rsidR="00172B3D" w:rsidRDefault="00172B3D" w:rsidP="00DA557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1EB12543" w14:textId="0CEF2E4B" w:rsidR="00172B3D" w:rsidRDefault="00172B3D" w:rsidP="00DA557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4ECFBA81" w14:textId="1232B6BD" w:rsidR="00172B3D" w:rsidRDefault="00172B3D" w:rsidP="00DA557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3E993C43" w14:textId="17A9BABF" w:rsidR="00172B3D" w:rsidRDefault="00172B3D" w:rsidP="00DA557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656DF425" w14:textId="463C2993" w:rsidR="00172B3D" w:rsidRDefault="00172B3D" w:rsidP="00DA557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0D13C918" w14:textId="4B164548" w:rsidR="00172B3D" w:rsidRDefault="00172B3D" w:rsidP="00DA557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306CB166" w14:textId="54DE7284" w:rsidR="00172B3D" w:rsidRDefault="00172B3D" w:rsidP="00DA557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74DC1155" w14:textId="3991F2D9" w:rsidR="00172B3D" w:rsidRDefault="00172B3D" w:rsidP="00DA557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2F1E4A2C" w14:textId="38103D92" w:rsidR="00172B3D" w:rsidRDefault="00172B3D" w:rsidP="00DA557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6216DDBB" w14:textId="22454B04" w:rsidR="00172B3D" w:rsidRDefault="00172B3D" w:rsidP="00DA557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575BAA80" w14:textId="72A8C65D" w:rsidR="00172B3D" w:rsidRDefault="00172B3D" w:rsidP="00DA557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4FCEE422" w14:textId="4F12BA0D" w:rsidR="00172B3D" w:rsidRDefault="00172B3D" w:rsidP="00DA557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1C786C6D" w14:textId="52E4540F" w:rsidR="00172B3D" w:rsidRDefault="00172B3D" w:rsidP="00DA557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1C79A1B6" w14:textId="7816A228" w:rsidR="00172B3D" w:rsidRDefault="00172B3D" w:rsidP="00DA557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1757BEA9" w14:textId="1C3A230D" w:rsidR="00D86828" w:rsidRDefault="00D86828" w:rsidP="00DA557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7D5F7266" w14:textId="51B4BA99" w:rsidR="00D86828" w:rsidRDefault="00D86828" w:rsidP="00DA557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1D67700D" w14:textId="77777777" w:rsidR="00D86828" w:rsidRDefault="00D86828" w:rsidP="00DA557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30E11587" w14:textId="3CC559B7" w:rsidR="00172B3D" w:rsidRDefault="00172B3D" w:rsidP="00DA557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7A0F88BC" w14:textId="40FD8A89" w:rsidR="0052780F" w:rsidRDefault="0052780F" w:rsidP="00DA557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59B87585" w14:textId="148161A9" w:rsidR="0052780F" w:rsidRDefault="0052780F" w:rsidP="00DA557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428C4AEA" w14:textId="1B22C788" w:rsidR="0052780F" w:rsidRDefault="0052780F" w:rsidP="00DA557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204D5BB0" w14:textId="52C33A04" w:rsidR="0052780F" w:rsidRDefault="0052780F" w:rsidP="00DA557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26958572" w14:textId="512D1FA9" w:rsidR="0052780F" w:rsidRDefault="0052780F" w:rsidP="00DA557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4B24678B" w14:textId="4EA50E78" w:rsidR="0052780F" w:rsidRDefault="0052780F" w:rsidP="00DA557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2D28FCAB" w14:textId="1871F541" w:rsidR="0052780F" w:rsidRDefault="0052780F" w:rsidP="00DA557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66DA7CE0" w14:textId="66F59B67" w:rsidR="0052780F" w:rsidRDefault="0052780F" w:rsidP="00DA557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7757AC2F" w14:textId="79758B3F" w:rsidR="0052780F" w:rsidRDefault="0052780F" w:rsidP="00DA557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2D6BD99D" w14:textId="1D881AE7" w:rsidR="0052780F" w:rsidRDefault="0052780F" w:rsidP="00DA557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097CD29C" w14:textId="14A8511D" w:rsidR="0052780F" w:rsidRDefault="0052780F" w:rsidP="00DA557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183C7FFB" w14:textId="64068DBC" w:rsidR="0052780F" w:rsidRDefault="0052780F" w:rsidP="00DA557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6A783F0F" w14:textId="22181385" w:rsidR="0052780F" w:rsidRDefault="0052780F" w:rsidP="00DA557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10B18C78" w14:textId="77777777" w:rsidR="0052780F" w:rsidRDefault="0052780F" w:rsidP="00DA557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16842E14" w14:textId="77777777" w:rsidR="00172B3D" w:rsidRDefault="00172B3D" w:rsidP="00172B3D">
      <w:pPr>
        <w:pStyle w:val="Subtitle"/>
        <w:jc w:val="left"/>
        <w:rPr>
          <w:rFonts w:ascii="TH SarabunPSK" w:hAnsi="TH SarabunPSK" w:cs="TH SarabunPS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5D48731" wp14:editId="05532DA8">
                <wp:simplePos x="0" y="0"/>
                <wp:positionH relativeFrom="column">
                  <wp:posOffset>5047615</wp:posOffset>
                </wp:positionH>
                <wp:positionV relativeFrom="paragraph">
                  <wp:posOffset>112395</wp:posOffset>
                </wp:positionV>
                <wp:extent cx="777875" cy="334645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75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0B921A" w14:textId="77777777" w:rsidR="004E7B3F" w:rsidRDefault="004E7B3F" w:rsidP="00172B3D">
                            <w:pPr>
                              <w:jc w:val="right"/>
                              <w:rPr>
                                <w:rFonts w:ascii="TH SarabunPSK" w:hAnsi="TH SarabunPSK" w:cs="TH SarabunPSK"/>
                                <w:szCs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Cs w:val="28"/>
                                <w:cs/>
                              </w:rPr>
                              <w:t>(สหกิจ09)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D48731" id="Text Box 21" o:spid="_x0000_s1036" type="#_x0000_t202" style="position:absolute;margin-left:397.45pt;margin-top:8.85pt;width:61.25pt;height:26.35pt;z-index:-2516336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" filled="f" stroked="f">
                <v:textbox style="mso-fit-shape-to-text:t">
                  <w:txbxContent>
                    <w:p w14:paraId="6D0B921A" w14:textId="77777777" w:rsidR="004E7B3F" w:rsidRDefault="004E7B3F" w:rsidP="00172B3D">
                      <w:pPr>
                        <w:jc w:val="right"/>
                        <w:rPr>
                          <w:rFonts w:ascii="TH SarabunPSK" w:hAnsi="TH SarabunPSK" w:cs="TH SarabunPSK"/>
                          <w:szCs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Cs w:val="28"/>
                          <w:cs/>
                        </w:rPr>
                        <w:t>(สหกิจ09)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</w:rPr>
        <w:drawing>
          <wp:inline distT="0" distB="0" distL="0" distR="0" wp14:anchorId="630B4B1D" wp14:editId="434D8382">
            <wp:extent cx="259080" cy="472440"/>
            <wp:effectExtent l="0" t="0" r="7620" b="3810"/>
            <wp:docPr id="22" name="Picture 22" descr="logo rmutto_color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rmutto_color n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PageNumber"/>
          <w:rFonts w:ascii="TH SarabunPSK" w:hAnsi="TH SarabunPSK" w:cs="TH SarabunPSK" w:hint="cs"/>
          <w:cs/>
        </w:rPr>
        <w:t xml:space="preserve">  </w:t>
      </w:r>
      <w:r>
        <w:rPr>
          <w:rStyle w:val="PageNumber"/>
          <w:rFonts w:ascii="TH SarabunPSK" w:hAnsi="TH SarabunPSK" w:cs="TH SarabunPSK" w:hint="cs"/>
          <w:sz w:val="28"/>
          <w:szCs w:val="28"/>
          <w:cs/>
        </w:rPr>
        <w:t>มหาวิทยาลัยเทคโนโลยีราชมงคลตะวันออก</w:t>
      </w:r>
      <w:r>
        <w:rPr>
          <w:rStyle w:val="PageNumber"/>
          <w:rFonts w:ascii="TH SarabunPSK" w:hAnsi="TH SarabunPSK" w:cs="TH SarabunPSK" w:hint="cs"/>
          <w:cs/>
        </w:rPr>
        <w:tab/>
      </w:r>
      <w:r>
        <w:rPr>
          <w:rStyle w:val="PageNumber"/>
          <w:rFonts w:ascii="TH SarabunPSK" w:hAnsi="TH SarabunPSK" w:cs="TH SarabunPSK" w:hint="cs"/>
          <w:cs/>
        </w:rPr>
        <w:tab/>
      </w:r>
      <w:r>
        <w:rPr>
          <w:rStyle w:val="PageNumber"/>
          <w:rFonts w:ascii="TH SarabunPSK" w:hAnsi="TH SarabunPSK" w:cs="TH SarabunPSK" w:hint="cs"/>
          <w:cs/>
        </w:rPr>
        <w:tab/>
      </w:r>
      <w:r>
        <w:rPr>
          <w:rStyle w:val="PageNumber"/>
          <w:rFonts w:ascii="TH SarabunPSK" w:hAnsi="TH SarabunPSK" w:cs="TH SarabunPSK" w:hint="cs"/>
          <w:cs/>
        </w:rPr>
        <w:tab/>
      </w:r>
      <w:r>
        <w:rPr>
          <w:rStyle w:val="PageNumber"/>
          <w:rFonts w:ascii="TH SarabunPSK" w:hAnsi="TH SarabunPSK" w:cs="TH SarabunPSK" w:hint="cs"/>
          <w:cs/>
        </w:rPr>
        <w:tab/>
      </w:r>
    </w:p>
    <w:p w14:paraId="67E8600C" w14:textId="77777777" w:rsidR="00172B3D" w:rsidRDefault="00172B3D" w:rsidP="00172B3D">
      <w:pPr>
        <w:spacing w:line="360" w:lineRule="auto"/>
        <w:ind w:right="-874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8B9A1B2" w14:textId="77777777" w:rsidR="00172B3D" w:rsidRDefault="00172B3D" w:rsidP="00172B3D">
      <w:pPr>
        <w:spacing w:line="360" w:lineRule="auto"/>
        <w:ind w:right="-874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แบบรายงานการปฏิบัติงานสหกิจศึกษา ประจำสัปดาห์</w:t>
      </w:r>
    </w:p>
    <w:p w14:paraId="647D14BC" w14:textId="77777777" w:rsidR="00172B3D" w:rsidRDefault="00172B3D" w:rsidP="00172B3D">
      <w:pPr>
        <w:ind w:left="-284" w:right="-874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สาขา ..........วิทยาการคอมพิวเตอร์........................... คณะ ......บริหารธุรกิจและเทคโนโลยีสานสนเทศ.....</w:t>
      </w:r>
    </w:p>
    <w:p w14:paraId="2D915FCB" w14:textId="77777777" w:rsidR="00172B3D" w:rsidRDefault="00172B3D" w:rsidP="00172B3D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****************************************************************************************</w:t>
      </w:r>
    </w:p>
    <w:p w14:paraId="3D14AD03" w14:textId="77777777" w:rsidR="00172B3D" w:rsidRDefault="00172B3D" w:rsidP="00172B3D">
      <w:pPr>
        <w:spacing w:before="240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ชื่อ </w:t>
      </w:r>
      <w:r>
        <w:rPr>
          <w:rFonts w:ascii="TH SarabunPSK" w:hAnsi="TH SarabunPSK" w:cs="TH SarabunPSK" w:hint="cs"/>
          <w:b/>
          <w:bCs/>
          <w:sz w:val="30"/>
          <w:szCs w:val="30"/>
        </w:rPr>
        <w:t>–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นามสกุล   นักศึกษา </w:t>
      </w:r>
      <w:r>
        <w:rPr>
          <w:rFonts w:ascii="TH SarabunPSK" w:hAnsi="TH SarabunPSK" w:cs="TH SarabunPSK" w:hint="cs"/>
          <w:sz w:val="30"/>
          <w:szCs w:val="30"/>
          <w:cs/>
        </w:rPr>
        <w:t>......นายฐาปนพงศ์ จิตต์บุญธรรม.........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รหัสนักศึกษา </w:t>
      </w:r>
      <w:r>
        <w:rPr>
          <w:rFonts w:ascii="TH SarabunPSK" w:hAnsi="TH SarabunPSK" w:cs="TH SarabunPSK" w:hint="cs"/>
          <w:sz w:val="30"/>
          <w:szCs w:val="30"/>
          <w:cs/>
        </w:rPr>
        <w:t>..........025930461031-6...........</w:t>
      </w:r>
    </w:p>
    <w:p w14:paraId="5D3E23C1" w14:textId="77777777" w:rsidR="00172B3D" w:rsidRDefault="00172B3D" w:rsidP="00172B3D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หน่วยงาน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 ..........บริษัท การท่าอากาศยานไทย จำกัด </w:t>
      </w:r>
      <w:r>
        <w:rPr>
          <w:rFonts w:ascii="TH SarabunPSK" w:hAnsi="TH SarabunPSK" w:cs="TH SarabunPSK" w:hint="cs"/>
          <w:sz w:val="30"/>
          <w:szCs w:val="30"/>
        </w:rPr>
        <w:t>(</w:t>
      </w:r>
      <w:r>
        <w:rPr>
          <w:rFonts w:ascii="TH SarabunPSK" w:hAnsi="TH SarabunPSK" w:cs="TH SarabunPSK" w:hint="cs"/>
          <w:sz w:val="30"/>
          <w:szCs w:val="30"/>
          <w:cs/>
        </w:rPr>
        <w:t>มหาชน</w:t>
      </w:r>
      <w:r>
        <w:rPr>
          <w:rFonts w:ascii="TH SarabunPSK" w:hAnsi="TH SarabunPSK" w:cs="TH SarabunPSK" w:hint="cs"/>
          <w:sz w:val="30"/>
          <w:szCs w:val="30"/>
        </w:rPr>
        <w:t>)</w:t>
      </w:r>
      <w:r>
        <w:rPr>
          <w:rFonts w:ascii="TH SarabunPSK" w:hAnsi="TH SarabunPSK" w:cs="TH SarabunPSK" w:hint="cs"/>
          <w:sz w:val="30"/>
          <w:szCs w:val="30"/>
          <w:cs/>
        </w:rPr>
        <w:t>..................................................................................</w:t>
      </w:r>
    </w:p>
    <w:p w14:paraId="33EE90E2" w14:textId="77777777" w:rsidR="00172B3D" w:rsidRDefault="00172B3D" w:rsidP="00172B3D">
      <w:pPr>
        <w:pStyle w:val="Header"/>
        <w:tabs>
          <w:tab w:val="left" w:pos="720"/>
        </w:tabs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สถานที่ตั้ง </w:t>
      </w:r>
      <w:r>
        <w:rPr>
          <w:rFonts w:ascii="TH SarabunPSK" w:hAnsi="TH SarabunPSK" w:cs="TH SarabunPSK" w:hint="cs"/>
          <w:sz w:val="30"/>
          <w:szCs w:val="30"/>
          <w:cs/>
        </w:rPr>
        <w:t>.....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.....</w:t>
      </w:r>
      <w:r>
        <w:rPr>
          <w:rFonts w:ascii="TH SarabunPSK" w:hAnsi="TH SarabunPSK" w:cs="TH SarabunPSK" w:hint="cs"/>
          <w:color w:val="000000"/>
          <w:sz w:val="30"/>
          <w:szCs w:val="30"/>
          <w:cs/>
        </w:rPr>
        <w:t>333 ถนนเชิดวุฒากาศ แขวงสีกัน เขตดอนเมือง กรุงเทพฯ 10210 ประเทศไทย............................</w:t>
      </w:r>
    </w:p>
    <w:p w14:paraId="62390BE9" w14:textId="77777777" w:rsidR="00172B3D" w:rsidRDefault="00172B3D" w:rsidP="00172B3D">
      <w:pPr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สัปดาห์ที่ </w:t>
      </w:r>
      <w:r>
        <w:rPr>
          <w:rFonts w:ascii="TH SarabunPSK" w:hAnsi="TH SarabunPSK" w:cs="TH SarabunPSK" w:hint="cs"/>
          <w:sz w:val="30"/>
          <w:szCs w:val="30"/>
          <w:cs/>
        </w:rPr>
        <w:t>........</w:t>
      </w:r>
      <w:r>
        <w:rPr>
          <w:rFonts w:ascii="TH SarabunPSK" w:hAnsi="TH SarabunPSK" w:cs="TH SarabunPSK" w:hint="cs"/>
          <w:sz w:val="30"/>
          <w:szCs w:val="30"/>
        </w:rPr>
        <w:t>1</w:t>
      </w:r>
      <w:r>
        <w:rPr>
          <w:rFonts w:ascii="TH SarabunPSK" w:hAnsi="TH SarabunPSK" w:cs="TH SarabunPSK"/>
          <w:sz w:val="30"/>
          <w:szCs w:val="30"/>
        </w:rPr>
        <w:t>1</w:t>
      </w:r>
      <w:r>
        <w:rPr>
          <w:rFonts w:ascii="TH SarabunPSK" w:hAnsi="TH SarabunPSK" w:cs="TH SarabunPSK" w:hint="cs"/>
          <w:sz w:val="30"/>
          <w:szCs w:val="30"/>
          <w:cs/>
        </w:rPr>
        <w:t>..........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ระหว่างวันที่ </w:t>
      </w:r>
      <w:r>
        <w:rPr>
          <w:rFonts w:ascii="TH SarabunPSK" w:hAnsi="TH SarabunPSK" w:cs="TH SarabunPSK" w:hint="cs"/>
          <w:sz w:val="30"/>
          <w:szCs w:val="30"/>
          <w:cs/>
        </w:rPr>
        <w:t>........</w:t>
      </w:r>
      <w:r>
        <w:rPr>
          <w:rFonts w:ascii="TH SarabunPSK" w:hAnsi="TH SarabunPSK" w:cs="TH SarabunPSK" w:hint="cs"/>
          <w:sz w:val="30"/>
          <w:szCs w:val="30"/>
        </w:rPr>
        <w:t>2</w:t>
      </w:r>
      <w:r>
        <w:rPr>
          <w:rFonts w:ascii="TH SarabunPSK" w:hAnsi="TH SarabunPSK" w:cs="TH SarabunPSK" w:hint="cs"/>
          <w:sz w:val="30"/>
          <w:szCs w:val="30"/>
          <w:cs/>
        </w:rPr>
        <w:t>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เดือน</w:t>
      </w:r>
      <w:r>
        <w:rPr>
          <w:rFonts w:ascii="TH SarabunPSK" w:hAnsi="TH SarabunPSK" w:cs="TH SarabunPSK" w:hint="cs"/>
          <w:sz w:val="30"/>
          <w:szCs w:val="30"/>
          <w:cs/>
        </w:rPr>
        <w:t>..............กันยายน......................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พ.ศ. </w:t>
      </w:r>
      <w:r>
        <w:rPr>
          <w:rFonts w:ascii="TH SarabunPSK" w:hAnsi="TH SarabunPSK" w:cs="TH SarabunPSK" w:hint="cs"/>
          <w:sz w:val="30"/>
          <w:szCs w:val="30"/>
          <w:cs/>
        </w:rPr>
        <w:t>...........2562.............</w:t>
      </w:r>
    </w:p>
    <w:p w14:paraId="418AD35E" w14:textId="252617E8" w:rsidR="00172B3D" w:rsidRDefault="00172B3D" w:rsidP="00172B3D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 w:rsidR="0052780F">
        <w:rPr>
          <w:rFonts w:ascii="TH SarabunPSK" w:hAnsi="TH SarabunPSK" w:cs="TH SarabunPSK" w:hint="cs"/>
          <w:sz w:val="30"/>
          <w:szCs w:val="30"/>
          <w:cs/>
        </w:rPr>
        <w:t xml:space="preserve">  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ถึงวันที่ </w:t>
      </w:r>
      <w:r>
        <w:rPr>
          <w:rFonts w:ascii="TH SarabunPSK" w:hAnsi="TH SarabunPSK" w:cs="TH SarabunPSK" w:hint="cs"/>
          <w:sz w:val="30"/>
          <w:szCs w:val="30"/>
          <w:cs/>
        </w:rPr>
        <w:t>.........</w:t>
      </w:r>
      <w:r>
        <w:rPr>
          <w:rFonts w:ascii="TH SarabunPSK" w:hAnsi="TH SarabunPSK" w:cs="TH SarabunPSK"/>
          <w:sz w:val="30"/>
          <w:szCs w:val="30"/>
        </w:rPr>
        <w:t>6</w:t>
      </w:r>
      <w:r>
        <w:rPr>
          <w:rFonts w:ascii="TH SarabunPSK" w:hAnsi="TH SarabunPSK" w:cs="TH SarabunPSK" w:hint="cs"/>
          <w:sz w:val="30"/>
          <w:szCs w:val="30"/>
          <w:cs/>
        </w:rPr>
        <w:t>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เดือน.</w:t>
      </w:r>
      <w:r>
        <w:rPr>
          <w:rFonts w:ascii="TH SarabunPSK" w:hAnsi="TH SarabunPSK" w:cs="TH SarabunPSK" w:hint="cs"/>
          <w:sz w:val="30"/>
          <w:szCs w:val="30"/>
          <w:cs/>
        </w:rPr>
        <w:t>..............กันยายน.....................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พ.ศ. </w:t>
      </w:r>
      <w:r>
        <w:rPr>
          <w:rFonts w:ascii="TH SarabunPSK" w:hAnsi="TH SarabunPSK" w:cs="TH SarabunPSK" w:hint="cs"/>
          <w:sz w:val="30"/>
          <w:szCs w:val="30"/>
          <w:cs/>
        </w:rPr>
        <w:t>............2562.............</w:t>
      </w:r>
    </w:p>
    <w:p w14:paraId="05DBA24E" w14:textId="77777777" w:rsidR="00172B3D" w:rsidRDefault="00172B3D" w:rsidP="00172B3D">
      <w:pPr>
        <w:spacing w:before="120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****************************************************************************************</w:t>
      </w:r>
    </w:p>
    <w:p w14:paraId="55EE460E" w14:textId="77777777" w:rsidR="00172B3D" w:rsidRDefault="00172B3D" w:rsidP="00172B3D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รายงานการปฏิบัติงานประจำสัปดาห์</w:t>
      </w:r>
    </w:p>
    <w:p w14:paraId="31025802" w14:textId="77777777" w:rsidR="00172B3D" w:rsidRDefault="00172B3D" w:rsidP="00172B3D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งานที่ได้รับมอบหมาย / ปฏิบัติหน้าที่</w:t>
      </w:r>
    </w:p>
    <w:p w14:paraId="41F72529" w14:textId="77777777" w:rsidR="00172B3D" w:rsidRDefault="00172B3D" w:rsidP="00172B3D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  <w:cs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lastRenderedPageBreak/>
        <w:t>วิธีการ / ขั้นตอนการปฏิบัติงาน</w:t>
      </w:r>
    </w:p>
    <w:p w14:paraId="415966F8" w14:textId="77777777" w:rsidR="00172B3D" w:rsidRDefault="00172B3D" w:rsidP="00172B3D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เครื่องมือ / อุปกรณ์ที่ใช้ในการปฏิบัติงาน</w:t>
      </w:r>
    </w:p>
    <w:p w14:paraId="1DD0001A" w14:textId="77777777" w:rsidR="00172B3D" w:rsidRDefault="00172B3D" w:rsidP="00172B3D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ผลของการปฏิบัติงาน</w:t>
      </w:r>
    </w:p>
    <w:p w14:paraId="4FA0AE46" w14:textId="77777777" w:rsidR="00172B3D" w:rsidRDefault="00172B3D" w:rsidP="00172B3D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ปัญหา / อุปสรรค</w:t>
      </w:r>
    </w:p>
    <w:p w14:paraId="624AA28C" w14:textId="77777777" w:rsidR="00172B3D" w:rsidRDefault="00172B3D" w:rsidP="00172B3D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****************************************************************************************</w:t>
      </w:r>
    </w:p>
    <w:p w14:paraId="644ABD02" w14:textId="77777777" w:rsidR="00172B3D" w:rsidRDefault="00172B3D" w:rsidP="00172B3D">
      <w:pPr>
        <w:rPr>
          <w:rFonts w:ascii="TH SarabunPSK" w:hAnsi="TH SarabunPSK" w:cs="TH SarabunPSK"/>
          <w:b/>
          <w:bCs/>
          <w:sz w:val="30"/>
          <w:szCs w:val="30"/>
        </w:rPr>
      </w:pPr>
    </w:p>
    <w:p w14:paraId="2241E200" w14:textId="77777777" w:rsidR="00172B3D" w:rsidRDefault="00172B3D" w:rsidP="00BD4839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  <w:cs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งานที่ได้รับมอบหมาย</w:t>
      </w:r>
    </w:p>
    <w:p w14:paraId="5487DF88" w14:textId="77777777" w:rsidR="00172B3D" w:rsidRDefault="00172B3D" w:rsidP="00BD4839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sz w:val="30"/>
          <w:cs/>
        </w:rPr>
        <w:t xml:space="preserve">ทำหลอด </w:t>
      </w:r>
      <w:r>
        <w:rPr>
          <w:rFonts w:ascii="TH SarabunPSK" w:hAnsi="TH SarabunPSK" w:cs="TH SarabunPSK"/>
          <w:sz w:val="30"/>
        </w:rPr>
        <w:t>Process</w:t>
      </w:r>
      <w:r>
        <w:rPr>
          <w:rFonts w:ascii="TH SarabunPSK" w:hAnsi="TH SarabunPSK" w:cs="TH SarabunPSK" w:hint="cs"/>
          <w:sz w:val="30"/>
          <w:cs/>
        </w:rPr>
        <w:t xml:space="preserve"> </w:t>
      </w:r>
      <w:r>
        <w:rPr>
          <w:rFonts w:ascii="TH SarabunPSK" w:hAnsi="TH SarabunPSK" w:cs="TH SarabunPSK"/>
          <w:sz w:val="30"/>
        </w:rPr>
        <w:t xml:space="preserve">bar </w:t>
      </w:r>
      <w:r>
        <w:rPr>
          <w:rFonts w:ascii="TH SarabunPSK" w:hAnsi="TH SarabunPSK" w:cs="TH SarabunPSK" w:hint="cs"/>
          <w:sz w:val="30"/>
          <w:cs/>
        </w:rPr>
        <w:t>ตอนอัปโหลดเอกสาร</w:t>
      </w:r>
    </w:p>
    <w:p w14:paraId="7B9753D2" w14:textId="77777777" w:rsidR="00172B3D" w:rsidRDefault="00172B3D" w:rsidP="00BD4839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ขั้นตอนการปฏับัติงาน</w:t>
      </w:r>
    </w:p>
    <w:p w14:paraId="7777A34F" w14:textId="77777777" w:rsidR="00172B3D" w:rsidRPr="002E195F" w:rsidRDefault="00172B3D" w:rsidP="00BD4839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sz w:val="30"/>
          <w:cs/>
        </w:rPr>
        <w:t xml:space="preserve">ทดสอบบนหน้า </w:t>
      </w:r>
      <w:r>
        <w:rPr>
          <w:rFonts w:ascii="TH SarabunPSK" w:hAnsi="TH SarabunPSK" w:cs="TH SarabunPSK" w:hint="cs"/>
          <w:sz w:val="30"/>
        </w:rPr>
        <w:t xml:space="preserve">Test </w:t>
      </w:r>
      <w:r>
        <w:rPr>
          <w:rFonts w:ascii="TH SarabunPSK" w:hAnsi="TH SarabunPSK" w:cs="TH SarabunPSK" w:hint="cs"/>
          <w:sz w:val="30"/>
          <w:cs/>
        </w:rPr>
        <w:t>แล้วนำไปใช้ในหน้าจริง</w:t>
      </w:r>
    </w:p>
    <w:p w14:paraId="30E566B7" w14:textId="5446BFD7" w:rsidR="00D86828" w:rsidRPr="00BD4839" w:rsidRDefault="00172B3D" w:rsidP="00BD4839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sz w:val="30"/>
          <w:cs/>
        </w:rPr>
        <w:t xml:space="preserve">ศึกษาผ่าน </w:t>
      </w:r>
      <w:proofErr w:type="spellStart"/>
      <w:r>
        <w:rPr>
          <w:rFonts w:ascii="TH SarabunPSK" w:hAnsi="TH SarabunPSK" w:cs="TH SarabunPSK"/>
          <w:sz w:val="30"/>
        </w:rPr>
        <w:t>Youtube</w:t>
      </w:r>
      <w:proofErr w:type="spellEnd"/>
    </w:p>
    <w:p w14:paraId="3419D355" w14:textId="77777777" w:rsidR="00172B3D" w:rsidRDefault="00172B3D" w:rsidP="00BD4839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อุปกรณ์ที่ใช้ในการปฏิบัติ</w:t>
      </w:r>
    </w:p>
    <w:p w14:paraId="5DCD40CA" w14:textId="77777777" w:rsidR="00172B3D" w:rsidRDefault="00172B3D" w:rsidP="00BD4839">
      <w:pPr>
        <w:spacing w:line="276" w:lineRule="auto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b/>
          <w:bCs/>
          <w:sz w:val="30"/>
        </w:rPr>
        <w:t xml:space="preserve">           Hardware</w:t>
      </w:r>
    </w:p>
    <w:p w14:paraId="263B6837" w14:textId="77777777" w:rsidR="00172B3D" w:rsidRDefault="00172B3D" w:rsidP="00BD4839">
      <w:pPr>
        <w:spacing w:line="276" w:lineRule="auto"/>
        <w:ind w:left="7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</w:rPr>
        <w:t xml:space="preserve">      </w:t>
      </w:r>
      <w:r>
        <w:rPr>
          <w:rFonts w:ascii="TH SarabunPSK" w:hAnsi="TH SarabunPSK" w:cs="TH SarabunPSK" w:hint="cs"/>
          <w:b/>
          <w:bCs/>
          <w:sz w:val="30"/>
        </w:rPr>
        <w:t xml:space="preserve">-  </w:t>
      </w:r>
      <w:r>
        <w:rPr>
          <w:rFonts w:ascii="TH SarabunPSK" w:hAnsi="TH SarabunPSK" w:cs="TH SarabunPSK" w:hint="cs"/>
          <w:sz w:val="30"/>
          <w:szCs w:val="30"/>
        </w:rPr>
        <w:t>Notebook</w:t>
      </w:r>
    </w:p>
    <w:p w14:paraId="5019CFDC" w14:textId="77777777" w:rsidR="00172B3D" w:rsidRDefault="00172B3D" w:rsidP="00BD4839">
      <w:pPr>
        <w:spacing w:line="276" w:lineRule="auto"/>
        <w:ind w:left="7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</w:rPr>
        <w:t xml:space="preserve">      -</w:t>
      </w:r>
      <w:r>
        <w:rPr>
          <w:rFonts w:ascii="TH SarabunPSK" w:hAnsi="TH SarabunPSK" w:cs="TH SarabunPSK" w:hint="cs"/>
          <w:sz w:val="30"/>
          <w:szCs w:val="30"/>
        </w:rPr>
        <w:t xml:space="preserve">  Mouse</w:t>
      </w:r>
    </w:p>
    <w:p w14:paraId="09480883" w14:textId="77777777" w:rsidR="00172B3D" w:rsidRDefault="00172B3D" w:rsidP="00BD4839">
      <w:pPr>
        <w:spacing w:line="276" w:lineRule="auto"/>
        <w:ind w:left="720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b/>
          <w:bCs/>
          <w:sz w:val="30"/>
        </w:rPr>
        <w:t>Software</w:t>
      </w:r>
    </w:p>
    <w:p w14:paraId="2B7B380C" w14:textId="77777777" w:rsidR="00172B3D" w:rsidRDefault="00172B3D" w:rsidP="00BD4839">
      <w:pPr>
        <w:spacing w:line="276" w:lineRule="auto"/>
        <w:ind w:left="720"/>
        <w:rPr>
          <w:rFonts w:ascii="TH SarabunPSK" w:hAnsi="TH SarabunPSK" w:cs="TH SarabunPSK"/>
          <w:sz w:val="30"/>
        </w:rPr>
      </w:pPr>
      <w:r>
        <w:rPr>
          <w:rFonts w:ascii="TH SarabunPSK" w:hAnsi="TH SarabunPSK" w:cs="TH SarabunPSK" w:hint="cs"/>
          <w:b/>
          <w:bCs/>
          <w:sz w:val="30"/>
        </w:rPr>
        <w:t xml:space="preserve"> </w:t>
      </w:r>
      <w:r>
        <w:rPr>
          <w:rFonts w:ascii="TH SarabunPSK" w:hAnsi="TH SarabunPSK" w:cs="TH SarabunPSK" w:hint="cs"/>
          <w:sz w:val="30"/>
        </w:rPr>
        <w:t xml:space="preserve">     -  Visual Studio Code</w:t>
      </w:r>
    </w:p>
    <w:p w14:paraId="3121EF84" w14:textId="77777777" w:rsidR="00172B3D" w:rsidRDefault="00172B3D" w:rsidP="00BD4839">
      <w:pPr>
        <w:spacing w:line="276" w:lineRule="auto"/>
        <w:ind w:left="720"/>
        <w:rPr>
          <w:rFonts w:ascii="TH SarabunPSK" w:hAnsi="TH SarabunPSK" w:cs="TH SarabunPSK"/>
          <w:sz w:val="30"/>
        </w:rPr>
      </w:pPr>
      <w:r>
        <w:rPr>
          <w:rFonts w:ascii="TH SarabunPSK" w:hAnsi="TH SarabunPSK" w:cs="TH SarabunPSK" w:hint="cs"/>
          <w:sz w:val="30"/>
        </w:rPr>
        <w:t xml:space="preserve">      -  </w:t>
      </w:r>
      <w:proofErr w:type="spellStart"/>
      <w:r>
        <w:rPr>
          <w:rFonts w:ascii="TH SarabunPSK" w:hAnsi="TH SarabunPSK" w:cs="TH SarabunPSK" w:hint="cs"/>
          <w:sz w:val="30"/>
        </w:rPr>
        <w:t>Xampp</w:t>
      </w:r>
      <w:proofErr w:type="spellEnd"/>
    </w:p>
    <w:p w14:paraId="7DEE558B" w14:textId="77777777" w:rsidR="00172B3D" w:rsidRDefault="00172B3D" w:rsidP="00BD4839">
      <w:pPr>
        <w:spacing w:line="276" w:lineRule="auto"/>
        <w:ind w:left="7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cs/>
        </w:rPr>
        <w:t xml:space="preserve">      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- </w:t>
      </w:r>
      <w:r>
        <w:rPr>
          <w:rFonts w:ascii="TH SarabunPSK" w:hAnsi="TH SarabunPSK" w:cs="TH SarabunPSK" w:hint="cs"/>
          <w:sz w:val="30"/>
          <w:szCs w:val="30"/>
        </w:rPr>
        <w:t xml:space="preserve"> </w:t>
      </w:r>
      <w:proofErr w:type="spellStart"/>
      <w:r>
        <w:rPr>
          <w:rFonts w:ascii="TH SarabunPSK" w:hAnsi="TH SarabunPSK" w:cs="TH SarabunPSK" w:hint="cs"/>
          <w:sz w:val="30"/>
          <w:szCs w:val="30"/>
        </w:rPr>
        <w:t>Filezilla</w:t>
      </w:r>
      <w:proofErr w:type="spellEnd"/>
    </w:p>
    <w:p w14:paraId="3B54B759" w14:textId="77777777" w:rsidR="00172B3D" w:rsidRDefault="00172B3D" w:rsidP="00BD4839">
      <w:pPr>
        <w:spacing w:line="276" w:lineRule="auto"/>
        <w:ind w:left="7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</w:rPr>
        <w:t xml:space="preserve">      -  </w:t>
      </w:r>
      <w:proofErr w:type="spellStart"/>
      <w:r>
        <w:rPr>
          <w:rFonts w:ascii="TH SarabunPSK" w:hAnsi="TH SarabunPSK" w:cs="TH SarabunPSK" w:hint="cs"/>
          <w:sz w:val="30"/>
          <w:szCs w:val="30"/>
        </w:rPr>
        <w:t>Github</w:t>
      </w:r>
      <w:proofErr w:type="spellEnd"/>
      <w:r>
        <w:rPr>
          <w:rFonts w:ascii="TH SarabunPSK" w:hAnsi="TH SarabunPSK" w:cs="TH SarabunPSK" w:hint="cs"/>
          <w:sz w:val="30"/>
          <w:szCs w:val="30"/>
          <w:cs/>
        </w:rPr>
        <w:t xml:space="preserve">   </w:t>
      </w:r>
    </w:p>
    <w:p w14:paraId="3C0AA2EE" w14:textId="77777777" w:rsidR="00172B3D" w:rsidRDefault="00172B3D" w:rsidP="00BD4839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ผลของการปฏิบัติงาน</w:t>
      </w:r>
    </w:p>
    <w:p w14:paraId="7F1956E1" w14:textId="39B07F7D" w:rsidR="00172B3D" w:rsidRDefault="00172B3D" w:rsidP="00BD4839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sz w:val="30"/>
        </w:rPr>
      </w:pPr>
      <w:r>
        <w:rPr>
          <w:rFonts w:ascii="TH SarabunPSK" w:hAnsi="TH SarabunPSK" w:cs="TH SarabunPSK" w:hint="cs"/>
          <w:sz w:val="30"/>
          <w:cs/>
        </w:rPr>
        <w:t xml:space="preserve">สามารถแสดง </w:t>
      </w:r>
      <w:r>
        <w:rPr>
          <w:rFonts w:ascii="TH SarabunPSK" w:hAnsi="TH SarabunPSK" w:cs="TH SarabunPSK"/>
          <w:sz w:val="30"/>
        </w:rPr>
        <w:t xml:space="preserve">Process bar </w:t>
      </w:r>
      <w:r>
        <w:rPr>
          <w:rFonts w:ascii="TH SarabunPSK" w:hAnsi="TH SarabunPSK" w:cs="TH SarabunPSK" w:hint="cs"/>
          <w:sz w:val="30"/>
          <w:cs/>
        </w:rPr>
        <w:t>ตอนอัปโหลดเอกสารได้</w:t>
      </w:r>
    </w:p>
    <w:p w14:paraId="4317B9AC" w14:textId="77777777" w:rsidR="00BD4839" w:rsidRPr="00BD4839" w:rsidRDefault="00BD4839" w:rsidP="00BD4839">
      <w:pPr>
        <w:spacing w:line="276" w:lineRule="auto"/>
        <w:rPr>
          <w:rFonts w:ascii="TH SarabunPSK" w:hAnsi="TH SarabunPSK" w:cs="TH SarabunPSK"/>
          <w:sz w:val="30"/>
        </w:rPr>
      </w:pPr>
    </w:p>
    <w:p w14:paraId="0A26EE74" w14:textId="77777777" w:rsidR="00172B3D" w:rsidRDefault="00172B3D" w:rsidP="00BD4839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ปัญหาและอุปสรรค</w:t>
      </w:r>
    </w:p>
    <w:p w14:paraId="12967D3C" w14:textId="77777777" w:rsidR="00172B3D" w:rsidRDefault="00172B3D" w:rsidP="00BD4839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b/>
          <w:bCs/>
          <w:sz w:val="30"/>
        </w:rPr>
      </w:pPr>
    </w:p>
    <w:p w14:paraId="324F16E7" w14:textId="77777777" w:rsidR="00172B3D" w:rsidRDefault="00172B3D" w:rsidP="00172B3D">
      <w:pPr>
        <w:rPr>
          <w:rFonts w:ascii="TH SarabunPSK" w:hAnsi="TH SarabunPSK" w:cs="TH SarabunPSK"/>
          <w:b/>
          <w:bCs/>
          <w:sz w:val="30"/>
        </w:rPr>
      </w:pPr>
    </w:p>
    <w:p w14:paraId="1F2E66EC" w14:textId="77777777" w:rsidR="00172B3D" w:rsidRDefault="00172B3D" w:rsidP="00172B3D">
      <w:pPr>
        <w:rPr>
          <w:rFonts w:ascii="TH SarabunPSK" w:hAnsi="TH SarabunPSK" w:cs="TH SarabunPSK"/>
          <w:b/>
          <w:bCs/>
          <w:sz w:val="30"/>
        </w:rPr>
      </w:pPr>
    </w:p>
    <w:p w14:paraId="1B705755" w14:textId="77777777" w:rsidR="00BD4839" w:rsidRPr="00923775" w:rsidRDefault="00172B3D" w:rsidP="00BD4839">
      <w:pPr>
        <w:tabs>
          <w:tab w:val="center" w:pos="6300"/>
        </w:tabs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</w:rPr>
        <w:tab/>
      </w:r>
      <w:r w:rsidR="00BD4839" w:rsidRPr="00923775">
        <w:rPr>
          <w:rFonts w:ascii="TH SarabunPSK" w:hAnsi="TH SarabunPSK" w:cs="TH SarabunPSK"/>
          <w:sz w:val="30"/>
          <w:szCs w:val="30"/>
        </w:rPr>
        <w:t>……………………………</w:t>
      </w:r>
      <w:r w:rsidR="00BD4839">
        <w:rPr>
          <w:rFonts w:ascii="TH SarabunPSK" w:hAnsi="TH SarabunPSK" w:cs="TH SarabunPSK"/>
          <w:sz w:val="30"/>
          <w:szCs w:val="30"/>
        </w:rPr>
        <w:t>………</w:t>
      </w:r>
      <w:r w:rsidR="00BD4839" w:rsidRPr="00923775">
        <w:rPr>
          <w:rFonts w:ascii="TH SarabunPSK" w:hAnsi="TH SarabunPSK" w:cs="TH SarabunPSK"/>
          <w:sz w:val="30"/>
          <w:szCs w:val="30"/>
        </w:rPr>
        <w:t>…………...</w:t>
      </w:r>
      <w:r w:rsidR="00BD4839">
        <w:rPr>
          <w:rFonts w:ascii="TH SarabunPSK" w:hAnsi="TH SarabunPSK" w:cs="TH SarabunPSK"/>
          <w:sz w:val="30"/>
          <w:szCs w:val="30"/>
        </w:rPr>
        <w:t xml:space="preserve"> </w:t>
      </w:r>
      <w:r w:rsidR="00BD4839" w:rsidRPr="00923775">
        <w:rPr>
          <w:rFonts w:ascii="TH SarabunPSK" w:hAnsi="TH SarabunPSK" w:cs="TH SarabunPSK"/>
          <w:sz w:val="30"/>
          <w:szCs w:val="30"/>
          <w:cs/>
        </w:rPr>
        <w:t>ผู้ดูแลการปฏิบัติงานของนักศึกษา</w:t>
      </w:r>
    </w:p>
    <w:p w14:paraId="3FD3110D" w14:textId="77777777" w:rsidR="00BD4839" w:rsidRDefault="00BD4839" w:rsidP="00BD4839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ab/>
      </w:r>
      <w:r w:rsidRPr="00923775">
        <w:rPr>
          <w:rFonts w:ascii="TH SarabunPSK" w:hAnsi="TH SarabunPSK" w:cs="TH SarabunPSK"/>
          <w:sz w:val="30"/>
          <w:szCs w:val="30"/>
        </w:rPr>
        <w:t>(</w:t>
      </w:r>
      <w:r>
        <w:rPr>
          <w:rFonts w:ascii="TH SarabunPSK" w:hAnsi="TH SarabunPSK" w:cs="TH SarabunPSK"/>
          <w:sz w:val="30"/>
          <w:szCs w:val="30"/>
        </w:rPr>
        <w:t>.</w:t>
      </w:r>
      <w:proofErr w:type="gramStart"/>
      <w:r w:rsidRPr="00923775">
        <w:rPr>
          <w:rFonts w:ascii="TH SarabunPSK" w:hAnsi="TH SarabunPSK" w:cs="TH SarabunPSK"/>
          <w:sz w:val="30"/>
          <w:szCs w:val="30"/>
        </w:rPr>
        <w:t>…</w:t>
      </w:r>
      <w:r>
        <w:rPr>
          <w:rFonts w:ascii="TH SarabunPSK" w:hAnsi="TH SarabunPSK" w:cs="TH SarabunPSK"/>
          <w:sz w:val="30"/>
          <w:szCs w:val="30"/>
        </w:rPr>
        <w:t>.</w:t>
      </w:r>
      <w:r>
        <w:rPr>
          <w:rFonts w:ascii="TH SarabunPSK" w:hAnsi="TH SarabunPSK" w:cs="TH SarabunPSK" w:hint="cs"/>
          <w:sz w:val="30"/>
          <w:szCs w:val="30"/>
          <w:cs/>
        </w:rPr>
        <w:t>นายดณุพล</w:t>
      </w:r>
      <w:proofErr w:type="gramEnd"/>
      <w:r>
        <w:rPr>
          <w:rFonts w:ascii="TH SarabunPSK" w:hAnsi="TH SarabunPSK" w:cs="TH SarabunPSK" w:hint="cs"/>
          <w:sz w:val="30"/>
          <w:szCs w:val="30"/>
          <w:cs/>
        </w:rPr>
        <w:t xml:space="preserve"> ค่ายหนองสวน</w:t>
      </w:r>
      <w:r>
        <w:rPr>
          <w:rFonts w:ascii="TH SarabunPSK" w:hAnsi="TH SarabunPSK" w:cs="TH SarabunPSK"/>
          <w:sz w:val="30"/>
          <w:szCs w:val="30"/>
        </w:rPr>
        <w:t>.</w:t>
      </w:r>
      <w:r w:rsidRPr="00923775">
        <w:rPr>
          <w:rFonts w:ascii="TH SarabunPSK" w:hAnsi="TH SarabunPSK" w:cs="TH SarabunPSK"/>
          <w:sz w:val="30"/>
          <w:szCs w:val="30"/>
        </w:rPr>
        <w:t>.</w:t>
      </w:r>
      <w:r>
        <w:rPr>
          <w:rFonts w:ascii="TH SarabunPSK" w:hAnsi="TH SarabunPSK" w:cs="TH SarabunPSK"/>
          <w:sz w:val="30"/>
          <w:szCs w:val="30"/>
        </w:rPr>
        <w:t>.</w:t>
      </w:r>
      <w:r w:rsidRPr="00923775">
        <w:rPr>
          <w:rFonts w:ascii="TH SarabunPSK" w:hAnsi="TH SarabunPSK" w:cs="TH SarabunPSK"/>
          <w:sz w:val="30"/>
          <w:szCs w:val="30"/>
        </w:rPr>
        <w:t>..)</w:t>
      </w:r>
    </w:p>
    <w:p w14:paraId="1F41E9E7" w14:textId="5F2CF1DA" w:rsidR="00BD4839" w:rsidRDefault="00BD4839" w:rsidP="00BD4839">
      <w:pPr>
        <w:tabs>
          <w:tab w:val="center" w:pos="6300"/>
        </w:tabs>
        <w:rPr>
          <w:rStyle w:val="PageNumber"/>
        </w:rPr>
      </w:pPr>
      <w:r>
        <w:rPr>
          <w:rFonts w:ascii="TH SarabunPSK" w:hAnsi="TH SarabunPSK" w:cs="TH SarabunPSK"/>
          <w:sz w:val="30"/>
          <w:szCs w:val="30"/>
        </w:rPr>
        <w:t xml:space="preserve">                                                            …6.../…</w:t>
      </w:r>
      <w:r>
        <w:rPr>
          <w:rFonts w:ascii="TH SarabunPSK" w:hAnsi="TH SarabunPSK" w:cs="TH SarabunPSK" w:hint="cs"/>
          <w:sz w:val="30"/>
          <w:szCs w:val="30"/>
          <w:cs/>
        </w:rPr>
        <w:t>กันยายน</w:t>
      </w:r>
      <w:proofErr w:type="gramStart"/>
      <w:r>
        <w:rPr>
          <w:rFonts w:ascii="TH SarabunPSK" w:hAnsi="TH SarabunPSK" w:cs="TH SarabunPSK"/>
          <w:sz w:val="30"/>
          <w:szCs w:val="30"/>
        </w:rPr>
        <w:t>…./</w:t>
      </w:r>
      <w:proofErr w:type="gramEnd"/>
      <w:r>
        <w:rPr>
          <w:rFonts w:ascii="TH SarabunPSK" w:hAnsi="TH SarabunPSK" w:cs="TH SarabunPSK"/>
          <w:sz w:val="30"/>
          <w:szCs w:val="30"/>
        </w:rPr>
        <w:t>…2562…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</w:p>
    <w:p w14:paraId="57F5103E" w14:textId="7DB81E53" w:rsidR="00172B3D" w:rsidRDefault="00172B3D" w:rsidP="00BD4839">
      <w:pPr>
        <w:tabs>
          <w:tab w:val="center" w:pos="6300"/>
        </w:tabs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ab/>
      </w:r>
    </w:p>
    <w:p w14:paraId="6BB89498" w14:textId="23297F96" w:rsidR="00172B3D" w:rsidRDefault="00172B3D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0A10546B" w14:textId="2F8345D1" w:rsidR="00172B3D" w:rsidRDefault="00172B3D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5A1A3E90" w14:textId="3BDEF9C6" w:rsidR="00172B3D" w:rsidRDefault="00172B3D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7420E423" w14:textId="2CDD104C" w:rsidR="00172B3D" w:rsidRDefault="00172B3D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37C6F792" w14:textId="67146C36" w:rsidR="00172B3D" w:rsidRDefault="00172B3D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15883B19" w14:textId="264FDBA4" w:rsidR="00172B3D" w:rsidRDefault="00172B3D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60A9E6D6" w14:textId="71098BC9" w:rsidR="00172B3D" w:rsidRDefault="00172B3D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16449B61" w14:textId="6109875E" w:rsidR="00172B3D" w:rsidRDefault="00172B3D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459B04A7" w14:textId="670E5CE6" w:rsidR="00172B3D" w:rsidRDefault="00172B3D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2D0EC26A" w14:textId="2A4534B3" w:rsidR="00172B3D" w:rsidRDefault="00172B3D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3C0388D9" w14:textId="6EA5D428" w:rsidR="00172B3D" w:rsidRDefault="00172B3D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6AC8EEE0" w14:textId="3980FA64" w:rsidR="00172B3D" w:rsidRDefault="00172B3D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2412A147" w14:textId="79C1D730" w:rsidR="00172B3D" w:rsidRDefault="00172B3D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1C6947B2" w14:textId="0DF049DD" w:rsidR="00172B3D" w:rsidRDefault="00172B3D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564E60BA" w14:textId="17E19750" w:rsidR="00172B3D" w:rsidRDefault="00172B3D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4476A670" w14:textId="16DBF061" w:rsidR="00172B3D" w:rsidRDefault="00172B3D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0EA17CFA" w14:textId="64443E16" w:rsidR="00172B3D" w:rsidRDefault="00172B3D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290EC5D5" w14:textId="36C84F2D" w:rsidR="00172B3D" w:rsidRDefault="00172B3D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3D92402C" w14:textId="2EB4B51F" w:rsidR="00172B3D" w:rsidRDefault="00172B3D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659537A2" w14:textId="288425BC" w:rsidR="00172B3D" w:rsidRDefault="00172B3D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70A855A4" w14:textId="6BA24DA6" w:rsidR="00172B3D" w:rsidRDefault="00172B3D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4C89CAF8" w14:textId="5D3C7B10" w:rsidR="00D86828" w:rsidRDefault="00D86828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7449EF06" w14:textId="0069722B" w:rsidR="00D86828" w:rsidRDefault="00D86828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684D9E9B" w14:textId="04CA88FD" w:rsidR="000A22D5" w:rsidRDefault="000A22D5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68F60A41" w14:textId="41F4503B" w:rsidR="000A22D5" w:rsidRDefault="000A22D5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54B6C17F" w14:textId="022A0BB8" w:rsidR="000A22D5" w:rsidRDefault="000A22D5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22103882" w14:textId="6354A293" w:rsidR="000A22D5" w:rsidRDefault="000A22D5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40EDDFF5" w14:textId="00B58BD4" w:rsidR="000A22D5" w:rsidRDefault="000A22D5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4FC204FA" w14:textId="6145D72B" w:rsidR="000A22D5" w:rsidRDefault="000A22D5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4F5C6496" w14:textId="268BB1C6" w:rsidR="000A22D5" w:rsidRDefault="000A22D5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582FC641" w14:textId="3BD596D6" w:rsidR="000A22D5" w:rsidRDefault="000A22D5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0C0866D0" w14:textId="395CEF96" w:rsidR="000A22D5" w:rsidRDefault="000A22D5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3D6025E8" w14:textId="2C9B1C02" w:rsidR="000A22D5" w:rsidRDefault="000A22D5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558E53B0" w14:textId="77777777" w:rsidR="000A22D5" w:rsidRDefault="000A22D5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790D128E" w14:textId="77777777" w:rsidR="00172B3D" w:rsidRDefault="00172B3D" w:rsidP="00172B3D">
      <w:pPr>
        <w:pStyle w:val="Subtitle"/>
        <w:jc w:val="left"/>
        <w:rPr>
          <w:rFonts w:ascii="TH SarabunPSK" w:hAnsi="TH SarabunPSK" w:cs="TH SarabunPS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4E431D9" wp14:editId="115920E2">
                <wp:simplePos x="0" y="0"/>
                <wp:positionH relativeFrom="column">
                  <wp:posOffset>5047615</wp:posOffset>
                </wp:positionH>
                <wp:positionV relativeFrom="paragraph">
                  <wp:posOffset>112395</wp:posOffset>
                </wp:positionV>
                <wp:extent cx="777875" cy="334645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75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26BC85" w14:textId="77777777" w:rsidR="004E7B3F" w:rsidRDefault="004E7B3F" w:rsidP="00172B3D">
                            <w:pPr>
                              <w:jc w:val="right"/>
                              <w:rPr>
                                <w:rFonts w:ascii="TH SarabunPSK" w:hAnsi="TH SarabunPSK" w:cs="TH SarabunPSK"/>
                                <w:szCs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Cs w:val="28"/>
                                <w:cs/>
                              </w:rPr>
                              <w:t>(สหกิจ09)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E431D9" id="Text Box 23" o:spid="_x0000_s1037" type="#_x0000_t202" style="position:absolute;margin-left:397.45pt;margin-top:8.85pt;width:61.25pt;height:26.35pt;z-index:-2516316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" filled="f" stroked="f">
                <v:textbox style="mso-fit-shape-to-text:t">
                  <w:txbxContent>
                    <w:p w14:paraId="3A26BC85" w14:textId="77777777" w:rsidR="004E7B3F" w:rsidRDefault="004E7B3F" w:rsidP="00172B3D">
                      <w:pPr>
                        <w:jc w:val="right"/>
                        <w:rPr>
                          <w:rFonts w:ascii="TH SarabunPSK" w:hAnsi="TH SarabunPSK" w:cs="TH SarabunPSK"/>
                          <w:szCs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Cs w:val="28"/>
                          <w:cs/>
                        </w:rPr>
                        <w:t>(สหกิจ09)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</w:rPr>
        <w:drawing>
          <wp:inline distT="0" distB="0" distL="0" distR="0" wp14:anchorId="234F49C8" wp14:editId="33CE42AB">
            <wp:extent cx="259080" cy="472440"/>
            <wp:effectExtent l="0" t="0" r="7620" b="3810"/>
            <wp:docPr id="24" name="Picture 24" descr="logo rmutto_color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rmutto_color n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PageNumber"/>
          <w:rFonts w:ascii="TH SarabunPSK" w:hAnsi="TH SarabunPSK" w:cs="TH SarabunPSK" w:hint="cs"/>
          <w:cs/>
        </w:rPr>
        <w:t xml:space="preserve">  </w:t>
      </w:r>
      <w:r>
        <w:rPr>
          <w:rStyle w:val="PageNumber"/>
          <w:rFonts w:ascii="TH SarabunPSK" w:hAnsi="TH SarabunPSK" w:cs="TH SarabunPSK" w:hint="cs"/>
          <w:sz w:val="28"/>
          <w:szCs w:val="28"/>
          <w:cs/>
        </w:rPr>
        <w:t>มหาวิทยาลัยเทคโนโลยีราชมงคลตะวันออก</w:t>
      </w:r>
      <w:r>
        <w:rPr>
          <w:rStyle w:val="PageNumber"/>
          <w:rFonts w:ascii="TH SarabunPSK" w:hAnsi="TH SarabunPSK" w:cs="TH SarabunPSK" w:hint="cs"/>
          <w:cs/>
        </w:rPr>
        <w:tab/>
      </w:r>
      <w:r>
        <w:rPr>
          <w:rStyle w:val="PageNumber"/>
          <w:rFonts w:ascii="TH SarabunPSK" w:hAnsi="TH SarabunPSK" w:cs="TH SarabunPSK" w:hint="cs"/>
          <w:cs/>
        </w:rPr>
        <w:tab/>
      </w:r>
      <w:r>
        <w:rPr>
          <w:rStyle w:val="PageNumber"/>
          <w:rFonts w:ascii="TH SarabunPSK" w:hAnsi="TH SarabunPSK" w:cs="TH SarabunPSK" w:hint="cs"/>
          <w:cs/>
        </w:rPr>
        <w:tab/>
      </w:r>
      <w:r>
        <w:rPr>
          <w:rStyle w:val="PageNumber"/>
          <w:rFonts w:ascii="TH SarabunPSK" w:hAnsi="TH SarabunPSK" w:cs="TH SarabunPSK" w:hint="cs"/>
          <w:cs/>
        </w:rPr>
        <w:tab/>
      </w:r>
      <w:r>
        <w:rPr>
          <w:rStyle w:val="PageNumber"/>
          <w:rFonts w:ascii="TH SarabunPSK" w:hAnsi="TH SarabunPSK" w:cs="TH SarabunPSK" w:hint="cs"/>
          <w:cs/>
        </w:rPr>
        <w:tab/>
      </w:r>
    </w:p>
    <w:p w14:paraId="058DBA1D" w14:textId="77777777" w:rsidR="00172B3D" w:rsidRDefault="00172B3D" w:rsidP="00172B3D">
      <w:pPr>
        <w:spacing w:line="360" w:lineRule="auto"/>
        <w:ind w:right="-874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929AD00" w14:textId="77777777" w:rsidR="00172B3D" w:rsidRDefault="00172B3D" w:rsidP="00172B3D">
      <w:pPr>
        <w:spacing w:line="360" w:lineRule="auto"/>
        <w:ind w:right="-874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แบบรายงานการปฏิบัติงานสหกิจศึกษา ประจำสัปดาห์</w:t>
      </w:r>
    </w:p>
    <w:p w14:paraId="3EDE90E6" w14:textId="77777777" w:rsidR="00172B3D" w:rsidRDefault="00172B3D" w:rsidP="00172B3D">
      <w:pPr>
        <w:ind w:left="-284" w:right="-874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สาขา ..........วิทยาการคอมพิวเตอร์........................... คณะ ......บริหารธุรกิจและเทคโนโลยีสานสนเทศ.....</w:t>
      </w:r>
    </w:p>
    <w:p w14:paraId="7B698E5C" w14:textId="77777777" w:rsidR="00172B3D" w:rsidRDefault="00172B3D" w:rsidP="00172B3D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lastRenderedPageBreak/>
        <w:t>****************************************************************************************</w:t>
      </w:r>
    </w:p>
    <w:p w14:paraId="1B875237" w14:textId="77777777" w:rsidR="00172B3D" w:rsidRDefault="00172B3D" w:rsidP="00172B3D">
      <w:pPr>
        <w:spacing w:before="240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ชื่อ </w:t>
      </w:r>
      <w:r>
        <w:rPr>
          <w:rFonts w:ascii="TH SarabunPSK" w:hAnsi="TH SarabunPSK" w:cs="TH SarabunPSK" w:hint="cs"/>
          <w:b/>
          <w:bCs/>
          <w:sz w:val="30"/>
          <w:szCs w:val="30"/>
        </w:rPr>
        <w:t>–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นามสกุล   นักศึกษา </w:t>
      </w:r>
      <w:r>
        <w:rPr>
          <w:rFonts w:ascii="TH SarabunPSK" w:hAnsi="TH SarabunPSK" w:cs="TH SarabunPSK" w:hint="cs"/>
          <w:sz w:val="30"/>
          <w:szCs w:val="30"/>
          <w:cs/>
        </w:rPr>
        <w:t>......นายฐาปนพงศ์ จิตต์บุญธรรม.........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รหัสนักศึกษา </w:t>
      </w:r>
      <w:r>
        <w:rPr>
          <w:rFonts w:ascii="TH SarabunPSK" w:hAnsi="TH SarabunPSK" w:cs="TH SarabunPSK" w:hint="cs"/>
          <w:sz w:val="30"/>
          <w:szCs w:val="30"/>
          <w:cs/>
        </w:rPr>
        <w:t>..........025930461031-6...........</w:t>
      </w:r>
    </w:p>
    <w:p w14:paraId="3169C5F3" w14:textId="77777777" w:rsidR="00172B3D" w:rsidRDefault="00172B3D" w:rsidP="00172B3D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หน่วยงาน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 ..........บริษัท การท่าอากาศยานไทย จำกัด </w:t>
      </w:r>
      <w:r>
        <w:rPr>
          <w:rFonts w:ascii="TH SarabunPSK" w:hAnsi="TH SarabunPSK" w:cs="TH SarabunPSK" w:hint="cs"/>
          <w:sz w:val="30"/>
          <w:szCs w:val="30"/>
        </w:rPr>
        <w:t>(</w:t>
      </w:r>
      <w:r>
        <w:rPr>
          <w:rFonts w:ascii="TH SarabunPSK" w:hAnsi="TH SarabunPSK" w:cs="TH SarabunPSK" w:hint="cs"/>
          <w:sz w:val="30"/>
          <w:szCs w:val="30"/>
          <w:cs/>
        </w:rPr>
        <w:t>มหาชน</w:t>
      </w:r>
      <w:r>
        <w:rPr>
          <w:rFonts w:ascii="TH SarabunPSK" w:hAnsi="TH SarabunPSK" w:cs="TH SarabunPSK" w:hint="cs"/>
          <w:sz w:val="30"/>
          <w:szCs w:val="30"/>
        </w:rPr>
        <w:t>)</w:t>
      </w:r>
      <w:r>
        <w:rPr>
          <w:rFonts w:ascii="TH SarabunPSK" w:hAnsi="TH SarabunPSK" w:cs="TH SarabunPSK" w:hint="cs"/>
          <w:sz w:val="30"/>
          <w:szCs w:val="30"/>
          <w:cs/>
        </w:rPr>
        <w:t>..................................................................................</w:t>
      </w:r>
    </w:p>
    <w:p w14:paraId="41DBB712" w14:textId="77777777" w:rsidR="00172B3D" w:rsidRDefault="00172B3D" w:rsidP="00172B3D">
      <w:pPr>
        <w:pStyle w:val="Header"/>
        <w:tabs>
          <w:tab w:val="left" w:pos="720"/>
        </w:tabs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สถานที่ตั้ง </w:t>
      </w:r>
      <w:r>
        <w:rPr>
          <w:rFonts w:ascii="TH SarabunPSK" w:hAnsi="TH SarabunPSK" w:cs="TH SarabunPSK" w:hint="cs"/>
          <w:sz w:val="30"/>
          <w:szCs w:val="30"/>
          <w:cs/>
        </w:rPr>
        <w:t>.....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.....</w:t>
      </w:r>
      <w:r>
        <w:rPr>
          <w:rFonts w:ascii="TH SarabunPSK" w:hAnsi="TH SarabunPSK" w:cs="TH SarabunPSK" w:hint="cs"/>
          <w:color w:val="000000"/>
          <w:sz w:val="30"/>
          <w:szCs w:val="30"/>
          <w:cs/>
        </w:rPr>
        <w:t>333 ถนนเชิดวุฒากาศ แขวงสีกัน เขตดอนเมือง กรุงเทพฯ 10210 ประเทศไทย............................</w:t>
      </w:r>
    </w:p>
    <w:p w14:paraId="250B056F" w14:textId="77777777" w:rsidR="00172B3D" w:rsidRDefault="00172B3D" w:rsidP="00172B3D">
      <w:pPr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สัปดาห์ที่ </w:t>
      </w:r>
      <w:r>
        <w:rPr>
          <w:rFonts w:ascii="TH SarabunPSK" w:hAnsi="TH SarabunPSK" w:cs="TH SarabunPSK" w:hint="cs"/>
          <w:sz w:val="30"/>
          <w:szCs w:val="30"/>
          <w:cs/>
        </w:rPr>
        <w:t>........</w:t>
      </w:r>
      <w:r>
        <w:rPr>
          <w:rFonts w:ascii="TH SarabunPSK" w:hAnsi="TH SarabunPSK" w:cs="TH SarabunPSK"/>
          <w:sz w:val="30"/>
          <w:szCs w:val="30"/>
        </w:rPr>
        <w:t>12</w:t>
      </w:r>
      <w:r>
        <w:rPr>
          <w:rFonts w:ascii="TH SarabunPSK" w:hAnsi="TH SarabunPSK" w:cs="TH SarabunPSK" w:hint="cs"/>
          <w:sz w:val="30"/>
          <w:szCs w:val="30"/>
          <w:cs/>
        </w:rPr>
        <w:t>..........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ระหว่างวันที่ </w:t>
      </w:r>
      <w:r>
        <w:rPr>
          <w:rFonts w:ascii="TH SarabunPSK" w:hAnsi="TH SarabunPSK" w:cs="TH SarabunPSK" w:hint="cs"/>
          <w:sz w:val="30"/>
          <w:szCs w:val="30"/>
          <w:cs/>
        </w:rPr>
        <w:t>........</w:t>
      </w:r>
      <w:r>
        <w:rPr>
          <w:rFonts w:ascii="TH SarabunPSK" w:hAnsi="TH SarabunPSK" w:cs="TH SarabunPSK"/>
          <w:sz w:val="30"/>
          <w:szCs w:val="30"/>
        </w:rPr>
        <w:t>9</w:t>
      </w:r>
      <w:r>
        <w:rPr>
          <w:rFonts w:ascii="TH SarabunPSK" w:hAnsi="TH SarabunPSK" w:cs="TH SarabunPSK" w:hint="cs"/>
          <w:sz w:val="30"/>
          <w:szCs w:val="30"/>
          <w:cs/>
        </w:rPr>
        <w:t>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เดือน</w:t>
      </w:r>
      <w:r>
        <w:rPr>
          <w:rFonts w:ascii="TH SarabunPSK" w:hAnsi="TH SarabunPSK" w:cs="TH SarabunPSK" w:hint="cs"/>
          <w:sz w:val="30"/>
          <w:szCs w:val="30"/>
          <w:cs/>
        </w:rPr>
        <w:t>..............กันยายน......................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พ.ศ. </w:t>
      </w:r>
      <w:r>
        <w:rPr>
          <w:rFonts w:ascii="TH SarabunPSK" w:hAnsi="TH SarabunPSK" w:cs="TH SarabunPSK" w:hint="cs"/>
          <w:sz w:val="30"/>
          <w:szCs w:val="30"/>
          <w:cs/>
        </w:rPr>
        <w:t>...........2562.............</w:t>
      </w:r>
    </w:p>
    <w:p w14:paraId="32DC2946" w14:textId="77777777" w:rsidR="00172B3D" w:rsidRDefault="00172B3D" w:rsidP="00172B3D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ถึงวันที่ </w:t>
      </w:r>
      <w:r>
        <w:rPr>
          <w:rFonts w:ascii="TH SarabunPSK" w:hAnsi="TH SarabunPSK" w:cs="TH SarabunPSK" w:hint="cs"/>
          <w:sz w:val="30"/>
          <w:szCs w:val="30"/>
          <w:cs/>
        </w:rPr>
        <w:t>.........</w:t>
      </w:r>
      <w:r>
        <w:rPr>
          <w:rFonts w:ascii="TH SarabunPSK" w:hAnsi="TH SarabunPSK" w:cs="TH SarabunPSK"/>
          <w:sz w:val="30"/>
          <w:szCs w:val="30"/>
        </w:rPr>
        <w:t>13</w:t>
      </w:r>
      <w:r>
        <w:rPr>
          <w:rFonts w:ascii="TH SarabunPSK" w:hAnsi="TH SarabunPSK" w:cs="TH SarabunPSK" w:hint="cs"/>
          <w:sz w:val="30"/>
          <w:szCs w:val="30"/>
          <w:cs/>
        </w:rPr>
        <w:t>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เดือน.</w:t>
      </w:r>
      <w:r>
        <w:rPr>
          <w:rFonts w:ascii="TH SarabunPSK" w:hAnsi="TH SarabunPSK" w:cs="TH SarabunPSK" w:hint="cs"/>
          <w:sz w:val="30"/>
          <w:szCs w:val="30"/>
          <w:cs/>
        </w:rPr>
        <w:t>..............กันยายน.....................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พ.ศ. </w:t>
      </w:r>
      <w:r>
        <w:rPr>
          <w:rFonts w:ascii="TH SarabunPSK" w:hAnsi="TH SarabunPSK" w:cs="TH SarabunPSK" w:hint="cs"/>
          <w:sz w:val="30"/>
          <w:szCs w:val="30"/>
          <w:cs/>
        </w:rPr>
        <w:t>............2562.............</w:t>
      </w:r>
    </w:p>
    <w:p w14:paraId="432833E0" w14:textId="77777777" w:rsidR="00172B3D" w:rsidRDefault="00172B3D" w:rsidP="00172B3D">
      <w:pPr>
        <w:spacing w:before="120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****************************************************************************************</w:t>
      </w:r>
    </w:p>
    <w:p w14:paraId="785B0338" w14:textId="77777777" w:rsidR="00172B3D" w:rsidRDefault="00172B3D" w:rsidP="00172B3D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รายงานการปฏิบัติงานประจำสัปดาห์</w:t>
      </w:r>
    </w:p>
    <w:p w14:paraId="56977C4B" w14:textId="77777777" w:rsidR="00172B3D" w:rsidRDefault="00172B3D" w:rsidP="00172B3D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งานที่ได้รับมอบหมาย / ปฏิบัติหน้าที่</w:t>
      </w:r>
    </w:p>
    <w:p w14:paraId="0C883A51" w14:textId="77777777" w:rsidR="00172B3D" w:rsidRDefault="00172B3D" w:rsidP="00172B3D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วิธีการ / ขั้นตอนการปฏิบัติงาน</w:t>
      </w:r>
    </w:p>
    <w:p w14:paraId="6131EC92" w14:textId="77777777" w:rsidR="00172B3D" w:rsidRDefault="00172B3D" w:rsidP="00172B3D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  <w:cs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เครื่องมือ / อุปกรณ์ที่ใช้ในการปฏิบัติงาน</w:t>
      </w:r>
    </w:p>
    <w:p w14:paraId="534D9141" w14:textId="77777777" w:rsidR="00172B3D" w:rsidRDefault="00172B3D" w:rsidP="00172B3D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ผลของการปฏิบัติงาน</w:t>
      </w:r>
    </w:p>
    <w:p w14:paraId="61CA39E3" w14:textId="77777777" w:rsidR="00172B3D" w:rsidRDefault="00172B3D" w:rsidP="00172B3D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ปัญหา / อุปสรรค</w:t>
      </w:r>
    </w:p>
    <w:p w14:paraId="261B9A0D" w14:textId="77777777" w:rsidR="00172B3D" w:rsidRDefault="00172B3D" w:rsidP="00172B3D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****************************************************************************************</w:t>
      </w:r>
    </w:p>
    <w:p w14:paraId="0BF19D5F" w14:textId="77777777" w:rsidR="00172B3D" w:rsidRDefault="00172B3D" w:rsidP="00172B3D">
      <w:pPr>
        <w:rPr>
          <w:rFonts w:ascii="TH SarabunPSK" w:hAnsi="TH SarabunPSK" w:cs="TH SarabunPSK"/>
          <w:b/>
          <w:bCs/>
          <w:sz w:val="30"/>
          <w:szCs w:val="30"/>
        </w:rPr>
      </w:pPr>
    </w:p>
    <w:p w14:paraId="4F2F0546" w14:textId="77777777" w:rsidR="00172B3D" w:rsidRDefault="00172B3D" w:rsidP="00CA444F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งานที่ได้รับมอบหมาย</w:t>
      </w:r>
    </w:p>
    <w:p w14:paraId="59EA3E5F" w14:textId="77777777" w:rsidR="00172B3D" w:rsidRDefault="00172B3D" w:rsidP="00CA444F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b/>
          <w:bCs/>
          <w:sz w:val="30"/>
          <w:cs/>
        </w:rPr>
      </w:pPr>
      <w:r>
        <w:rPr>
          <w:rFonts w:ascii="TH SarabunPSK" w:hAnsi="TH SarabunPSK" w:cs="TH SarabunPSK" w:hint="cs"/>
          <w:sz w:val="30"/>
          <w:cs/>
        </w:rPr>
        <w:t>ไม่ให้อัปโหลดเอกสารซ้ำกันในหน้าอัปโหลด</w:t>
      </w:r>
    </w:p>
    <w:p w14:paraId="0A67AA97" w14:textId="77777777" w:rsidR="00172B3D" w:rsidRDefault="00172B3D" w:rsidP="00CA444F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ขั้นตอนการปฏับัติงาน</w:t>
      </w:r>
    </w:p>
    <w:p w14:paraId="460821CC" w14:textId="77777777" w:rsidR="00172B3D" w:rsidRDefault="00172B3D" w:rsidP="00CA444F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sz w:val="30"/>
          <w:cs/>
        </w:rPr>
        <w:t xml:space="preserve">ทดสอบบนหน้า </w:t>
      </w:r>
      <w:r>
        <w:rPr>
          <w:rFonts w:ascii="TH SarabunPSK" w:hAnsi="TH SarabunPSK" w:cs="TH SarabunPSK" w:hint="cs"/>
          <w:sz w:val="30"/>
        </w:rPr>
        <w:t xml:space="preserve">Test </w:t>
      </w:r>
      <w:r>
        <w:rPr>
          <w:rFonts w:ascii="TH SarabunPSK" w:hAnsi="TH SarabunPSK" w:cs="TH SarabunPSK" w:hint="cs"/>
          <w:sz w:val="30"/>
          <w:cs/>
        </w:rPr>
        <w:t>แล้วนำไปใช้ในหน้าจริง</w:t>
      </w:r>
    </w:p>
    <w:p w14:paraId="4FFEC5A4" w14:textId="72E1A5FD" w:rsidR="00D86828" w:rsidRPr="00CA444F" w:rsidRDefault="00172B3D" w:rsidP="00CA444F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sz w:val="30"/>
          <w:cs/>
        </w:rPr>
        <w:t xml:space="preserve">ศึกษาผ่าน </w:t>
      </w:r>
      <w:proofErr w:type="spellStart"/>
      <w:r>
        <w:rPr>
          <w:rFonts w:ascii="TH SarabunPSK" w:hAnsi="TH SarabunPSK" w:cs="TH SarabunPSK" w:hint="cs"/>
          <w:sz w:val="30"/>
        </w:rPr>
        <w:t>Youtube</w:t>
      </w:r>
      <w:proofErr w:type="spellEnd"/>
    </w:p>
    <w:p w14:paraId="3B5F767C" w14:textId="77777777" w:rsidR="00172B3D" w:rsidRDefault="00172B3D" w:rsidP="00CA444F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อุปกรณ์ที่ใช้ในการปฏิบัติ</w:t>
      </w:r>
    </w:p>
    <w:p w14:paraId="585148FD" w14:textId="77777777" w:rsidR="00172B3D" w:rsidRDefault="00172B3D" w:rsidP="00CA444F">
      <w:pPr>
        <w:spacing w:line="276" w:lineRule="auto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b/>
          <w:bCs/>
          <w:sz w:val="30"/>
        </w:rPr>
        <w:t xml:space="preserve">           Hardware</w:t>
      </w:r>
    </w:p>
    <w:p w14:paraId="4169F8DD" w14:textId="77777777" w:rsidR="00172B3D" w:rsidRDefault="00172B3D" w:rsidP="00CA444F">
      <w:pPr>
        <w:spacing w:line="276" w:lineRule="auto"/>
        <w:ind w:left="7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</w:rPr>
        <w:t xml:space="preserve">      </w:t>
      </w:r>
      <w:r>
        <w:rPr>
          <w:rFonts w:ascii="TH SarabunPSK" w:hAnsi="TH SarabunPSK" w:cs="TH SarabunPSK" w:hint="cs"/>
          <w:b/>
          <w:bCs/>
          <w:sz w:val="30"/>
        </w:rPr>
        <w:t xml:space="preserve">-  </w:t>
      </w:r>
      <w:r>
        <w:rPr>
          <w:rFonts w:ascii="TH SarabunPSK" w:hAnsi="TH SarabunPSK" w:cs="TH SarabunPSK" w:hint="cs"/>
          <w:sz w:val="30"/>
          <w:szCs w:val="30"/>
        </w:rPr>
        <w:t>Notebook</w:t>
      </w:r>
    </w:p>
    <w:p w14:paraId="197CFFCB" w14:textId="77777777" w:rsidR="00172B3D" w:rsidRDefault="00172B3D" w:rsidP="00CA444F">
      <w:pPr>
        <w:spacing w:line="276" w:lineRule="auto"/>
        <w:ind w:left="7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</w:rPr>
        <w:t xml:space="preserve">      -</w:t>
      </w:r>
      <w:r>
        <w:rPr>
          <w:rFonts w:ascii="TH SarabunPSK" w:hAnsi="TH SarabunPSK" w:cs="TH SarabunPSK" w:hint="cs"/>
          <w:sz w:val="30"/>
          <w:szCs w:val="30"/>
        </w:rPr>
        <w:t xml:space="preserve">  Mouse</w:t>
      </w:r>
    </w:p>
    <w:p w14:paraId="6B6DC97D" w14:textId="77777777" w:rsidR="00172B3D" w:rsidRDefault="00172B3D" w:rsidP="00CA444F">
      <w:pPr>
        <w:spacing w:line="276" w:lineRule="auto"/>
        <w:ind w:left="720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b/>
          <w:bCs/>
          <w:sz w:val="30"/>
        </w:rPr>
        <w:t>Software</w:t>
      </w:r>
    </w:p>
    <w:p w14:paraId="6DD7A9D5" w14:textId="77777777" w:rsidR="00172B3D" w:rsidRDefault="00172B3D" w:rsidP="00CA444F">
      <w:pPr>
        <w:spacing w:line="276" w:lineRule="auto"/>
        <w:ind w:left="720"/>
        <w:rPr>
          <w:rFonts w:ascii="TH SarabunPSK" w:hAnsi="TH SarabunPSK" w:cs="TH SarabunPSK"/>
          <w:sz w:val="30"/>
        </w:rPr>
      </w:pPr>
      <w:r>
        <w:rPr>
          <w:rFonts w:ascii="TH SarabunPSK" w:hAnsi="TH SarabunPSK" w:cs="TH SarabunPSK" w:hint="cs"/>
          <w:b/>
          <w:bCs/>
          <w:sz w:val="30"/>
        </w:rPr>
        <w:t xml:space="preserve"> </w:t>
      </w:r>
      <w:r>
        <w:rPr>
          <w:rFonts w:ascii="TH SarabunPSK" w:hAnsi="TH SarabunPSK" w:cs="TH SarabunPSK" w:hint="cs"/>
          <w:sz w:val="30"/>
        </w:rPr>
        <w:t xml:space="preserve">     -  Visual Studio Code</w:t>
      </w:r>
    </w:p>
    <w:p w14:paraId="059B401A" w14:textId="77777777" w:rsidR="00172B3D" w:rsidRDefault="00172B3D" w:rsidP="00CA444F">
      <w:pPr>
        <w:spacing w:line="276" w:lineRule="auto"/>
        <w:ind w:left="720"/>
        <w:rPr>
          <w:rFonts w:ascii="TH SarabunPSK" w:hAnsi="TH SarabunPSK" w:cs="TH SarabunPSK"/>
          <w:sz w:val="30"/>
        </w:rPr>
      </w:pPr>
      <w:r>
        <w:rPr>
          <w:rFonts w:ascii="TH SarabunPSK" w:hAnsi="TH SarabunPSK" w:cs="TH SarabunPSK" w:hint="cs"/>
          <w:sz w:val="30"/>
        </w:rPr>
        <w:t xml:space="preserve">      -  </w:t>
      </w:r>
      <w:proofErr w:type="spellStart"/>
      <w:r>
        <w:rPr>
          <w:rFonts w:ascii="TH SarabunPSK" w:hAnsi="TH SarabunPSK" w:cs="TH SarabunPSK" w:hint="cs"/>
          <w:sz w:val="30"/>
        </w:rPr>
        <w:t>Xampp</w:t>
      </w:r>
      <w:proofErr w:type="spellEnd"/>
    </w:p>
    <w:p w14:paraId="2FF6D254" w14:textId="77777777" w:rsidR="00172B3D" w:rsidRDefault="00172B3D" w:rsidP="00CA444F">
      <w:pPr>
        <w:spacing w:line="276" w:lineRule="auto"/>
        <w:ind w:left="7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cs/>
        </w:rPr>
        <w:t xml:space="preserve">      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- </w:t>
      </w:r>
      <w:r>
        <w:rPr>
          <w:rFonts w:ascii="TH SarabunPSK" w:hAnsi="TH SarabunPSK" w:cs="TH SarabunPSK" w:hint="cs"/>
          <w:sz w:val="30"/>
          <w:szCs w:val="30"/>
        </w:rPr>
        <w:t xml:space="preserve"> </w:t>
      </w:r>
      <w:proofErr w:type="spellStart"/>
      <w:r>
        <w:rPr>
          <w:rFonts w:ascii="TH SarabunPSK" w:hAnsi="TH SarabunPSK" w:cs="TH SarabunPSK" w:hint="cs"/>
          <w:sz w:val="30"/>
          <w:szCs w:val="30"/>
        </w:rPr>
        <w:t>Filezilla</w:t>
      </w:r>
      <w:proofErr w:type="spellEnd"/>
    </w:p>
    <w:p w14:paraId="2AEFB2CA" w14:textId="77777777" w:rsidR="00172B3D" w:rsidRDefault="00172B3D" w:rsidP="00CA444F">
      <w:pPr>
        <w:spacing w:line="276" w:lineRule="auto"/>
        <w:ind w:left="7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</w:rPr>
        <w:t xml:space="preserve">      -  </w:t>
      </w:r>
      <w:proofErr w:type="spellStart"/>
      <w:r>
        <w:rPr>
          <w:rFonts w:ascii="TH SarabunPSK" w:hAnsi="TH SarabunPSK" w:cs="TH SarabunPSK" w:hint="cs"/>
          <w:sz w:val="30"/>
          <w:szCs w:val="30"/>
        </w:rPr>
        <w:t>Github</w:t>
      </w:r>
      <w:proofErr w:type="spellEnd"/>
      <w:r>
        <w:rPr>
          <w:rFonts w:ascii="TH SarabunPSK" w:hAnsi="TH SarabunPSK" w:cs="TH SarabunPSK" w:hint="cs"/>
          <w:sz w:val="30"/>
          <w:szCs w:val="30"/>
          <w:cs/>
        </w:rPr>
        <w:t xml:space="preserve">   </w:t>
      </w:r>
    </w:p>
    <w:p w14:paraId="48AAB3CB" w14:textId="77777777" w:rsidR="00172B3D" w:rsidRDefault="00172B3D" w:rsidP="00CA444F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ผลของการปฏิบัติงาน</w:t>
      </w:r>
    </w:p>
    <w:p w14:paraId="57C0465D" w14:textId="5F9F2546" w:rsidR="00172B3D" w:rsidRDefault="00172B3D" w:rsidP="00CA444F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sz w:val="30"/>
        </w:rPr>
      </w:pPr>
      <w:r>
        <w:rPr>
          <w:rFonts w:ascii="TH SarabunPSK" w:hAnsi="TH SarabunPSK" w:cs="TH SarabunPSK" w:hint="cs"/>
          <w:sz w:val="30"/>
          <w:cs/>
        </w:rPr>
        <w:t>ไม่สามารถอัปโหลดเอกสารที่ซ้ำกันได้</w:t>
      </w:r>
    </w:p>
    <w:p w14:paraId="7765C9C4" w14:textId="77777777" w:rsidR="00CA444F" w:rsidRDefault="00CA444F" w:rsidP="00CA444F">
      <w:pPr>
        <w:pStyle w:val="ListParagraph"/>
        <w:spacing w:line="276" w:lineRule="auto"/>
        <w:rPr>
          <w:rFonts w:ascii="TH SarabunPSK" w:hAnsi="TH SarabunPSK" w:cs="TH SarabunPSK"/>
          <w:sz w:val="30"/>
        </w:rPr>
      </w:pPr>
    </w:p>
    <w:p w14:paraId="065852E7" w14:textId="77777777" w:rsidR="00172B3D" w:rsidRDefault="00172B3D" w:rsidP="00CA444F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ปัญหาและอุปสรรค</w:t>
      </w:r>
    </w:p>
    <w:p w14:paraId="057117BA" w14:textId="77777777" w:rsidR="00172B3D" w:rsidRDefault="00172B3D" w:rsidP="00CA444F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/>
          <w:sz w:val="30"/>
        </w:rPr>
        <w:lastRenderedPageBreak/>
        <w:t xml:space="preserve">Process bar </w:t>
      </w:r>
      <w:r>
        <w:rPr>
          <w:rFonts w:ascii="TH SarabunPSK" w:hAnsi="TH SarabunPSK" w:cs="TH SarabunPSK" w:hint="cs"/>
          <w:sz w:val="30"/>
          <w:cs/>
        </w:rPr>
        <w:t>จะแสดง ถึงแม้ว่าเอกสารจะซ้ำกัน</w:t>
      </w:r>
    </w:p>
    <w:p w14:paraId="5EA7E9B3" w14:textId="77777777" w:rsidR="00172B3D" w:rsidRDefault="00172B3D" w:rsidP="00172B3D">
      <w:pPr>
        <w:rPr>
          <w:rFonts w:ascii="TH SarabunPSK" w:hAnsi="TH SarabunPSK" w:cs="TH SarabunPSK"/>
          <w:b/>
          <w:bCs/>
          <w:sz w:val="30"/>
        </w:rPr>
      </w:pPr>
    </w:p>
    <w:p w14:paraId="6ABD5B88" w14:textId="77777777" w:rsidR="00172B3D" w:rsidRDefault="00172B3D" w:rsidP="00172B3D">
      <w:pPr>
        <w:rPr>
          <w:rFonts w:ascii="TH SarabunPSK" w:hAnsi="TH SarabunPSK" w:cs="TH SarabunPSK"/>
          <w:b/>
          <w:bCs/>
          <w:sz w:val="30"/>
        </w:rPr>
      </w:pPr>
    </w:p>
    <w:p w14:paraId="7824E36A" w14:textId="77777777" w:rsidR="00CA444F" w:rsidRPr="00923775" w:rsidRDefault="00172B3D" w:rsidP="00CA444F">
      <w:pPr>
        <w:tabs>
          <w:tab w:val="center" w:pos="6300"/>
        </w:tabs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</w:rPr>
        <w:tab/>
      </w:r>
      <w:r w:rsidR="00CA444F" w:rsidRPr="00923775">
        <w:rPr>
          <w:rFonts w:ascii="TH SarabunPSK" w:hAnsi="TH SarabunPSK" w:cs="TH SarabunPSK"/>
          <w:sz w:val="30"/>
          <w:szCs w:val="30"/>
        </w:rPr>
        <w:t>……………………………</w:t>
      </w:r>
      <w:r w:rsidR="00CA444F">
        <w:rPr>
          <w:rFonts w:ascii="TH SarabunPSK" w:hAnsi="TH SarabunPSK" w:cs="TH SarabunPSK"/>
          <w:sz w:val="30"/>
          <w:szCs w:val="30"/>
        </w:rPr>
        <w:t>………</w:t>
      </w:r>
      <w:r w:rsidR="00CA444F" w:rsidRPr="00923775">
        <w:rPr>
          <w:rFonts w:ascii="TH SarabunPSK" w:hAnsi="TH SarabunPSK" w:cs="TH SarabunPSK"/>
          <w:sz w:val="30"/>
          <w:szCs w:val="30"/>
        </w:rPr>
        <w:t>…………...</w:t>
      </w:r>
      <w:r w:rsidR="00CA444F">
        <w:rPr>
          <w:rFonts w:ascii="TH SarabunPSK" w:hAnsi="TH SarabunPSK" w:cs="TH SarabunPSK"/>
          <w:sz w:val="30"/>
          <w:szCs w:val="30"/>
        </w:rPr>
        <w:t xml:space="preserve"> </w:t>
      </w:r>
      <w:r w:rsidR="00CA444F" w:rsidRPr="00923775">
        <w:rPr>
          <w:rFonts w:ascii="TH SarabunPSK" w:hAnsi="TH SarabunPSK" w:cs="TH SarabunPSK"/>
          <w:sz w:val="30"/>
          <w:szCs w:val="30"/>
          <w:cs/>
        </w:rPr>
        <w:t>ผู้ดูแลการปฏิบัติงานของนักศึกษา</w:t>
      </w:r>
    </w:p>
    <w:p w14:paraId="3A3558D0" w14:textId="77777777" w:rsidR="00CA444F" w:rsidRDefault="00CA444F" w:rsidP="00CA444F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ab/>
      </w:r>
      <w:r w:rsidRPr="00923775">
        <w:rPr>
          <w:rFonts w:ascii="TH SarabunPSK" w:hAnsi="TH SarabunPSK" w:cs="TH SarabunPSK"/>
          <w:sz w:val="30"/>
          <w:szCs w:val="30"/>
        </w:rPr>
        <w:t>(</w:t>
      </w:r>
      <w:r>
        <w:rPr>
          <w:rFonts w:ascii="TH SarabunPSK" w:hAnsi="TH SarabunPSK" w:cs="TH SarabunPSK"/>
          <w:sz w:val="30"/>
          <w:szCs w:val="30"/>
        </w:rPr>
        <w:t>.</w:t>
      </w:r>
      <w:proofErr w:type="gramStart"/>
      <w:r w:rsidRPr="00923775">
        <w:rPr>
          <w:rFonts w:ascii="TH SarabunPSK" w:hAnsi="TH SarabunPSK" w:cs="TH SarabunPSK"/>
          <w:sz w:val="30"/>
          <w:szCs w:val="30"/>
        </w:rPr>
        <w:t>…</w:t>
      </w:r>
      <w:r>
        <w:rPr>
          <w:rFonts w:ascii="TH SarabunPSK" w:hAnsi="TH SarabunPSK" w:cs="TH SarabunPSK"/>
          <w:sz w:val="30"/>
          <w:szCs w:val="30"/>
        </w:rPr>
        <w:t>.</w:t>
      </w:r>
      <w:r>
        <w:rPr>
          <w:rFonts w:ascii="TH SarabunPSK" w:hAnsi="TH SarabunPSK" w:cs="TH SarabunPSK" w:hint="cs"/>
          <w:sz w:val="30"/>
          <w:szCs w:val="30"/>
          <w:cs/>
        </w:rPr>
        <w:t>นายดณุพล</w:t>
      </w:r>
      <w:proofErr w:type="gramEnd"/>
      <w:r>
        <w:rPr>
          <w:rFonts w:ascii="TH SarabunPSK" w:hAnsi="TH SarabunPSK" w:cs="TH SarabunPSK" w:hint="cs"/>
          <w:sz w:val="30"/>
          <w:szCs w:val="30"/>
          <w:cs/>
        </w:rPr>
        <w:t xml:space="preserve"> ค่ายหนองสวน</w:t>
      </w:r>
      <w:r>
        <w:rPr>
          <w:rFonts w:ascii="TH SarabunPSK" w:hAnsi="TH SarabunPSK" w:cs="TH SarabunPSK"/>
          <w:sz w:val="30"/>
          <w:szCs w:val="30"/>
        </w:rPr>
        <w:t>.</w:t>
      </w:r>
      <w:r w:rsidRPr="00923775">
        <w:rPr>
          <w:rFonts w:ascii="TH SarabunPSK" w:hAnsi="TH SarabunPSK" w:cs="TH SarabunPSK"/>
          <w:sz w:val="30"/>
          <w:szCs w:val="30"/>
        </w:rPr>
        <w:t>.</w:t>
      </w:r>
      <w:r>
        <w:rPr>
          <w:rFonts w:ascii="TH SarabunPSK" w:hAnsi="TH SarabunPSK" w:cs="TH SarabunPSK"/>
          <w:sz w:val="30"/>
          <w:szCs w:val="30"/>
        </w:rPr>
        <w:t>.</w:t>
      </w:r>
      <w:r w:rsidRPr="00923775">
        <w:rPr>
          <w:rFonts w:ascii="TH SarabunPSK" w:hAnsi="TH SarabunPSK" w:cs="TH SarabunPSK"/>
          <w:sz w:val="30"/>
          <w:szCs w:val="30"/>
        </w:rPr>
        <w:t>..)</w:t>
      </w:r>
    </w:p>
    <w:p w14:paraId="5F43AF3E" w14:textId="727CFE0E" w:rsidR="00172B3D" w:rsidRDefault="00CA444F" w:rsidP="00CA444F">
      <w:pPr>
        <w:tabs>
          <w:tab w:val="center" w:pos="6300"/>
        </w:tabs>
        <w:rPr>
          <w:rStyle w:val="PageNumber"/>
        </w:rPr>
      </w:pPr>
      <w:r>
        <w:rPr>
          <w:rFonts w:ascii="TH SarabunPSK" w:hAnsi="TH SarabunPSK" w:cs="TH SarabunPSK"/>
          <w:sz w:val="30"/>
          <w:szCs w:val="30"/>
        </w:rPr>
        <w:t xml:space="preserve">                                                            …13.../…</w:t>
      </w:r>
      <w:r>
        <w:rPr>
          <w:rFonts w:ascii="TH SarabunPSK" w:hAnsi="TH SarabunPSK" w:cs="TH SarabunPSK" w:hint="cs"/>
          <w:sz w:val="30"/>
          <w:szCs w:val="30"/>
          <w:cs/>
        </w:rPr>
        <w:t>กันยายน</w:t>
      </w:r>
      <w:proofErr w:type="gramStart"/>
      <w:r>
        <w:rPr>
          <w:rFonts w:ascii="TH SarabunPSK" w:hAnsi="TH SarabunPSK" w:cs="TH SarabunPSK"/>
          <w:sz w:val="30"/>
          <w:szCs w:val="30"/>
        </w:rPr>
        <w:t>…./</w:t>
      </w:r>
      <w:proofErr w:type="gramEnd"/>
      <w:r>
        <w:rPr>
          <w:rFonts w:ascii="TH SarabunPSK" w:hAnsi="TH SarabunPSK" w:cs="TH SarabunPSK"/>
          <w:sz w:val="30"/>
          <w:szCs w:val="30"/>
        </w:rPr>
        <w:t>…2562…</w:t>
      </w:r>
      <w:r w:rsidR="00172B3D">
        <w:rPr>
          <w:rFonts w:ascii="TH SarabunPSK" w:hAnsi="TH SarabunPSK" w:cs="TH SarabunPSK" w:hint="cs"/>
          <w:sz w:val="30"/>
          <w:szCs w:val="30"/>
          <w:cs/>
        </w:rPr>
        <w:tab/>
      </w:r>
    </w:p>
    <w:p w14:paraId="42A6BD48" w14:textId="77777777" w:rsidR="00172B3D" w:rsidRDefault="00172B3D" w:rsidP="00172B3D"/>
    <w:p w14:paraId="11B8523E" w14:textId="77777777" w:rsidR="00172B3D" w:rsidRDefault="00172B3D" w:rsidP="00172B3D"/>
    <w:p w14:paraId="6737DB41" w14:textId="77777777" w:rsidR="00172B3D" w:rsidRDefault="00172B3D" w:rsidP="00172B3D"/>
    <w:p w14:paraId="64E3386F" w14:textId="77777777" w:rsidR="00172B3D" w:rsidRDefault="00172B3D" w:rsidP="00172B3D"/>
    <w:p w14:paraId="7BF8E2C5" w14:textId="77777777" w:rsidR="00172B3D" w:rsidRDefault="00172B3D" w:rsidP="00172B3D"/>
    <w:p w14:paraId="1620A7B7" w14:textId="77777777" w:rsidR="00172B3D" w:rsidRDefault="00172B3D" w:rsidP="00172B3D"/>
    <w:p w14:paraId="7DCECC9A" w14:textId="77777777" w:rsidR="00172B3D" w:rsidRDefault="00172B3D" w:rsidP="00172B3D"/>
    <w:p w14:paraId="018C27D6" w14:textId="77777777" w:rsidR="00172B3D" w:rsidRDefault="00172B3D" w:rsidP="00172B3D">
      <w:pPr>
        <w:rPr>
          <w:cs/>
        </w:rPr>
      </w:pPr>
    </w:p>
    <w:p w14:paraId="78E0E1D4" w14:textId="77777777" w:rsidR="00172B3D" w:rsidRDefault="00172B3D" w:rsidP="00172B3D"/>
    <w:p w14:paraId="66447ED8" w14:textId="77777777" w:rsidR="00172B3D" w:rsidRDefault="00172B3D" w:rsidP="00172B3D"/>
    <w:p w14:paraId="6CC3215F" w14:textId="77777777" w:rsidR="00172B3D" w:rsidRDefault="00172B3D" w:rsidP="00172B3D"/>
    <w:p w14:paraId="2F39094E" w14:textId="77777777" w:rsidR="00172B3D" w:rsidRDefault="00172B3D" w:rsidP="00172B3D">
      <w:pPr>
        <w:tabs>
          <w:tab w:val="center" w:pos="5040"/>
        </w:tabs>
        <w:rPr>
          <w:rStyle w:val="PageNumber"/>
        </w:rPr>
      </w:pPr>
    </w:p>
    <w:p w14:paraId="6F7CED2B" w14:textId="77777777" w:rsidR="00172B3D" w:rsidRDefault="00172B3D" w:rsidP="00172B3D"/>
    <w:p w14:paraId="26A371E0" w14:textId="77777777" w:rsidR="00172B3D" w:rsidRDefault="00172B3D" w:rsidP="00172B3D"/>
    <w:p w14:paraId="67545D8A" w14:textId="77777777" w:rsidR="00172B3D" w:rsidRDefault="00172B3D" w:rsidP="00172B3D"/>
    <w:p w14:paraId="2A9555B2" w14:textId="77777777" w:rsidR="00172B3D" w:rsidRDefault="00172B3D" w:rsidP="00172B3D"/>
    <w:p w14:paraId="3E0549FB" w14:textId="77777777" w:rsidR="00172B3D" w:rsidRDefault="00172B3D" w:rsidP="00172B3D"/>
    <w:p w14:paraId="6BF4047D" w14:textId="77777777" w:rsidR="00172B3D" w:rsidRDefault="00172B3D" w:rsidP="00172B3D"/>
    <w:p w14:paraId="0B5D153E" w14:textId="77777777" w:rsidR="00172B3D" w:rsidRDefault="00172B3D" w:rsidP="00172B3D">
      <w:pPr>
        <w:rPr>
          <w:cs/>
        </w:rPr>
      </w:pPr>
    </w:p>
    <w:p w14:paraId="0D04994F" w14:textId="77777777" w:rsidR="00172B3D" w:rsidRDefault="00172B3D" w:rsidP="00172B3D"/>
    <w:p w14:paraId="047A1E81" w14:textId="77777777" w:rsidR="00172B3D" w:rsidRDefault="00172B3D" w:rsidP="00172B3D"/>
    <w:p w14:paraId="5BF0F42F" w14:textId="77777777" w:rsidR="00172B3D" w:rsidRDefault="00172B3D" w:rsidP="00172B3D"/>
    <w:p w14:paraId="13382C63" w14:textId="77777777" w:rsidR="00172B3D" w:rsidRDefault="00172B3D" w:rsidP="00DA557D">
      <w:pPr>
        <w:tabs>
          <w:tab w:val="center" w:pos="5040"/>
        </w:tabs>
        <w:rPr>
          <w:rStyle w:val="PageNumber"/>
        </w:rPr>
      </w:pPr>
    </w:p>
    <w:p w14:paraId="1ED4514C" w14:textId="77777777" w:rsidR="00DA557D" w:rsidRDefault="00DA557D" w:rsidP="00DA557D"/>
    <w:p w14:paraId="523F9099" w14:textId="7BF0FCB1" w:rsidR="00DA557D" w:rsidRDefault="00DA557D" w:rsidP="00DA557D"/>
    <w:p w14:paraId="671B0384" w14:textId="1262CA7A" w:rsidR="00D86828" w:rsidRDefault="00D86828" w:rsidP="00DA557D"/>
    <w:p w14:paraId="72FE76E5" w14:textId="77777777" w:rsidR="00D86828" w:rsidRDefault="00D86828" w:rsidP="00DA557D"/>
    <w:p w14:paraId="7DB682A7" w14:textId="12D15042" w:rsidR="00172B3D" w:rsidRDefault="00172B3D" w:rsidP="00DA557D"/>
    <w:p w14:paraId="0300B8C4" w14:textId="4DBCE0F0" w:rsidR="008A5E1C" w:rsidRDefault="008A5E1C" w:rsidP="00DA557D"/>
    <w:p w14:paraId="620E37B2" w14:textId="567B96B5" w:rsidR="008A5E1C" w:rsidRDefault="008A5E1C" w:rsidP="00DA557D"/>
    <w:p w14:paraId="5E517EEF" w14:textId="777F8737" w:rsidR="008A5E1C" w:rsidRDefault="008A5E1C" w:rsidP="00DA557D"/>
    <w:p w14:paraId="72733480" w14:textId="48B20584" w:rsidR="008A5E1C" w:rsidRDefault="008A5E1C" w:rsidP="00DA557D"/>
    <w:p w14:paraId="708A6BE5" w14:textId="095A3352" w:rsidR="008A5E1C" w:rsidRDefault="008A5E1C" w:rsidP="00DA557D"/>
    <w:p w14:paraId="646F7F78" w14:textId="2479FEA7" w:rsidR="008A5E1C" w:rsidRDefault="008A5E1C" w:rsidP="00DA557D"/>
    <w:p w14:paraId="772B2142" w14:textId="4CA7E3F3" w:rsidR="008A5E1C" w:rsidRDefault="008A5E1C" w:rsidP="00DA557D"/>
    <w:p w14:paraId="5FE0CE99" w14:textId="4E629DF2" w:rsidR="008A5E1C" w:rsidRDefault="008A5E1C" w:rsidP="00DA557D"/>
    <w:p w14:paraId="38522900" w14:textId="42FBC7E8" w:rsidR="008A5E1C" w:rsidRDefault="008A5E1C" w:rsidP="00DA557D"/>
    <w:p w14:paraId="5030E021" w14:textId="7E132B73" w:rsidR="008A5E1C" w:rsidRDefault="008A5E1C" w:rsidP="00DA557D"/>
    <w:p w14:paraId="4076D656" w14:textId="2A0968F3" w:rsidR="008A5E1C" w:rsidRDefault="008A5E1C" w:rsidP="00DA557D"/>
    <w:p w14:paraId="460C0599" w14:textId="563F97D2" w:rsidR="008A5E1C" w:rsidRDefault="008A5E1C" w:rsidP="00DA557D"/>
    <w:p w14:paraId="60B039F0" w14:textId="63ABA68B" w:rsidR="008A5E1C" w:rsidRDefault="008A5E1C" w:rsidP="00DA557D"/>
    <w:p w14:paraId="4B211416" w14:textId="77777777" w:rsidR="008A5E1C" w:rsidRDefault="008A5E1C" w:rsidP="00DA557D"/>
    <w:p w14:paraId="5D55E4F0" w14:textId="77777777" w:rsidR="00172B3D" w:rsidRDefault="00172B3D" w:rsidP="00172B3D">
      <w:pPr>
        <w:pStyle w:val="Subtitle"/>
        <w:jc w:val="left"/>
        <w:rPr>
          <w:rFonts w:ascii="TH SarabunPSK" w:hAnsi="TH SarabunPSK" w:cs="TH SarabunPSK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01C423DA" wp14:editId="5CA0112D">
                <wp:simplePos x="0" y="0"/>
                <wp:positionH relativeFrom="column">
                  <wp:posOffset>5047615</wp:posOffset>
                </wp:positionH>
                <wp:positionV relativeFrom="paragraph">
                  <wp:posOffset>112395</wp:posOffset>
                </wp:positionV>
                <wp:extent cx="777875" cy="334645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75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77E951" w14:textId="77777777" w:rsidR="004E7B3F" w:rsidRDefault="004E7B3F" w:rsidP="00172B3D">
                            <w:pPr>
                              <w:jc w:val="right"/>
                              <w:rPr>
                                <w:rFonts w:ascii="TH SarabunPSK" w:hAnsi="TH SarabunPSK" w:cs="TH SarabunPSK"/>
                                <w:szCs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Cs w:val="28"/>
                                <w:cs/>
                              </w:rPr>
                              <w:t>(สหกิจ09)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C423DA" id="Text Box 25" o:spid="_x0000_s1038" type="#_x0000_t202" style="position:absolute;margin-left:397.45pt;margin-top:8.85pt;width:61.25pt;height:26.35pt;z-index:-2516295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" filled="f" stroked="f">
                <v:textbox style="mso-fit-shape-to-text:t">
                  <w:txbxContent>
                    <w:p w14:paraId="4277E951" w14:textId="77777777" w:rsidR="004E7B3F" w:rsidRDefault="004E7B3F" w:rsidP="00172B3D">
                      <w:pPr>
                        <w:jc w:val="right"/>
                        <w:rPr>
                          <w:rFonts w:ascii="TH SarabunPSK" w:hAnsi="TH SarabunPSK" w:cs="TH SarabunPSK"/>
                          <w:szCs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Cs w:val="28"/>
                          <w:cs/>
                        </w:rPr>
                        <w:t>(สหกิจ09)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</w:rPr>
        <w:drawing>
          <wp:inline distT="0" distB="0" distL="0" distR="0" wp14:anchorId="03BFC0EC" wp14:editId="6E58D27B">
            <wp:extent cx="259080" cy="472440"/>
            <wp:effectExtent l="0" t="0" r="7620" b="3810"/>
            <wp:docPr id="26" name="Picture 26" descr="logo rmutto_color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rmutto_color n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PageNumber"/>
          <w:rFonts w:ascii="TH SarabunPSK" w:hAnsi="TH SarabunPSK" w:cs="TH SarabunPSK" w:hint="cs"/>
          <w:cs/>
        </w:rPr>
        <w:t xml:space="preserve">  </w:t>
      </w:r>
      <w:r>
        <w:rPr>
          <w:rStyle w:val="PageNumber"/>
          <w:rFonts w:ascii="TH SarabunPSK" w:hAnsi="TH SarabunPSK" w:cs="TH SarabunPSK" w:hint="cs"/>
          <w:sz w:val="28"/>
          <w:szCs w:val="28"/>
          <w:cs/>
        </w:rPr>
        <w:t>มหาวิทยาลัยเทคโนโลยีราชมงคลตะวันออก</w:t>
      </w:r>
      <w:r>
        <w:rPr>
          <w:rStyle w:val="PageNumber"/>
          <w:rFonts w:ascii="TH SarabunPSK" w:hAnsi="TH SarabunPSK" w:cs="TH SarabunPSK" w:hint="cs"/>
          <w:cs/>
        </w:rPr>
        <w:tab/>
      </w:r>
      <w:r>
        <w:rPr>
          <w:rStyle w:val="PageNumber"/>
          <w:rFonts w:ascii="TH SarabunPSK" w:hAnsi="TH SarabunPSK" w:cs="TH SarabunPSK" w:hint="cs"/>
          <w:cs/>
        </w:rPr>
        <w:tab/>
      </w:r>
      <w:r>
        <w:rPr>
          <w:rStyle w:val="PageNumber"/>
          <w:rFonts w:ascii="TH SarabunPSK" w:hAnsi="TH SarabunPSK" w:cs="TH SarabunPSK" w:hint="cs"/>
          <w:cs/>
        </w:rPr>
        <w:tab/>
      </w:r>
      <w:r>
        <w:rPr>
          <w:rStyle w:val="PageNumber"/>
          <w:rFonts w:ascii="TH SarabunPSK" w:hAnsi="TH SarabunPSK" w:cs="TH SarabunPSK" w:hint="cs"/>
          <w:cs/>
        </w:rPr>
        <w:tab/>
      </w:r>
      <w:r>
        <w:rPr>
          <w:rStyle w:val="PageNumber"/>
          <w:rFonts w:ascii="TH SarabunPSK" w:hAnsi="TH SarabunPSK" w:cs="TH SarabunPSK" w:hint="cs"/>
          <w:cs/>
        </w:rPr>
        <w:tab/>
      </w:r>
    </w:p>
    <w:p w14:paraId="433CA6D3" w14:textId="77777777" w:rsidR="00172B3D" w:rsidRDefault="00172B3D" w:rsidP="00172B3D">
      <w:pPr>
        <w:spacing w:line="360" w:lineRule="auto"/>
        <w:ind w:right="-874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8D8CC1D" w14:textId="77777777" w:rsidR="00172B3D" w:rsidRDefault="00172B3D" w:rsidP="00172B3D">
      <w:pPr>
        <w:spacing w:line="360" w:lineRule="auto"/>
        <w:ind w:right="-874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แบบรายงานการปฏิบัติงานสหกิจศึกษา ประจำสัปดาห์</w:t>
      </w:r>
    </w:p>
    <w:p w14:paraId="001B37C0" w14:textId="77777777" w:rsidR="00172B3D" w:rsidRDefault="00172B3D" w:rsidP="00172B3D">
      <w:pPr>
        <w:ind w:left="-284" w:right="-874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สาขา ..........วิทยาการคอมพิวเตอร์........................... คณะ ......บริหารธุรกิจและเทคโนโลยีสานสนเทศ.....</w:t>
      </w:r>
    </w:p>
    <w:p w14:paraId="2F36719B" w14:textId="77777777" w:rsidR="00172B3D" w:rsidRDefault="00172B3D" w:rsidP="00172B3D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****************************************************************************************</w:t>
      </w:r>
    </w:p>
    <w:p w14:paraId="56B10B45" w14:textId="77777777" w:rsidR="00172B3D" w:rsidRDefault="00172B3D" w:rsidP="00172B3D">
      <w:pPr>
        <w:spacing w:before="240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ชื่อ </w:t>
      </w:r>
      <w:r>
        <w:rPr>
          <w:rFonts w:ascii="TH SarabunPSK" w:hAnsi="TH SarabunPSK" w:cs="TH SarabunPSK" w:hint="cs"/>
          <w:b/>
          <w:bCs/>
          <w:sz w:val="30"/>
          <w:szCs w:val="30"/>
        </w:rPr>
        <w:t>–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นามสกุล   นักศึกษา </w:t>
      </w:r>
      <w:r>
        <w:rPr>
          <w:rFonts w:ascii="TH SarabunPSK" w:hAnsi="TH SarabunPSK" w:cs="TH SarabunPSK" w:hint="cs"/>
          <w:sz w:val="30"/>
          <w:szCs w:val="30"/>
          <w:cs/>
        </w:rPr>
        <w:t>......นายฐาปนพงศ์ จิตต์บุญธรรม.........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รหัสนักศึกษา </w:t>
      </w:r>
      <w:r>
        <w:rPr>
          <w:rFonts w:ascii="TH SarabunPSK" w:hAnsi="TH SarabunPSK" w:cs="TH SarabunPSK" w:hint="cs"/>
          <w:sz w:val="30"/>
          <w:szCs w:val="30"/>
          <w:cs/>
        </w:rPr>
        <w:t>..........025930461031-6...........</w:t>
      </w:r>
    </w:p>
    <w:p w14:paraId="610A34A0" w14:textId="77777777" w:rsidR="00172B3D" w:rsidRDefault="00172B3D" w:rsidP="00172B3D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หน่วยงาน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 ..........บริษัท การท่าอากาศยานไทย จำกัด </w:t>
      </w:r>
      <w:r>
        <w:rPr>
          <w:rFonts w:ascii="TH SarabunPSK" w:hAnsi="TH SarabunPSK" w:cs="TH SarabunPSK" w:hint="cs"/>
          <w:sz w:val="30"/>
          <w:szCs w:val="30"/>
        </w:rPr>
        <w:t>(</w:t>
      </w:r>
      <w:r>
        <w:rPr>
          <w:rFonts w:ascii="TH SarabunPSK" w:hAnsi="TH SarabunPSK" w:cs="TH SarabunPSK" w:hint="cs"/>
          <w:sz w:val="30"/>
          <w:szCs w:val="30"/>
          <w:cs/>
        </w:rPr>
        <w:t>มหาชน</w:t>
      </w:r>
      <w:r>
        <w:rPr>
          <w:rFonts w:ascii="TH SarabunPSK" w:hAnsi="TH SarabunPSK" w:cs="TH SarabunPSK" w:hint="cs"/>
          <w:sz w:val="30"/>
          <w:szCs w:val="30"/>
        </w:rPr>
        <w:t>)</w:t>
      </w:r>
      <w:r>
        <w:rPr>
          <w:rFonts w:ascii="TH SarabunPSK" w:hAnsi="TH SarabunPSK" w:cs="TH SarabunPSK" w:hint="cs"/>
          <w:sz w:val="30"/>
          <w:szCs w:val="30"/>
          <w:cs/>
        </w:rPr>
        <w:t>..................................................................................</w:t>
      </w:r>
    </w:p>
    <w:p w14:paraId="5F91C0CE" w14:textId="77777777" w:rsidR="00172B3D" w:rsidRDefault="00172B3D" w:rsidP="00172B3D">
      <w:pPr>
        <w:pStyle w:val="Header"/>
        <w:tabs>
          <w:tab w:val="left" w:pos="720"/>
        </w:tabs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สถานที่ตั้ง </w:t>
      </w:r>
      <w:r>
        <w:rPr>
          <w:rFonts w:ascii="TH SarabunPSK" w:hAnsi="TH SarabunPSK" w:cs="TH SarabunPSK" w:hint="cs"/>
          <w:sz w:val="30"/>
          <w:szCs w:val="30"/>
          <w:cs/>
        </w:rPr>
        <w:t>.....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.....</w:t>
      </w:r>
      <w:r>
        <w:rPr>
          <w:rFonts w:ascii="TH SarabunPSK" w:hAnsi="TH SarabunPSK" w:cs="TH SarabunPSK" w:hint="cs"/>
          <w:color w:val="000000"/>
          <w:sz w:val="30"/>
          <w:szCs w:val="30"/>
          <w:cs/>
        </w:rPr>
        <w:t>333 ถนนเชิดวุฒากาศ แขวงสีกัน เขตดอนเมือง กรุงเทพฯ 10210 ประเทศไทย............................</w:t>
      </w:r>
    </w:p>
    <w:p w14:paraId="759E8124" w14:textId="77777777" w:rsidR="00172B3D" w:rsidRDefault="00172B3D" w:rsidP="00172B3D">
      <w:pPr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สัปดาห์ที่ </w:t>
      </w:r>
      <w:r>
        <w:rPr>
          <w:rFonts w:ascii="TH SarabunPSK" w:hAnsi="TH SarabunPSK" w:cs="TH SarabunPSK" w:hint="cs"/>
          <w:sz w:val="30"/>
          <w:szCs w:val="30"/>
          <w:cs/>
        </w:rPr>
        <w:t>........</w:t>
      </w:r>
      <w:r>
        <w:rPr>
          <w:rFonts w:ascii="TH SarabunPSK" w:hAnsi="TH SarabunPSK" w:cs="TH SarabunPSK"/>
          <w:sz w:val="30"/>
          <w:szCs w:val="30"/>
        </w:rPr>
        <w:t>13</w:t>
      </w:r>
      <w:r>
        <w:rPr>
          <w:rFonts w:ascii="TH SarabunPSK" w:hAnsi="TH SarabunPSK" w:cs="TH SarabunPSK" w:hint="cs"/>
          <w:sz w:val="30"/>
          <w:szCs w:val="30"/>
          <w:cs/>
        </w:rPr>
        <w:t>..........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ระหว่างวันที่ </w:t>
      </w:r>
      <w:r>
        <w:rPr>
          <w:rFonts w:ascii="TH SarabunPSK" w:hAnsi="TH SarabunPSK" w:cs="TH SarabunPSK" w:hint="cs"/>
          <w:sz w:val="30"/>
          <w:szCs w:val="30"/>
          <w:cs/>
        </w:rPr>
        <w:t>........</w:t>
      </w:r>
      <w:r>
        <w:rPr>
          <w:rFonts w:ascii="TH SarabunPSK" w:hAnsi="TH SarabunPSK" w:cs="TH SarabunPSK"/>
          <w:sz w:val="30"/>
          <w:szCs w:val="30"/>
        </w:rPr>
        <w:t>16</w:t>
      </w:r>
      <w:r>
        <w:rPr>
          <w:rFonts w:ascii="TH SarabunPSK" w:hAnsi="TH SarabunPSK" w:cs="TH SarabunPSK" w:hint="cs"/>
          <w:sz w:val="30"/>
          <w:szCs w:val="30"/>
          <w:cs/>
        </w:rPr>
        <w:t>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เดือน</w:t>
      </w:r>
      <w:r>
        <w:rPr>
          <w:rFonts w:ascii="TH SarabunPSK" w:hAnsi="TH SarabunPSK" w:cs="TH SarabunPSK" w:hint="cs"/>
          <w:sz w:val="30"/>
          <w:szCs w:val="30"/>
          <w:cs/>
        </w:rPr>
        <w:t>..............กันยายน......................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พ.ศ. </w:t>
      </w:r>
      <w:r>
        <w:rPr>
          <w:rFonts w:ascii="TH SarabunPSK" w:hAnsi="TH SarabunPSK" w:cs="TH SarabunPSK" w:hint="cs"/>
          <w:sz w:val="30"/>
          <w:szCs w:val="30"/>
          <w:cs/>
        </w:rPr>
        <w:t>...........2562.............</w:t>
      </w:r>
    </w:p>
    <w:p w14:paraId="5CCD27E7" w14:textId="77777777" w:rsidR="00172B3D" w:rsidRDefault="00172B3D" w:rsidP="00172B3D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ถึงวันที่ </w:t>
      </w:r>
      <w:r>
        <w:rPr>
          <w:rFonts w:ascii="TH SarabunPSK" w:hAnsi="TH SarabunPSK" w:cs="TH SarabunPSK" w:hint="cs"/>
          <w:sz w:val="30"/>
          <w:szCs w:val="30"/>
          <w:cs/>
        </w:rPr>
        <w:t>.........</w:t>
      </w:r>
      <w:r>
        <w:rPr>
          <w:rFonts w:ascii="TH SarabunPSK" w:hAnsi="TH SarabunPSK" w:cs="TH SarabunPSK"/>
          <w:sz w:val="30"/>
          <w:szCs w:val="30"/>
        </w:rPr>
        <w:t>20</w:t>
      </w:r>
      <w:r>
        <w:rPr>
          <w:rFonts w:ascii="TH SarabunPSK" w:hAnsi="TH SarabunPSK" w:cs="TH SarabunPSK" w:hint="cs"/>
          <w:sz w:val="30"/>
          <w:szCs w:val="30"/>
          <w:cs/>
        </w:rPr>
        <w:t>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เดือน.</w:t>
      </w:r>
      <w:r>
        <w:rPr>
          <w:rFonts w:ascii="TH SarabunPSK" w:hAnsi="TH SarabunPSK" w:cs="TH SarabunPSK" w:hint="cs"/>
          <w:sz w:val="30"/>
          <w:szCs w:val="30"/>
          <w:cs/>
        </w:rPr>
        <w:t>..............กันยายน.....................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พ.ศ. </w:t>
      </w:r>
      <w:r>
        <w:rPr>
          <w:rFonts w:ascii="TH SarabunPSK" w:hAnsi="TH SarabunPSK" w:cs="TH SarabunPSK" w:hint="cs"/>
          <w:sz w:val="30"/>
          <w:szCs w:val="30"/>
          <w:cs/>
        </w:rPr>
        <w:t>............2562.............</w:t>
      </w:r>
    </w:p>
    <w:p w14:paraId="4580C36D" w14:textId="77777777" w:rsidR="00172B3D" w:rsidRDefault="00172B3D" w:rsidP="00172B3D">
      <w:pPr>
        <w:spacing w:before="120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****************************************************************************************</w:t>
      </w:r>
    </w:p>
    <w:p w14:paraId="77D605C2" w14:textId="77777777" w:rsidR="00172B3D" w:rsidRDefault="00172B3D" w:rsidP="00172B3D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รายงานการปฏิบัติงานประจำสัปดาห์</w:t>
      </w:r>
    </w:p>
    <w:p w14:paraId="68A7E985" w14:textId="77777777" w:rsidR="00172B3D" w:rsidRDefault="00172B3D" w:rsidP="00172B3D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งานที่ได้รับมอบหมาย / ปฏิบัติหน้าที่</w:t>
      </w:r>
    </w:p>
    <w:p w14:paraId="0CB691E0" w14:textId="77777777" w:rsidR="00172B3D" w:rsidRDefault="00172B3D" w:rsidP="00172B3D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วิธีการ / ขั้นตอนการปฏิบัติงาน</w:t>
      </w:r>
    </w:p>
    <w:p w14:paraId="5306E9D5" w14:textId="77777777" w:rsidR="00172B3D" w:rsidRDefault="00172B3D" w:rsidP="00172B3D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เครื่องมือ / อุปกรณ์ที่ใช้ในการปฏิบัติงาน</w:t>
      </w:r>
    </w:p>
    <w:p w14:paraId="4B4577B4" w14:textId="77777777" w:rsidR="00172B3D" w:rsidRDefault="00172B3D" w:rsidP="00172B3D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  <w:cs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ผลของการปฏิบัติงาน</w:t>
      </w:r>
    </w:p>
    <w:p w14:paraId="430E20BD" w14:textId="77777777" w:rsidR="00172B3D" w:rsidRDefault="00172B3D" w:rsidP="00172B3D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ปัญหา / อุปสรรค</w:t>
      </w:r>
    </w:p>
    <w:p w14:paraId="100ABF2A" w14:textId="77777777" w:rsidR="00172B3D" w:rsidRDefault="00172B3D" w:rsidP="00172B3D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****************************************************************************************</w:t>
      </w:r>
    </w:p>
    <w:p w14:paraId="07547332" w14:textId="77777777" w:rsidR="00172B3D" w:rsidRDefault="00172B3D" w:rsidP="00172B3D">
      <w:pPr>
        <w:rPr>
          <w:rFonts w:ascii="TH SarabunPSK" w:hAnsi="TH SarabunPSK" w:cs="TH SarabunPSK"/>
          <w:b/>
          <w:bCs/>
          <w:sz w:val="30"/>
          <w:szCs w:val="30"/>
        </w:rPr>
      </w:pPr>
    </w:p>
    <w:p w14:paraId="4DD3FCD6" w14:textId="77777777" w:rsidR="00172B3D" w:rsidRDefault="00172B3D" w:rsidP="008A5E1C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งานที่ได้รับมอบหมาย</w:t>
      </w:r>
    </w:p>
    <w:p w14:paraId="58977602" w14:textId="77777777" w:rsidR="00172B3D" w:rsidRPr="00A814CD" w:rsidRDefault="00172B3D" w:rsidP="008A5E1C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sz w:val="30"/>
          <w:cs/>
        </w:rPr>
        <w:t>ดักการเข้าถึงข้อมูลในแต่ละหน้า</w:t>
      </w:r>
    </w:p>
    <w:p w14:paraId="45970384" w14:textId="77777777" w:rsidR="00172B3D" w:rsidRDefault="00172B3D" w:rsidP="008A5E1C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sz w:val="30"/>
          <w:cs/>
        </w:rPr>
        <w:t xml:space="preserve">ดักการเข้าถึง </w:t>
      </w:r>
      <w:r>
        <w:rPr>
          <w:rFonts w:ascii="TH SarabunPSK" w:hAnsi="TH SarabunPSK" w:cs="TH SarabunPSK"/>
          <w:sz w:val="30"/>
        </w:rPr>
        <w:t xml:space="preserve">URL </w:t>
      </w:r>
      <w:r>
        <w:rPr>
          <w:rFonts w:ascii="TH SarabunPSK" w:hAnsi="TH SarabunPSK" w:cs="TH SarabunPSK" w:hint="cs"/>
          <w:sz w:val="30"/>
          <w:cs/>
        </w:rPr>
        <w:t>โดยตรง</w:t>
      </w:r>
    </w:p>
    <w:p w14:paraId="4D6EC228" w14:textId="77777777" w:rsidR="00172B3D" w:rsidRDefault="00172B3D" w:rsidP="008A5E1C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  <w:cs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ขั้นตอนการปฏับัติงาน</w:t>
      </w:r>
    </w:p>
    <w:p w14:paraId="2D1B6541" w14:textId="77777777" w:rsidR="00172B3D" w:rsidRDefault="00172B3D" w:rsidP="008A5E1C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sz w:val="30"/>
          <w:cs/>
        </w:rPr>
        <w:t xml:space="preserve">ทดสอบบนหน้า </w:t>
      </w:r>
      <w:r>
        <w:rPr>
          <w:rFonts w:ascii="TH SarabunPSK" w:hAnsi="TH SarabunPSK" w:cs="TH SarabunPSK" w:hint="cs"/>
          <w:sz w:val="30"/>
        </w:rPr>
        <w:t xml:space="preserve">Test </w:t>
      </w:r>
      <w:r>
        <w:rPr>
          <w:rFonts w:ascii="TH SarabunPSK" w:hAnsi="TH SarabunPSK" w:cs="TH SarabunPSK" w:hint="cs"/>
          <w:sz w:val="30"/>
          <w:cs/>
        </w:rPr>
        <w:t>แล้วนำไปใช้ในหน้าจริง</w:t>
      </w:r>
    </w:p>
    <w:p w14:paraId="514E52F2" w14:textId="58717D9B" w:rsidR="00D86828" w:rsidRPr="008A5E1C" w:rsidRDefault="00172B3D" w:rsidP="008A5E1C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sz w:val="30"/>
          <w:cs/>
        </w:rPr>
        <w:t xml:space="preserve">ศึกษาผ่าน </w:t>
      </w:r>
      <w:proofErr w:type="spellStart"/>
      <w:r>
        <w:rPr>
          <w:rFonts w:ascii="TH SarabunPSK" w:hAnsi="TH SarabunPSK" w:cs="TH SarabunPSK" w:hint="cs"/>
          <w:sz w:val="30"/>
        </w:rPr>
        <w:t>Youtube</w:t>
      </w:r>
      <w:proofErr w:type="spellEnd"/>
    </w:p>
    <w:p w14:paraId="458778D2" w14:textId="77777777" w:rsidR="00172B3D" w:rsidRDefault="00172B3D" w:rsidP="008A5E1C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อุปกรณ์ที่ใช้ในการปฏิบัติ</w:t>
      </w:r>
    </w:p>
    <w:p w14:paraId="7932EF38" w14:textId="77777777" w:rsidR="00172B3D" w:rsidRDefault="00172B3D" w:rsidP="008A5E1C">
      <w:pPr>
        <w:spacing w:line="276" w:lineRule="auto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b/>
          <w:bCs/>
          <w:sz w:val="30"/>
        </w:rPr>
        <w:t xml:space="preserve">           Hardware</w:t>
      </w:r>
    </w:p>
    <w:p w14:paraId="32103CDE" w14:textId="77777777" w:rsidR="00172B3D" w:rsidRDefault="00172B3D" w:rsidP="008A5E1C">
      <w:pPr>
        <w:spacing w:line="276" w:lineRule="auto"/>
        <w:ind w:left="7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</w:rPr>
        <w:t xml:space="preserve">      </w:t>
      </w:r>
      <w:r>
        <w:rPr>
          <w:rFonts w:ascii="TH SarabunPSK" w:hAnsi="TH SarabunPSK" w:cs="TH SarabunPSK" w:hint="cs"/>
          <w:b/>
          <w:bCs/>
          <w:sz w:val="30"/>
        </w:rPr>
        <w:t xml:space="preserve">-  </w:t>
      </w:r>
      <w:r>
        <w:rPr>
          <w:rFonts w:ascii="TH SarabunPSK" w:hAnsi="TH SarabunPSK" w:cs="TH SarabunPSK" w:hint="cs"/>
          <w:sz w:val="30"/>
          <w:szCs w:val="30"/>
        </w:rPr>
        <w:t>Notebook</w:t>
      </w:r>
    </w:p>
    <w:p w14:paraId="33FBDE80" w14:textId="77777777" w:rsidR="00172B3D" w:rsidRDefault="00172B3D" w:rsidP="008A5E1C">
      <w:pPr>
        <w:spacing w:line="276" w:lineRule="auto"/>
        <w:ind w:left="7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</w:rPr>
        <w:t xml:space="preserve">      -</w:t>
      </w:r>
      <w:r>
        <w:rPr>
          <w:rFonts w:ascii="TH SarabunPSK" w:hAnsi="TH SarabunPSK" w:cs="TH SarabunPSK" w:hint="cs"/>
          <w:sz w:val="30"/>
          <w:szCs w:val="30"/>
        </w:rPr>
        <w:t xml:space="preserve">  Mouse</w:t>
      </w:r>
    </w:p>
    <w:p w14:paraId="6093A3C6" w14:textId="77777777" w:rsidR="00172B3D" w:rsidRDefault="00172B3D" w:rsidP="008A5E1C">
      <w:pPr>
        <w:spacing w:line="276" w:lineRule="auto"/>
        <w:ind w:left="720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b/>
          <w:bCs/>
          <w:sz w:val="30"/>
        </w:rPr>
        <w:t>Software</w:t>
      </w:r>
    </w:p>
    <w:p w14:paraId="1AFEC384" w14:textId="77777777" w:rsidR="00172B3D" w:rsidRDefault="00172B3D" w:rsidP="008A5E1C">
      <w:pPr>
        <w:spacing w:line="276" w:lineRule="auto"/>
        <w:ind w:left="720"/>
        <w:rPr>
          <w:rFonts w:ascii="TH SarabunPSK" w:hAnsi="TH SarabunPSK" w:cs="TH SarabunPSK"/>
          <w:sz w:val="30"/>
        </w:rPr>
      </w:pPr>
      <w:r>
        <w:rPr>
          <w:rFonts w:ascii="TH SarabunPSK" w:hAnsi="TH SarabunPSK" w:cs="TH SarabunPSK" w:hint="cs"/>
          <w:b/>
          <w:bCs/>
          <w:sz w:val="30"/>
        </w:rPr>
        <w:t xml:space="preserve"> </w:t>
      </w:r>
      <w:r>
        <w:rPr>
          <w:rFonts w:ascii="TH SarabunPSK" w:hAnsi="TH SarabunPSK" w:cs="TH SarabunPSK" w:hint="cs"/>
          <w:sz w:val="30"/>
        </w:rPr>
        <w:t xml:space="preserve">     -  Visual Studio Code</w:t>
      </w:r>
    </w:p>
    <w:p w14:paraId="3A9F5799" w14:textId="77777777" w:rsidR="00172B3D" w:rsidRDefault="00172B3D" w:rsidP="008A5E1C">
      <w:pPr>
        <w:spacing w:line="276" w:lineRule="auto"/>
        <w:ind w:left="720"/>
        <w:rPr>
          <w:rFonts w:ascii="TH SarabunPSK" w:hAnsi="TH SarabunPSK" w:cs="TH SarabunPSK"/>
          <w:sz w:val="30"/>
        </w:rPr>
      </w:pPr>
      <w:r>
        <w:rPr>
          <w:rFonts w:ascii="TH SarabunPSK" w:hAnsi="TH SarabunPSK" w:cs="TH SarabunPSK" w:hint="cs"/>
          <w:sz w:val="30"/>
        </w:rPr>
        <w:lastRenderedPageBreak/>
        <w:t xml:space="preserve">      -  </w:t>
      </w:r>
      <w:proofErr w:type="spellStart"/>
      <w:r>
        <w:rPr>
          <w:rFonts w:ascii="TH SarabunPSK" w:hAnsi="TH SarabunPSK" w:cs="TH SarabunPSK" w:hint="cs"/>
          <w:sz w:val="30"/>
        </w:rPr>
        <w:t>Xampp</w:t>
      </w:r>
      <w:proofErr w:type="spellEnd"/>
    </w:p>
    <w:p w14:paraId="0DF06EB6" w14:textId="77777777" w:rsidR="00172B3D" w:rsidRDefault="00172B3D" w:rsidP="008A5E1C">
      <w:pPr>
        <w:spacing w:line="276" w:lineRule="auto"/>
        <w:ind w:left="7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cs/>
        </w:rPr>
        <w:t xml:space="preserve">      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- </w:t>
      </w:r>
      <w:r>
        <w:rPr>
          <w:rFonts w:ascii="TH SarabunPSK" w:hAnsi="TH SarabunPSK" w:cs="TH SarabunPSK" w:hint="cs"/>
          <w:sz w:val="30"/>
          <w:szCs w:val="30"/>
        </w:rPr>
        <w:t xml:space="preserve"> </w:t>
      </w:r>
      <w:proofErr w:type="spellStart"/>
      <w:r>
        <w:rPr>
          <w:rFonts w:ascii="TH SarabunPSK" w:hAnsi="TH SarabunPSK" w:cs="TH SarabunPSK" w:hint="cs"/>
          <w:sz w:val="30"/>
          <w:szCs w:val="30"/>
        </w:rPr>
        <w:t>Filezilla</w:t>
      </w:r>
      <w:proofErr w:type="spellEnd"/>
    </w:p>
    <w:p w14:paraId="5BD405B2" w14:textId="77777777" w:rsidR="00172B3D" w:rsidRDefault="00172B3D" w:rsidP="008A5E1C">
      <w:pPr>
        <w:spacing w:line="276" w:lineRule="auto"/>
        <w:ind w:left="7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</w:rPr>
        <w:t xml:space="preserve">      -  </w:t>
      </w:r>
      <w:proofErr w:type="spellStart"/>
      <w:r>
        <w:rPr>
          <w:rFonts w:ascii="TH SarabunPSK" w:hAnsi="TH SarabunPSK" w:cs="TH SarabunPSK" w:hint="cs"/>
          <w:sz w:val="30"/>
          <w:szCs w:val="30"/>
        </w:rPr>
        <w:t>Github</w:t>
      </w:r>
      <w:proofErr w:type="spellEnd"/>
      <w:r>
        <w:rPr>
          <w:rFonts w:ascii="TH SarabunPSK" w:hAnsi="TH SarabunPSK" w:cs="TH SarabunPSK" w:hint="cs"/>
          <w:sz w:val="30"/>
          <w:szCs w:val="30"/>
          <w:cs/>
        </w:rPr>
        <w:t xml:space="preserve">   </w:t>
      </w:r>
    </w:p>
    <w:p w14:paraId="6FEB65BD" w14:textId="77777777" w:rsidR="00172B3D" w:rsidRDefault="00172B3D" w:rsidP="008A5E1C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ผลของการปฏิบัติงาน</w:t>
      </w:r>
    </w:p>
    <w:p w14:paraId="34AAE8F7" w14:textId="77777777" w:rsidR="00172B3D" w:rsidRDefault="00172B3D" w:rsidP="008A5E1C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sz w:val="30"/>
        </w:rPr>
      </w:pPr>
    </w:p>
    <w:p w14:paraId="1BB81563" w14:textId="77777777" w:rsidR="00172B3D" w:rsidRDefault="00172B3D" w:rsidP="008A5E1C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ปัญหาและอุปสรรค</w:t>
      </w:r>
    </w:p>
    <w:p w14:paraId="00193FA6" w14:textId="77777777" w:rsidR="00172B3D" w:rsidRPr="00A814CD" w:rsidRDefault="00172B3D" w:rsidP="008A5E1C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b/>
          <w:bCs/>
          <w:sz w:val="30"/>
        </w:rPr>
      </w:pPr>
    </w:p>
    <w:p w14:paraId="63AB7E1F" w14:textId="77777777" w:rsidR="00172B3D" w:rsidRDefault="00172B3D" w:rsidP="00172B3D">
      <w:pPr>
        <w:rPr>
          <w:rFonts w:ascii="TH SarabunPSK" w:hAnsi="TH SarabunPSK" w:cs="TH SarabunPSK"/>
          <w:b/>
          <w:bCs/>
          <w:sz w:val="30"/>
        </w:rPr>
      </w:pPr>
    </w:p>
    <w:p w14:paraId="5455A30E" w14:textId="77777777" w:rsidR="008A5E1C" w:rsidRPr="00923775" w:rsidRDefault="00172B3D" w:rsidP="008A5E1C">
      <w:pPr>
        <w:tabs>
          <w:tab w:val="center" w:pos="6300"/>
        </w:tabs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</w:rPr>
        <w:tab/>
      </w:r>
      <w:r w:rsidR="008A5E1C" w:rsidRPr="00923775">
        <w:rPr>
          <w:rFonts w:ascii="TH SarabunPSK" w:hAnsi="TH SarabunPSK" w:cs="TH SarabunPSK"/>
          <w:sz w:val="30"/>
          <w:szCs w:val="30"/>
        </w:rPr>
        <w:t>……………………………</w:t>
      </w:r>
      <w:r w:rsidR="008A5E1C">
        <w:rPr>
          <w:rFonts w:ascii="TH SarabunPSK" w:hAnsi="TH SarabunPSK" w:cs="TH SarabunPSK"/>
          <w:sz w:val="30"/>
          <w:szCs w:val="30"/>
        </w:rPr>
        <w:t>………</w:t>
      </w:r>
      <w:r w:rsidR="008A5E1C" w:rsidRPr="00923775">
        <w:rPr>
          <w:rFonts w:ascii="TH SarabunPSK" w:hAnsi="TH SarabunPSK" w:cs="TH SarabunPSK"/>
          <w:sz w:val="30"/>
          <w:szCs w:val="30"/>
        </w:rPr>
        <w:t>…………...</w:t>
      </w:r>
      <w:r w:rsidR="008A5E1C">
        <w:rPr>
          <w:rFonts w:ascii="TH SarabunPSK" w:hAnsi="TH SarabunPSK" w:cs="TH SarabunPSK"/>
          <w:sz w:val="30"/>
          <w:szCs w:val="30"/>
        </w:rPr>
        <w:t xml:space="preserve"> </w:t>
      </w:r>
      <w:r w:rsidR="008A5E1C" w:rsidRPr="00923775">
        <w:rPr>
          <w:rFonts w:ascii="TH SarabunPSK" w:hAnsi="TH SarabunPSK" w:cs="TH SarabunPSK"/>
          <w:sz w:val="30"/>
          <w:szCs w:val="30"/>
          <w:cs/>
        </w:rPr>
        <w:t>ผู้ดูแลการปฏิบัติงานของนักศึกษา</w:t>
      </w:r>
    </w:p>
    <w:p w14:paraId="745D3F5A" w14:textId="77777777" w:rsidR="008A5E1C" w:rsidRDefault="008A5E1C" w:rsidP="008A5E1C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ab/>
      </w:r>
      <w:r w:rsidRPr="00923775">
        <w:rPr>
          <w:rFonts w:ascii="TH SarabunPSK" w:hAnsi="TH SarabunPSK" w:cs="TH SarabunPSK"/>
          <w:sz w:val="30"/>
          <w:szCs w:val="30"/>
        </w:rPr>
        <w:t>(</w:t>
      </w:r>
      <w:r>
        <w:rPr>
          <w:rFonts w:ascii="TH SarabunPSK" w:hAnsi="TH SarabunPSK" w:cs="TH SarabunPSK"/>
          <w:sz w:val="30"/>
          <w:szCs w:val="30"/>
        </w:rPr>
        <w:t>.</w:t>
      </w:r>
      <w:proofErr w:type="gramStart"/>
      <w:r w:rsidRPr="00923775">
        <w:rPr>
          <w:rFonts w:ascii="TH SarabunPSK" w:hAnsi="TH SarabunPSK" w:cs="TH SarabunPSK"/>
          <w:sz w:val="30"/>
          <w:szCs w:val="30"/>
        </w:rPr>
        <w:t>…</w:t>
      </w:r>
      <w:r>
        <w:rPr>
          <w:rFonts w:ascii="TH SarabunPSK" w:hAnsi="TH SarabunPSK" w:cs="TH SarabunPSK"/>
          <w:sz w:val="30"/>
          <w:szCs w:val="30"/>
        </w:rPr>
        <w:t>.</w:t>
      </w:r>
      <w:r>
        <w:rPr>
          <w:rFonts w:ascii="TH SarabunPSK" w:hAnsi="TH SarabunPSK" w:cs="TH SarabunPSK" w:hint="cs"/>
          <w:sz w:val="30"/>
          <w:szCs w:val="30"/>
          <w:cs/>
        </w:rPr>
        <w:t>นายดณุพล</w:t>
      </w:r>
      <w:proofErr w:type="gramEnd"/>
      <w:r>
        <w:rPr>
          <w:rFonts w:ascii="TH SarabunPSK" w:hAnsi="TH SarabunPSK" w:cs="TH SarabunPSK" w:hint="cs"/>
          <w:sz w:val="30"/>
          <w:szCs w:val="30"/>
          <w:cs/>
        </w:rPr>
        <w:t xml:space="preserve"> ค่ายหนองสวน</w:t>
      </w:r>
      <w:r>
        <w:rPr>
          <w:rFonts w:ascii="TH SarabunPSK" w:hAnsi="TH SarabunPSK" w:cs="TH SarabunPSK"/>
          <w:sz w:val="30"/>
          <w:szCs w:val="30"/>
        </w:rPr>
        <w:t>.</w:t>
      </w:r>
      <w:r w:rsidRPr="00923775">
        <w:rPr>
          <w:rFonts w:ascii="TH SarabunPSK" w:hAnsi="TH SarabunPSK" w:cs="TH SarabunPSK"/>
          <w:sz w:val="30"/>
          <w:szCs w:val="30"/>
        </w:rPr>
        <w:t>.</w:t>
      </w:r>
      <w:r>
        <w:rPr>
          <w:rFonts w:ascii="TH SarabunPSK" w:hAnsi="TH SarabunPSK" w:cs="TH SarabunPSK"/>
          <w:sz w:val="30"/>
          <w:szCs w:val="30"/>
        </w:rPr>
        <w:t>.</w:t>
      </w:r>
      <w:r w:rsidRPr="00923775">
        <w:rPr>
          <w:rFonts w:ascii="TH SarabunPSK" w:hAnsi="TH SarabunPSK" w:cs="TH SarabunPSK"/>
          <w:sz w:val="30"/>
          <w:szCs w:val="30"/>
        </w:rPr>
        <w:t>..)</w:t>
      </w:r>
    </w:p>
    <w:p w14:paraId="496CA9D7" w14:textId="70127FB7" w:rsidR="00172B3D" w:rsidRDefault="008A5E1C" w:rsidP="008A5E1C">
      <w:pPr>
        <w:tabs>
          <w:tab w:val="center" w:pos="6300"/>
        </w:tabs>
        <w:rPr>
          <w:rStyle w:val="PageNumber"/>
        </w:rPr>
      </w:pPr>
      <w:r>
        <w:rPr>
          <w:rFonts w:ascii="TH SarabunPSK" w:hAnsi="TH SarabunPSK" w:cs="TH SarabunPSK"/>
          <w:sz w:val="30"/>
          <w:szCs w:val="30"/>
        </w:rPr>
        <w:t xml:space="preserve">                                                            …20.../…</w:t>
      </w:r>
      <w:r>
        <w:rPr>
          <w:rFonts w:ascii="TH SarabunPSK" w:hAnsi="TH SarabunPSK" w:cs="TH SarabunPSK" w:hint="cs"/>
          <w:sz w:val="30"/>
          <w:szCs w:val="30"/>
          <w:cs/>
        </w:rPr>
        <w:t>กันยายน</w:t>
      </w:r>
      <w:proofErr w:type="gramStart"/>
      <w:r>
        <w:rPr>
          <w:rFonts w:ascii="TH SarabunPSK" w:hAnsi="TH SarabunPSK" w:cs="TH SarabunPSK"/>
          <w:sz w:val="30"/>
          <w:szCs w:val="30"/>
        </w:rPr>
        <w:t>…./</w:t>
      </w:r>
      <w:proofErr w:type="gramEnd"/>
      <w:r>
        <w:rPr>
          <w:rFonts w:ascii="TH SarabunPSK" w:hAnsi="TH SarabunPSK" w:cs="TH SarabunPSK"/>
          <w:sz w:val="30"/>
          <w:szCs w:val="30"/>
        </w:rPr>
        <w:t>…2562…</w:t>
      </w:r>
      <w:r w:rsidR="00172B3D">
        <w:rPr>
          <w:rFonts w:ascii="TH SarabunPSK" w:hAnsi="TH SarabunPSK" w:cs="TH SarabunPSK" w:hint="cs"/>
          <w:sz w:val="30"/>
          <w:szCs w:val="30"/>
          <w:cs/>
        </w:rPr>
        <w:tab/>
      </w:r>
    </w:p>
    <w:p w14:paraId="68BC7A3D" w14:textId="77777777" w:rsidR="00172B3D" w:rsidRDefault="00172B3D" w:rsidP="00172B3D"/>
    <w:p w14:paraId="21AA6DE6" w14:textId="77777777" w:rsidR="00172B3D" w:rsidRDefault="00172B3D" w:rsidP="00172B3D"/>
    <w:p w14:paraId="2246CE13" w14:textId="77777777" w:rsidR="00172B3D" w:rsidRDefault="00172B3D" w:rsidP="00172B3D"/>
    <w:p w14:paraId="115C6740" w14:textId="77777777" w:rsidR="00172B3D" w:rsidRDefault="00172B3D" w:rsidP="00172B3D"/>
    <w:p w14:paraId="20F1CC82" w14:textId="77777777" w:rsidR="00172B3D" w:rsidRDefault="00172B3D" w:rsidP="00172B3D"/>
    <w:p w14:paraId="773F4AED" w14:textId="77777777" w:rsidR="00172B3D" w:rsidRDefault="00172B3D" w:rsidP="00172B3D"/>
    <w:p w14:paraId="522A4CAC" w14:textId="77777777" w:rsidR="00172B3D" w:rsidRDefault="00172B3D" w:rsidP="00172B3D"/>
    <w:p w14:paraId="3BCC55F3" w14:textId="77777777" w:rsidR="00172B3D" w:rsidRDefault="00172B3D" w:rsidP="00172B3D"/>
    <w:p w14:paraId="290A2199" w14:textId="77777777" w:rsidR="00172B3D" w:rsidRDefault="00172B3D" w:rsidP="00172B3D">
      <w:pPr>
        <w:rPr>
          <w:cs/>
        </w:rPr>
      </w:pPr>
    </w:p>
    <w:p w14:paraId="04B7A7A7" w14:textId="77777777" w:rsidR="00172B3D" w:rsidRDefault="00172B3D" w:rsidP="00172B3D"/>
    <w:p w14:paraId="14A76692" w14:textId="77777777" w:rsidR="00172B3D" w:rsidRDefault="00172B3D" w:rsidP="00172B3D"/>
    <w:p w14:paraId="7516ABA7" w14:textId="77777777" w:rsidR="00172B3D" w:rsidRDefault="00172B3D" w:rsidP="00172B3D"/>
    <w:p w14:paraId="1B2701AC" w14:textId="77777777" w:rsidR="00172B3D" w:rsidRDefault="00172B3D" w:rsidP="00DA557D"/>
    <w:p w14:paraId="6B9B1C10" w14:textId="77777777" w:rsidR="00DA557D" w:rsidRDefault="00DA557D" w:rsidP="00DA557D"/>
    <w:p w14:paraId="389093E4" w14:textId="77777777" w:rsidR="00DA557D" w:rsidRDefault="00DA557D" w:rsidP="00DA557D"/>
    <w:p w14:paraId="1D8651E5" w14:textId="77777777" w:rsidR="00DA557D" w:rsidRDefault="00DA557D" w:rsidP="00DA557D"/>
    <w:p w14:paraId="45007D48" w14:textId="77777777" w:rsidR="00DA557D" w:rsidRDefault="00DA557D" w:rsidP="00DA557D">
      <w:pPr>
        <w:rPr>
          <w:cs/>
        </w:rPr>
      </w:pPr>
    </w:p>
    <w:p w14:paraId="3ED30ABF" w14:textId="77777777" w:rsidR="00DA557D" w:rsidRDefault="00DA557D" w:rsidP="00DA557D"/>
    <w:p w14:paraId="41502830" w14:textId="77777777" w:rsidR="00DA557D" w:rsidRDefault="00DA557D" w:rsidP="00DA557D"/>
    <w:p w14:paraId="3B229B5F" w14:textId="77777777" w:rsidR="00DA557D" w:rsidRDefault="00DA557D" w:rsidP="00DA557D"/>
    <w:p w14:paraId="062ADAF2" w14:textId="70CE1811" w:rsidR="00DA557D" w:rsidRDefault="00DA557D" w:rsidP="00E7668B">
      <w:pPr>
        <w:tabs>
          <w:tab w:val="center" w:pos="5040"/>
        </w:tabs>
        <w:rPr>
          <w:rStyle w:val="PageNumber"/>
        </w:rPr>
      </w:pPr>
    </w:p>
    <w:p w14:paraId="2D7E371E" w14:textId="5BCCB963" w:rsidR="00172B3D" w:rsidRDefault="00172B3D" w:rsidP="00E7668B">
      <w:pPr>
        <w:tabs>
          <w:tab w:val="center" w:pos="5040"/>
        </w:tabs>
        <w:rPr>
          <w:rStyle w:val="PageNumber"/>
        </w:rPr>
      </w:pPr>
    </w:p>
    <w:p w14:paraId="57F0E10E" w14:textId="4EF6CAF9" w:rsidR="00172B3D" w:rsidRDefault="00172B3D" w:rsidP="00E7668B">
      <w:pPr>
        <w:tabs>
          <w:tab w:val="center" w:pos="5040"/>
        </w:tabs>
        <w:rPr>
          <w:rStyle w:val="PageNumber"/>
        </w:rPr>
      </w:pPr>
    </w:p>
    <w:p w14:paraId="6CD59A15" w14:textId="5984F97C" w:rsidR="00172B3D" w:rsidRDefault="00172B3D" w:rsidP="00E7668B">
      <w:pPr>
        <w:tabs>
          <w:tab w:val="center" w:pos="5040"/>
        </w:tabs>
        <w:rPr>
          <w:rStyle w:val="PageNumber"/>
        </w:rPr>
      </w:pPr>
    </w:p>
    <w:p w14:paraId="5D63EC93" w14:textId="5D77BE22" w:rsidR="00172B3D" w:rsidRDefault="00172B3D" w:rsidP="00E7668B">
      <w:pPr>
        <w:tabs>
          <w:tab w:val="center" w:pos="5040"/>
        </w:tabs>
        <w:rPr>
          <w:rStyle w:val="PageNumber"/>
        </w:rPr>
      </w:pPr>
    </w:p>
    <w:p w14:paraId="55C60C6C" w14:textId="29D75E8E" w:rsidR="00172B3D" w:rsidRDefault="00172B3D" w:rsidP="00E7668B">
      <w:pPr>
        <w:tabs>
          <w:tab w:val="center" w:pos="5040"/>
        </w:tabs>
        <w:rPr>
          <w:rStyle w:val="PageNumber"/>
        </w:rPr>
      </w:pPr>
    </w:p>
    <w:p w14:paraId="465346D3" w14:textId="03D0F34F" w:rsidR="00172B3D" w:rsidRDefault="00172B3D" w:rsidP="00E7668B">
      <w:pPr>
        <w:tabs>
          <w:tab w:val="center" w:pos="5040"/>
        </w:tabs>
        <w:rPr>
          <w:rStyle w:val="PageNumber"/>
        </w:rPr>
      </w:pPr>
    </w:p>
    <w:p w14:paraId="0212CB56" w14:textId="20BDC3AC" w:rsidR="00172B3D" w:rsidRDefault="00172B3D" w:rsidP="00E7668B">
      <w:pPr>
        <w:tabs>
          <w:tab w:val="center" w:pos="5040"/>
        </w:tabs>
        <w:rPr>
          <w:rStyle w:val="PageNumber"/>
        </w:rPr>
      </w:pPr>
    </w:p>
    <w:p w14:paraId="2B086C3C" w14:textId="7D2D0FF6" w:rsidR="002F63FD" w:rsidRDefault="002F63FD" w:rsidP="00E7668B">
      <w:pPr>
        <w:tabs>
          <w:tab w:val="center" w:pos="5040"/>
        </w:tabs>
        <w:rPr>
          <w:rStyle w:val="PageNumber"/>
        </w:rPr>
      </w:pPr>
    </w:p>
    <w:p w14:paraId="44CA4C39" w14:textId="1FDB0A4A" w:rsidR="002F63FD" w:rsidRDefault="002F63FD" w:rsidP="00E7668B">
      <w:pPr>
        <w:tabs>
          <w:tab w:val="center" w:pos="5040"/>
        </w:tabs>
        <w:rPr>
          <w:rStyle w:val="PageNumber"/>
        </w:rPr>
      </w:pPr>
    </w:p>
    <w:p w14:paraId="31267BB8" w14:textId="2C651C95" w:rsidR="002F63FD" w:rsidRDefault="002F63FD" w:rsidP="00E7668B">
      <w:pPr>
        <w:tabs>
          <w:tab w:val="center" w:pos="5040"/>
        </w:tabs>
        <w:rPr>
          <w:rStyle w:val="PageNumber"/>
        </w:rPr>
      </w:pPr>
    </w:p>
    <w:p w14:paraId="3E0658B2" w14:textId="148572F8" w:rsidR="002F63FD" w:rsidRDefault="002F63FD" w:rsidP="00E7668B">
      <w:pPr>
        <w:tabs>
          <w:tab w:val="center" w:pos="5040"/>
        </w:tabs>
        <w:rPr>
          <w:rStyle w:val="PageNumber"/>
        </w:rPr>
      </w:pPr>
    </w:p>
    <w:p w14:paraId="5E984073" w14:textId="11ED6A00" w:rsidR="002F63FD" w:rsidRDefault="002F63FD" w:rsidP="00E7668B">
      <w:pPr>
        <w:tabs>
          <w:tab w:val="center" w:pos="5040"/>
        </w:tabs>
        <w:rPr>
          <w:rStyle w:val="PageNumber"/>
        </w:rPr>
      </w:pPr>
    </w:p>
    <w:p w14:paraId="5C083CE4" w14:textId="4314EE30" w:rsidR="002F63FD" w:rsidRDefault="002F63FD" w:rsidP="00E7668B">
      <w:pPr>
        <w:tabs>
          <w:tab w:val="center" w:pos="5040"/>
        </w:tabs>
        <w:rPr>
          <w:rStyle w:val="PageNumber"/>
        </w:rPr>
      </w:pPr>
    </w:p>
    <w:p w14:paraId="15028ED7" w14:textId="1E2E9B0F" w:rsidR="002F63FD" w:rsidRDefault="002F63FD" w:rsidP="00E7668B">
      <w:pPr>
        <w:tabs>
          <w:tab w:val="center" w:pos="5040"/>
        </w:tabs>
        <w:rPr>
          <w:rStyle w:val="PageNumber"/>
        </w:rPr>
      </w:pPr>
    </w:p>
    <w:p w14:paraId="7CFF56D4" w14:textId="6AB2EEAF" w:rsidR="002F63FD" w:rsidRDefault="002F63FD" w:rsidP="00E7668B">
      <w:pPr>
        <w:tabs>
          <w:tab w:val="center" w:pos="5040"/>
        </w:tabs>
        <w:rPr>
          <w:rStyle w:val="PageNumber"/>
        </w:rPr>
      </w:pPr>
    </w:p>
    <w:p w14:paraId="6D7BB086" w14:textId="3D2FF5AC" w:rsidR="002F63FD" w:rsidRDefault="002F63FD" w:rsidP="00E7668B">
      <w:pPr>
        <w:tabs>
          <w:tab w:val="center" w:pos="5040"/>
        </w:tabs>
        <w:rPr>
          <w:rStyle w:val="PageNumber"/>
        </w:rPr>
      </w:pPr>
    </w:p>
    <w:p w14:paraId="73F09E06" w14:textId="70EB4483" w:rsidR="002F63FD" w:rsidRDefault="002F63FD" w:rsidP="00E7668B">
      <w:pPr>
        <w:tabs>
          <w:tab w:val="center" w:pos="5040"/>
        </w:tabs>
        <w:rPr>
          <w:rStyle w:val="PageNumber"/>
        </w:rPr>
      </w:pPr>
    </w:p>
    <w:p w14:paraId="0CB04B02" w14:textId="623A311D" w:rsidR="002F63FD" w:rsidRDefault="002F63FD" w:rsidP="00E7668B">
      <w:pPr>
        <w:tabs>
          <w:tab w:val="center" w:pos="5040"/>
        </w:tabs>
        <w:rPr>
          <w:rStyle w:val="PageNumber"/>
        </w:rPr>
      </w:pPr>
    </w:p>
    <w:p w14:paraId="6D7B17E0" w14:textId="264FCD42" w:rsidR="002F63FD" w:rsidRDefault="002F63FD" w:rsidP="00E7668B">
      <w:pPr>
        <w:tabs>
          <w:tab w:val="center" w:pos="5040"/>
        </w:tabs>
        <w:rPr>
          <w:rStyle w:val="PageNumber"/>
        </w:rPr>
      </w:pPr>
    </w:p>
    <w:p w14:paraId="5E823192" w14:textId="43B48AA7" w:rsidR="002F63FD" w:rsidRDefault="002F63FD" w:rsidP="00E7668B">
      <w:pPr>
        <w:tabs>
          <w:tab w:val="center" w:pos="5040"/>
        </w:tabs>
        <w:rPr>
          <w:rStyle w:val="PageNumber"/>
        </w:rPr>
      </w:pPr>
    </w:p>
    <w:p w14:paraId="0037EFA1" w14:textId="7CF0A77C" w:rsidR="002F63FD" w:rsidRDefault="002F63FD" w:rsidP="00E7668B">
      <w:pPr>
        <w:tabs>
          <w:tab w:val="center" w:pos="5040"/>
        </w:tabs>
        <w:rPr>
          <w:rStyle w:val="PageNumber"/>
        </w:rPr>
      </w:pPr>
    </w:p>
    <w:p w14:paraId="37564280" w14:textId="0341F382" w:rsidR="002F63FD" w:rsidRDefault="002F63FD" w:rsidP="00E7668B">
      <w:pPr>
        <w:tabs>
          <w:tab w:val="center" w:pos="5040"/>
        </w:tabs>
        <w:rPr>
          <w:rStyle w:val="PageNumber"/>
        </w:rPr>
      </w:pPr>
    </w:p>
    <w:p w14:paraId="14276EE3" w14:textId="77777777" w:rsidR="002F63FD" w:rsidRDefault="002F63FD" w:rsidP="00E7668B">
      <w:pPr>
        <w:tabs>
          <w:tab w:val="center" w:pos="5040"/>
        </w:tabs>
        <w:rPr>
          <w:rStyle w:val="PageNumber"/>
        </w:rPr>
      </w:pPr>
    </w:p>
    <w:p w14:paraId="33A3CF61" w14:textId="77777777" w:rsidR="00172B3D" w:rsidRDefault="00172B3D" w:rsidP="00172B3D">
      <w:pPr>
        <w:pStyle w:val="Subtitle"/>
        <w:jc w:val="left"/>
        <w:rPr>
          <w:rFonts w:ascii="TH SarabunPSK" w:hAnsi="TH SarabunPSK" w:cs="TH SarabunPS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001F2D95" wp14:editId="47246EB1">
                <wp:simplePos x="0" y="0"/>
                <wp:positionH relativeFrom="column">
                  <wp:posOffset>5047615</wp:posOffset>
                </wp:positionH>
                <wp:positionV relativeFrom="paragraph">
                  <wp:posOffset>112395</wp:posOffset>
                </wp:positionV>
                <wp:extent cx="777875" cy="334645"/>
                <wp:effectExtent l="0" t="0" r="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75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CD20AB" w14:textId="77777777" w:rsidR="004E7B3F" w:rsidRDefault="004E7B3F" w:rsidP="00172B3D">
                            <w:pPr>
                              <w:jc w:val="right"/>
                              <w:rPr>
                                <w:rFonts w:ascii="TH SarabunPSK" w:hAnsi="TH SarabunPSK" w:cs="TH SarabunPSK"/>
                                <w:szCs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Cs w:val="28"/>
                                <w:cs/>
                              </w:rPr>
                              <w:t>(สหกิจ09)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1F2D95" id="Text Box 27" o:spid="_x0000_s1039" type="#_x0000_t202" style="position:absolute;margin-left:397.45pt;margin-top:8.85pt;width:61.25pt;height:26.35pt;z-index:-2516275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" filled="f" stroked="f">
                <v:textbox style="mso-fit-shape-to-text:t">
                  <w:txbxContent>
                    <w:p w14:paraId="16CD20AB" w14:textId="77777777" w:rsidR="004E7B3F" w:rsidRDefault="004E7B3F" w:rsidP="00172B3D">
                      <w:pPr>
                        <w:jc w:val="right"/>
                        <w:rPr>
                          <w:rFonts w:ascii="TH SarabunPSK" w:hAnsi="TH SarabunPSK" w:cs="TH SarabunPSK"/>
                          <w:szCs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Cs w:val="28"/>
                          <w:cs/>
                        </w:rPr>
                        <w:t>(สหกิจ09)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</w:rPr>
        <w:drawing>
          <wp:inline distT="0" distB="0" distL="0" distR="0" wp14:anchorId="5BB753AB" wp14:editId="2311A768">
            <wp:extent cx="259080" cy="472440"/>
            <wp:effectExtent l="0" t="0" r="7620" b="3810"/>
            <wp:docPr id="28" name="Picture 28" descr="logo rmutto_color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rmutto_color n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PageNumber"/>
          <w:rFonts w:ascii="TH SarabunPSK" w:hAnsi="TH SarabunPSK" w:cs="TH SarabunPSK" w:hint="cs"/>
          <w:cs/>
        </w:rPr>
        <w:t xml:space="preserve">  </w:t>
      </w:r>
      <w:r>
        <w:rPr>
          <w:rStyle w:val="PageNumber"/>
          <w:rFonts w:ascii="TH SarabunPSK" w:hAnsi="TH SarabunPSK" w:cs="TH SarabunPSK" w:hint="cs"/>
          <w:sz w:val="28"/>
          <w:szCs w:val="28"/>
          <w:cs/>
        </w:rPr>
        <w:t>มหาวิทยาลัยเทคโนโลยีราชมงคลตะวันออก</w:t>
      </w:r>
      <w:r>
        <w:rPr>
          <w:rStyle w:val="PageNumber"/>
          <w:rFonts w:ascii="TH SarabunPSK" w:hAnsi="TH SarabunPSK" w:cs="TH SarabunPSK" w:hint="cs"/>
          <w:cs/>
        </w:rPr>
        <w:tab/>
      </w:r>
      <w:r>
        <w:rPr>
          <w:rStyle w:val="PageNumber"/>
          <w:rFonts w:ascii="TH SarabunPSK" w:hAnsi="TH SarabunPSK" w:cs="TH SarabunPSK" w:hint="cs"/>
          <w:cs/>
        </w:rPr>
        <w:tab/>
      </w:r>
      <w:r>
        <w:rPr>
          <w:rStyle w:val="PageNumber"/>
          <w:rFonts w:ascii="TH SarabunPSK" w:hAnsi="TH SarabunPSK" w:cs="TH SarabunPSK" w:hint="cs"/>
          <w:cs/>
        </w:rPr>
        <w:tab/>
      </w:r>
      <w:r>
        <w:rPr>
          <w:rStyle w:val="PageNumber"/>
          <w:rFonts w:ascii="TH SarabunPSK" w:hAnsi="TH SarabunPSK" w:cs="TH SarabunPSK" w:hint="cs"/>
          <w:cs/>
        </w:rPr>
        <w:tab/>
      </w:r>
      <w:r>
        <w:rPr>
          <w:rStyle w:val="PageNumber"/>
          <w:rFonts w:ascii="TH SarabunPSK" w:hAnsi="TH SarabunPSK" w:cs="TH SarabunPSK" w:hint="cs"/>
          <w:cs/>
        </w:rPr>
        <w:tab/>
      </w:r>
    </w:p>
    <w:p w14:paraId="2E5781C6" w14:textId="77777777" w:rsidR="00172B3D" w:rsidRDefault="00172B3D" w:rsidP="00172B3D">
      <w:pPr>
        <w:spacing w:line="360" w:lineRule="auto"/>
        <w:ind w:right="-874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E1A51FB" w14:textId="77777777" w:rsidR="00172B3D" w:rsidRDefault="00172B3D" w:rsidP="00172B3D">
      <w:pPr>
        <w:spacing w:line="360" w:lineRule="auto"/>
        <w:ind w:right="-874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แบบรายงานการปฏิบัติงานสหกิจศึกษา ประจำสัปดาห์</w:t>
      </w:r>
    </w:p>
    <w:p w14:paraId="02C80E36" w14:textId="77777777" w:rsidR="00172B3D" w:rsidRDefault="00172B3D" w:rsidP="00172B3D">
      <w:pPr>
        <w:ind w:left="-284" w:right="-874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สาขา ..........วิทยาการคอมพิวเตอร์........................... คณะ ......บริหารธุรกิจและเทคโนโลยีสานสนเทศ.....</w:t>
      </w:r>
    </w:p>
    <w:p w14:paraId="4FD5E331" w14:textId="77777777" w:rsidR="00172B3D" w:rsidRDefault="00172B3D" w:rsidP="00172B3D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****************************************************************************************</w:t>
      </w:r>
    </w:p>
    <w:p w14:paraId="5B79A3C5" w14:textId="77777777" w:rsidR="00172B3D" w:rsidRDefault="00172B3D" w:rsidP="00172B3D">
      <w:pPr>
        <w:spacing w:before="240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ชื่อ </w:t>
      </w:r>
      <w:r>
        <w:rPr>
          <w:rFonts w:ascii="TH SarabunPSK" w:hAnsi="TH SarabunPSK" w:cs="TH SarabunPSK" w:hint="cs"/>
          <w:b/>
          <w:bCs/>
          <w:sz w:val="30"/>
          <w:szCs w:val="30"/>
        </w:rPr>
        <w:t>–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นามสกุล   นักศึกษา </w:t>
      </w:r>
      <w:r>
        <w:rPr>
          <w:rFonts w:ascii="TH SarabunPSK" w:hAnsi="TH SarabunPSK" w:cs="TH SarabunPSK" w:hint="cs"/>
          <w:sz w:val="30"/>
          <w:szCs w:val="30"/>
          <w:cs/>
        </w:rPr>
        <w:t>......นายฐาปนพงศ์ จิตต์บุญธรรม.........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รหัสนักศึกษา </w:t>
      </w:r>
      <w:r>
        <w:rPr>
          <w:rFonts w:ascii="TH SarabunPSK" w:hAnsi="TH SarabunPSK" w:cs="TH SarabunPSK" w:hint="cs"/>
          <w:sz w:val="30"/>
          <w:szCs w:val="30"/>
          <w:cs/>
        </w:rPr>
        <w:t>..........025930461031-6...........</w:t>
      </w:r>
    </w:p>
    <w:p w14:paraId="648CACA8" w14:textId="77777777" w:rsidR="00172B3D" w:rsidRDefault="00172B3D" w:rsidP="00172B3D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หน่วยงาน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 ..........บริษัท การท่าอากาศยานไทย จำกัด </w:t>
      </w:r>
      <w:r>
        <w:rPr>
          <w:rFonts w:ascii="TH SarabunPSK" w:hAnsi="TH SarabunPSK" w:cs="TH SarabunPSK" w:hint="cs"/>
          <w:sz w:val="30"/>
          <w:szCs w:val="30"/>
        </w:rPr>
        <w:t>(</w:t>
      </w:r>
      <w:r>
        <w:rPr>
          <w:rFonts w:ascii="TH SarabunPSK" w:hAnsi="TH SarabunPSK" w:cs="TH SarabunPSK" w:hint="cs"/>
          <w:sz w:val="30"/>
          <w:szCs w:val="30"/>
          <w:cs/>
        </w:rPr>
        <w:t>มหาชน</w:t>
      </w:r>
      <w:r>
        <w:rPr>
          <w:rFonts w:ascii="TH SarabunPSK" w:hAnsi="TH SarabunPSK" w:cs="TH SarabunPSK" w:hint="cs"/>
          <w:sz w:val="30"/>
          <w:szCs w:val="30"/>
        </w:rPr>
        <w:t>)</w:t>
      </w:r>
      <w:r>
        <w:rPr>
          <w:rFonts w:ascii="TH SarabunPSK" w:hAnsi="TH SarabunPSK" w:cs="TH SarabunPSK" w:hint="cs"/>
          <w:sz w:val="30"/>
          <w:szCs w:val="30"/>
          <w:cs/>
        </w:rPr>
        <w:t>..................................................................................</w:t>
      </w:r>
    </w:p>
    <w:p w14:paraId="03C89F0C" w14:textId="77777777" w:rsidR="00172B3D" w:rsidRDefault="00172B3D" w:rsidP="00172B3D">
      <w:pPr>
        <w:pStyle w:val="Header"/>
        <w:tabs>
          <w:tab w:val="left" w:pos="720"/>
        </w:tabs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สถานที่ตั้ง </w:t>
      </w:r>
      <w:r>
        <w:rPr>
          <w:rFonts w:ascii="TH SarabunPSK" w:hAnsi="TH SarabunPSK" w:cs="TH SarabunPSK" w:hint="cs"/>
          <w:sz w:val="30"/>
          <w:szCs w:val="30"/>
          <w:cs/>
        </w:rPr>
        <w:t>.....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.....</w:t>
      </w:r>
      <w:r>
        <w:rPr>
          <w:rFonts w:ascii="TH SarabunPSK" w:hAnsi="TH SarabunPSK" w:cs="TH SarabunPSK" w:hint="cs"/>
          <w:color w:val="000000"/>
          <w:sz w:val="30"/>
          <w:szCs w:val="30"/>
          <w:cs/>
        </w:rPr>
        <w:t>333 ถนนเชิดวุฒากาศ แขวงสีกัน เขตดอนเมือง กรุงเทพฯ 10210 ประเทศไทย............................</w:t>
      </w:r>
    </w:p>
    <w:p w14:paraId="428A460F" w14:textId="59951DF6" w:rsidR="00172B3D" w:rsidRDefault="00172B3D" w:rsidP="00172B3D">
      <w:pPr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สัปดาห์ที่ </w:t>
      </w:r>
      <w:r>
        <w:rPr>
          <w:rFonts w:ascii="TH SarabunPSK" w:hAnsi="TH SarabunPSK" w:cs="TH SarabunPSK" w:hint="cs"/>
          <w:sz w:val="30"/>
          <w:szCs w:val="30"/>
          <w:cs/>
        </w:rPr>
        <w:t>........</w:t>
      </w:r>
      <w:r>
        <w:rPr>
          <w:rFonts w:ascii="TH SarabunPSK" w:hAnsi="TH SarabunPSK" w:cs="TH SarabunPSK"/>
          <w:sz w:val="30"/>
          <w:szCs w:val="30"/>
        </w:rPr>
        <w:t>14</w:t>
      </w:r>
      <w:r>
        <w:rPr>
          <w:rFonts w:ascii="TH SarabunPSK" w:hAnsi="TH SarabunPSK" w:cs="TH SarabunPSK" w:hint="cs"/>
          <w:sz w:val="30"/>
          <w:szCs w:val="30"/>
          <w:cs/>
        </w:rPr>
        <w:t>..........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ระหว่างวันที่ </w:t>
      </w:r>
      <w:r>
        <w:rPr>
          <w:rFonts w:ascii="TH SarabunPSK" w:hAnsi="TH SarabunPSK" w:cs="TH SarabunPSK" w:hint="cs"/>
          <w:sz w:val="30"/>
          <w:szCs w:val="30"/>
          <w:cs/>
        </w:rPr>
        <w:t>........</w:t>
      </w:r>
      <w:r w:rsidR="002F63FD">
        <w:rPr>
          <w:rFonts w:ascii="TH SarabunPSK" w:hAnsi="TH SarabunPSK" w:cs="TH SarabunPSK"/>
          <w:sz w:val="30"/>
          <w:szCs w:val="30"/>
        </w:rPr>
        <w:t>23</w:t>
      </w:r>
      <w:r>
        <w:rPr>
          <w:rFonts w:ascii="TH SarabunPSK" w:hAnsi="TH SarabunPSK" w:cs="TH SarabunPSK" w:hint="cs"/>
          <w:sz w:val="30"/>
          <w:szCs w:val="30"/>
          <w:cs/>
        </w:rPr>
        <w:t>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เดือน</w:t>
      </w:r>
      <w:r>
        <w:rPr>
          <w:rFonts w:ascii="TH SarabunPSK" w:hAnsi="TH SarabunPSK" w:cs="TH SarabunPSK" w:hint="cs"/>
          <w:sz w:val="30"/>
          <w:szCs w:val="30"/>
          <w:cs/>
        </w:rPr>
        <w:t>..............กันยายน......................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พ.ศ. </w:t>
      </w:r>
      <w:r>
        <w:rPr>
          <w:rFonts w:ascii="TH SarabunPSK" w:hAnsi="TH SarabunPSK" w:cs="TH SarabunPSK" w:hint="cs"/>
          <w:sz w:val="30"/>
          <w:szCs w:val="30"/>
          <w:cs/>
        </w:rPr>
        <w:t>...........2562.............</w:t>
      </w:r>
    </w:p>
    <w:p w14:paraId="4DAE77DA" w14:textId="574B7A1B" w:rsidR="00172B3D" w:rsidRDefault="00172B3D" w:rsidP="00172B3D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 w:rsidR="002F63FD">
        <w:rPr>
          <w:rFonts w:ascii="TH SarabunPSK" w:hAnsi="TH SarabunPSK" w:cs="TH SarabunPSK" w:hint="cs"/>
          <w:sz w:val="30"/>
          <w:szCs w:val="30"/>
          <w:cs/>
        </w:rPr>
        <w:t xml:space="preserve">  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ถึงวันที่ </w:t>
      </w:r>
      <w:r>
        <w:rPr>
          <w:rFonts w:ascii="TH SarabunPSK" w:hAnsi="TH SarabunPSK" w:cs="TH SarabunPSK" w:hint="cs"/>
          <w:sz w:val="30"/>
          <w:szCs w:val="30"/>
          <w:cs/>
        </w:rPr>
        <w:t>.........</w:t>
      </w:r>
      <w:r w:rsidR="002F63FD">
        <w:rPr>
          <w:rFonts w:ascii="TH SarabunPSK" w:hAnsi="TH SarabunPSK" w:cs="TH SarabunPSK" w:hint="cs"/>
          <w:sz w:val="30"/>
          <w:szCs w:val="30"/>
          <w:cs/>
        </w:rPr>
        <w:t>27</w:t>
      </w:r>
      <w:r>
        <w:rPr>
          <w:rFonts w:ascii="TH SarabunPSK" w:hAnsi="TH SarabunPSK" w:cs="TH SarabunPSK" w:hint="cs"/>
          <w:sz w:val="30"/>
          <w:szCs w:val="30"/>
          <w:cs/>
        </w:rPr>
        <w:t>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เดือน.</w:t>
      </w:r>
      <w:r>
        <w:rPr>
          <w:rFonts w:ascii="TH SarabunPSK" w:hAnsi="TH SarabunPSK" w:cs="TH SarabunPSK" w:hint="cs"/>
          <w:sz w:val="30"/>
          <w:szCs w:val="30"/>
          <w:cs/>
        </w:rPr>
        <w:t>..............</w:t>
      </w:r>
      <w:r w:rsidR="00091015">
        <w:rPr>
          <w:rFonts w:ascii="TH SarabunPSK" w:hAnsi="TH SarabunPSK" w:cs="TH SarabunPSK" w:hint="cs"/>
          <w:sz w:val="30"/>
          <w:szCs w:val="30"/>
          <w:cs/>
        </w:rPr>
        <w:t>กันยายน</w:t>
      </w:r>
      <w:r>
        <w:rPr>
          <w:rFonts w:ascii="TH SarabunPSK" w:hAnsi="TH SarabunPSK" w:cs="TH SarabunPSK" w:hint="cs"/>
          <w:sz w:val="30"/>
          <w:szCs w:val="30"/>
          <w:cs/>
        </w:rPr>
        <w:t>.....................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พ.ศ. </w:t>
      </w:r>
      <w:r>
        <w:rPr>
          <w:rFonts w:ascii="TH SarabunPSK" w:hAnsi="TH SarabunPSK" w:cs="TH SarabunPSK" w:hint="cs"/>
          <w:sz w:val="30"/>
          <w:szCs w:val="30"/>
          <w:cs/>
        </w:rPr>
        <w:t>............2562.............</w:t>
      </w:r>
    </w:p>
    <w:p w14:paraId="3938CE32" w14:textId="77777777" w:rsidR="00172B3D" w:rsidRDefault="00172B3D" w:rsidP="00172B3D">
      <w:pPr>
        <w:spacing w:before="120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****************************************************************************************</w:t>
      </w:r>
    </w:p>
    <w:p w14:paraId="534B327F" w14:textId="77777777" w:rsidR="00172B3D" w:rsidRDefault="00172B3D" w:rsidP="00172B3D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รายงานการปฏิบัติงานประจำสัปดาห์</w:t>
      </w:r>
    </w:p>
    <w:p w14:paraId="06DD2648" w14:textId="77777777" w:rsidR="00172B3D" w:rsidRDefault="00172B3D" w:rsidP="00172B3D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งานที่ได้รับมอบหมาย / ปฏิบัติหน้าที่</w:t>
      </w:r>
    </w:p>
    <w:p w14:paraId="6D123A19" w14:textId="77777777" w:rsidR="00172B3D" w:rsidRDefault="00172B3D" w:rsidP="00172B3D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วิธีการ / ขั้นตอนการปฏิบัติงาน</w:t>
      </w:r>
    </w:p>
    <w:p w14:paraId="6F4BB5C8" w14:textId="77777777" w:rsidR="00172B3D" w:rsidRDefault="00172B3D" w:rsidP="00172B3D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เครื่องมือ / อุปกรณ์ที่ใช้ในการปฏิบัติงาน</w:t>
      </w:r>
    </w:p>
    <w:p w14:paraId="4689BEA7" w14:textId="77777777" w:rsidR="00172B3D" w:rsidRDefault="00172B3D" w:rsidP="00172B3D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ผลของการปฏิบัติงาน</w:t>
      </w:r>
    </w:p>
    <w:p w14:paraId="2D63F665" w14:textId="77777777" w:rsidR="00172B3D" w:rsidRDefault="00172B3D" w:rsidP="00172B3D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  <w:cs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ปัญหา / อุปสรรค</w:t>
      </w:r>
    </w:p>
    <w:p w14:paraId="6EF03F7B" w14:textId="77777777" w:rsidR="00172B3D" w:rsidRDefault="00172B3D" w:rsidP="00172B3D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****************************************************************************************</w:t>
      </w:r>
    </w:p>
    <w:p w14:paraId="11C033C5" w14:textId="77777777" w:rsidR="00172B3D" w:rsidRDefault="00172B3D" w:rsidP="00172B3D">
      <w:pPr>
        <w:rPr>
          <w:rFonts w:ascii="TH SarabunPSK" w:hAnsi="TH SarabunPSK" w:cs="TH SarabunPSK"/>
          <w:b/>
          <w:bCs/>
          <w:sz w:val="30"/>
          <w:szCs w:val="30"/>
        </w:rPr>
      </w:pPr>
    </w:p>
    <w:p w14:paraId="158EB734" w14:textId="77777777" w:rsidR="00172B3D" w:rsidRDefault="00172B3D" w:rsidP="002F63FD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งานที่ได้รับมอบหมาย</w:t>
      </w:r>
    </w:p>
    <w:p w14:paraId="1F1706EE" w14:textId="77777777" w:rsidR="00172B3D" w:rsidRDefault="00172B3D" w:rsidP="002F63FD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sz w:val="30"/>
          <w:cs/>
        </w:rPr>
        <w:t>ดักการเข้าถึงข้อมูลในแต่ละหน้า</w:t>
      </w:r>
    </w:p>
    <w:p w14:paraId="5171A569" w14:textId="77777777" w:rsidR="00172B3D" w:rsidRDefault="00172B3D" w:rsidP="002F63FD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sz w:val="30"/>
          <w:cs/>
        </w:rPr>
        <w:t xml:space="preserve">ดักการเข้าถึง </w:t>
      </w:r>
      <w:r>
        <w:rPr>
          <w:rFonts w:ascii="TH SarabunPSK" w:hAnsi="TH SarabunPSK" w:cs="TH SarabunPSK" w:hint="cs"/>
          <w:sz w:val="30"/>
        </w:rPr>
        <w:t xml:space="preserve">URL </w:t>
      </w:r>
      <w:r>
        <w:rPr>
          <w:rFonts w:ascii="TH SarabunPSK" w:hAnsi="TH SarabunPSK" w:cs="TH SarabunPSK" w:hint="cs"/>
          <w:sz w:val="30"/>
          <w:cs/>
        </w:rPr>
        <w:t>โดยตรง</w:t>
      </w:r>
    </w:p>
    <w:p w14:paraId="0FE39BE4" w14:textId="77777777" w:rsidR="00172B3D" w:rsidRDefault="00172B3D" w:rsidP="002F63FD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ขั้นตอนการปฏับัติงาน</w:t>
      </w:r>
    </w:p>
    <w:p w14:paraId="29E03F23" w14:textId="77777777" w:rsidR="00172B3D" w:rsidRDefault="00172B3D" w:rsidP="002F63FD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b/>
          <w:bCs/>
          <w:sz w:val="30"/>
          <w:cs/>
        </w:rPr>
      </w:pPr>
      <w:r>
        <w:rPr>
          <w:rFonts w:ascii="TH SarabunPSK" w:hAnsi="TH SarabunPSK" w:cs="TH SarabunPSK" w:hint="cs"/>
          <w:sz w:val="30"/>
          <w:cs/>
        </w:rPr>
        <w:t xml:space="preserve">ทดสอบบนหน้า </w:t>
      </w:r>
      <w:r>
        <w:rPr>
          <w:rFonts w:ascii="TH SarabunPSK" w:hAnsi="TH SarabunPSK" w:cs="TH SarabunPSK" w:hint="cs"/>
          <w:sz w:val="30"/>
        </w:rPr>
        <w:t xml:space="preserve">Test </w:t>
      </w:r>
      <w:r>
        <w:rPr>
          <w:rFonts w:ascii="TH SarabunPSK" w:hAnsi="TH SarabunPSK" w:cs="TH SarabunPSK" w:hint="cs"/>
          <w:sz w:val="30"/>
          <w:cs/>
        </w:rPr>
        <w:t>แล้วนำไปใช้ในหน้าจริง</w:t>
      </w:r>
    </w:p>
    <w:p w14:paraId="4088051B" w14:textId="62FF5882" w:rsidR="00D86828" w:rsidRPr="002F63FD" w:rsidRDefault="00172B3D" w:rsidP="002F63FD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sz w:val="30"/>
          <w:cs/>
        </w:rPr>
        <w:t xml:space="preserve">ศึกษาผ่าน </w:t>
      </w:r>
      <w:proofErr w:type="spellStart"/>
      <w:r>
        <w:rPr>
          <w:rFonts w:ascii="TH SarabunPSK" w:hAnsi="TH SarabunPSK" w:cs="TH SarabunPSK" w:hint="cs"/>
          <w:sz w:val="30"/>
        </w:rPr>
        <w:t>Youtube</w:t>
      </w:r>
      <w:proofErr w:type="spellEnd"/>
    </w:p>
    <w:p w14:paraId="64E1BA80" w14:textId="77777777" w:rsidR="00172B3D" w:rsidRDefault="00172B3D" w:rsidP="002F63FD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อุปกรณ์ที่ใช้ในการปฏิบัติ</w:t>
      </w:r>
    </w:p>
    <w:p w14:paraId="42BCB65D" w14:textId="77777777" w:rsidR="00172B3D" w:rsidRDefault="00172B3D" w:rsidP="002F63FD">
      <w:pPr>
        <w:spacing w:line="276" w:lineRule="auto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b/>
          <w:bCs/>
          <w:sz w:val="30"/>
        </w:rPr>
        <w:t xml:space="preserve">           Hardware</w:t>
      </w:r>
    </w:p>
    <w:p w14:paraId="5CACDCE8" w14:textId="77777777" w:rsidR="00172B3D" w:rsidRDefault="00172B3D" w:rsidP="002F63FD">
      <w:pPr>
        <w:spacing w:line="276" w:lineRule="auto"/>
        <w:ind w:left="7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</w:rPr>
        <w:lastRenderedPageBreak/>
        <w:t xml:space="preserve">      </w:t>
      </w:r>
      <w:r>
        <w:rPr>
          <w:rFonts w:ascii="TH SarabunPSK" w:hAnsi="TH SarabunPSK" w:cs="TH SarabunPSK" w:hint="cs"/>
          <w:b/>
          <w:bCs/>
          <w:sz w:val="30"/>
        </w:rPr>
        <w:t xml:space="preserve">-  </w:t>
      </w:r>
      <w:r>
        <w:rPr>
          <w:rFonts w:ascii="TH SarabunPSK" w:hAnsi="TH SarabunPSK" w:cs="TH SarabunPSK" w:hint="cs"/>
          <w:sz w:val="30"/>
          <w:szCs w:val="30"/>
        </w:rPr>
        <w:t>Notebook</w:t>
      </w:r>
    </w:p>
    <w:p w14:paraId="6EA3A94A" w14:textId="77777777" w:rsidR="00172B3D" w:rsidRDefault="00172B3D" w:rsidP="002F63FD">
      <w:pPr>
        <w:spacing w:line="276" w:lineRule="auto"/>
        <w:ind w:left="7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</w:rPr>
        <w:t xml:space="preserve">      -</w:t>
      </w:r>
      <w:r>
        <w:rPr>
          <w:rFonts w:ascii="TH SarabunPSK" w:hAnsi="TH SarabunPSK" w:cs="TH SarabunPSK" w:hint="cs"/>
          <w:sz w:val="30"/>
          <w:szCs w:val="30"/>
        </w:rPr>
        <w:t xml:space="preserve">  Mouse</w:t>
      </w:r>
    </w:p>
    <w:p w14:paraId="17A26323" w14:textId="77777777" w:rsidR="00172B3D" w:rsidRDefault="00172B3D" w:rsidP="002F63FD">
      <w:pPr>
        <w:spacing w:line="276" w:lineRule="auto"/>
        <w:ind w:left="720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b/>
          <w:bCs/>
          <w:sz w:val="30"/>
        </w:rPr>
        <w:t>Software</w:t>
      </w:r>
    </w:p>
    <w:p w14:paraId="4BC1F4E1" w14:textId="77777777" w:rsidR="00172B3D" w:rsidRDefault="00172B3D" w:rsidP="002F63FD">
      <w:pPr>
        <w:spacing w:line="276" w:lineRule="auto"/>
        <w:ind w:left="720"/>
        <w:rPr>
          <w:rFonts w:ascii="TH SarabunPSK" w:hAnsi="TH SarabunPSK" w:cs="TH SarabunPSK"/>
          <w:sz w:val="30"/>
        </w:rPr>
      </w:pPr>
      <w:r>
        <w:rPr>
          <w:rFonts w:ascii="TH SarabunPSK" w:hAnsi="TH SarabunPSK" w:cs="TH SarabunPSK" w:hint="cs"/>
          <w:b/>
          <w:bCs/>
          <w:sz w:val="30"/>
        </w:rPr>
        <w:t xml:space="preserve"> </w:t>
      </w:r>
      <w:r>
        <w:rPr>
          <w:rFonts w:ascii="TH SarabunPSK" w:hAnsi="TH SarabunPSK" w:cs="TH SarabunPSK" w:hint="cs"/>
          <w:sz w:val="30"/>
        </w:rPr>
        <w:t xml:space="preserve">     -  Visual Studio Code</w:t>
      </w:r>
    </w:p>
    <w:p w14:paraId="6ADC3A4C" w14:textId="77777777" w:rsidR="00172B3D" w:rsidRDefault="00172B3D" w:rsidP="002F63FD">
      <w:pPr>
        <w:spacing w:line="276" w:lineRule="auto"/>
        <w:ind w:left="720"/>
        <w:rPr>
          <w:rFonts w:ascii="TH SarabunPSK" w:hAnsi="TH SarabunPSK" w:cs="TH SarabunPSK"/>
          <w:sz w:val="30"/>
        </w:rPr>
      </w:pPr>
      <w:r>
        <w:rPr>
          <w:rFonts w:ascii="TH SarabunPSK" w:hAnsi="TH SarabunPSK" w:cs="TH SarabunPSK" w:hint="cs"/>
          <w:sz w:val="30"/>
        </w:rPr>
        <w:t xml:space="preserve">      -  </w:t>
      </w:r>
      <w:proofErr w:type="spellStart"/>
      <w:r>
        <w:rPr>
          <w:rFonts w:ascii="TH SarabunPSK" w:hAnsi="TH SarabunPSK" w:cs="TH SarabunPSK" w:hint="cs"/>
          <w:sz w:val="30"/>
        </w:rPr>
        <w:t>Xampp</w:t>
      </w:r>
      <w:proofErr w:type="spellEnd"/>
    </w:p>
    <w:p w14:paraId="1DB5584B" w14:textId="77777777" w:rsidR="00172B3D" w:rsidRDefault="00172B3D" w:rsidP="002F63FD">
      <w:pPr>
        <w:spacing w:line="276" w:lineRule="auto"/>
        <w:ind w:left="7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cs/>
        </w:rPr>
        <w:t xml:space="preserve">      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- </w:t>
      </w:r>
      <w:r>
        <w:rPr>
          <w:rFonts w:ascii="TH SarabunPSK" w:hAnsi="TH SarabunPSK" w:cs="TH SarabunPSK" w:hint="cs"/>
          <w:sz w:val="30"/>
          <w:szCs w:val="30"/>
        </w:rPr>
        <w:t xml:space="preserve"> </w:t>
      </w:r>
      <w:proofErr w:type="spellStart"/>
      <w:r>
        <w:rPr>
          <w:rFonts w:ascii="TH SarabunPSK" w:hAnsi="TH SarabunPSK" w:cs="TH SarabunPSK" w:hint="cs"/>
          <w:sz w:val="30"/>
          <w:szCs w:val="30"/>
        </w:rPr>
        <w:t>Filezilla</w:t>
      </w:r>
      <w:proofErr w:type="spellEnd"/>
    </w:p>
    <w:p w14:paraId="5108F143" w14:textId="77777777" w:rsidR="00172B3D" w:rsidRDefault="00172B3D" w:rsidP="002F63FD">
      <w:pPr>
        <w:spacing w:line="276" w:lineRule="auto"/>
        <w:ind w:left="7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</w:rPr>
        <w:t xml:space="preserve">      -  </w:t>
      </w:r>
      <w:proofErr w:type="spellStart"/>
      <w:r>
        <w:rPr>
          <w:rFonts w:ascii="TH SarabunPSK" w:hAnsi="TH SarabunPSK" w:cs="TH SarabunPSK" w:hint="cs"/>
          <w:sz w:val="30"/>
          <w:szCs w:val="30"/>
        </w:rPr>
        <w:t>Github</w:t>
      </w:r>
      <w:proofErr w:type="spellEnd"/>
      <w:r>
        <w:rPr>
          <w:rFonts w:ascii="TH SarabunPSK" w:hAnsi="TH SarabunPSK" w:cs="TH SarabunPSK" w:hint="cs"/>
          <w:sz w:val="30"/>
          <w:szCs w:val="30"/>
          <w:cs/>
        </w:rPr>
        <w:t xml:space="preserve">   </w:t>
      </w:r>
    </w:p>
    <w:p w14:paraId="5F1C8422" w14:textId="77777777" w:rsidR="00172B3D" w:rsidRDefault="00172B3D" w:rsidP="002F63FD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ผลของการปฏิบัติงาน</w:t>
      </w:r>
    </w:p>
    <w:p w14:paraId="640602A9" w14:textId="77777777" w:rsidR="00172B3D" w:rsidRDefault="00172B3D" w:rsidP="002F63FD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sz w:val="30"/>
        </w:rPr>
      </w:pPr>
    </w:p>
    <w:p w14:paraId="55A10654" w14:textId="77777777" w:rsidR="00172B3D" w:rsidRDefault="00172B3D" w:rsidP="002F63FD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ปัญหาและอุปสรรค</w:t>
      </w:r>
    </w:p>
    <w:p w14:paraId="1D7CA4CD" w14:textId="77777777" w:rsidR="00172B3D" w:rsidRDefault="00172B3D" w:rsidP="00172B3D">
      <w:pPr>
        <w:pStyle w:val="ListParagraph"/>
        <w:numPr>
          <w:ilvl w:val="0"/>
          <w:numId w:val="5"/>
        </w:numPr>
        <w:rPr>
          <w:rFonts w:ascii="TH SarabunPSK" w:hAnsi="TH SarabunPSK" w:cs="TH SarabunPSK"/>
          <w:b/>
          <w:bCs/>
          <w:sz w:val="30"/>
        </w:rPr>
      </w:pPr>
    </w:p>
    <w:p w14:paraId="51CB0F9C" w14:textId="77777777" w:rsidR="00172B3D" w:rsidRDefault="00172B3D" w:rsidP="00172B3D">
      <w:pPr>
        <w:rPr>
          <w:rFonts w:ascii="TH SarabunPSK" w:hAnsi="TH SarabunPSK" w:cs="TH SarabunPSK"/>
          <w:b/>
          <w:bCs/>
          <w:sz w:val="30"/>
        </w:rPr>
      </w:pPr>
    </w:p>
    <w:p w14:paraId="054BE1F3" w14:textId="77777777" w:rsidR="002F63FD" w:rsidRPr="00923775" w:rsidRDefault="00172B3D" w:rsidP="002F63FD">
      <w:pPr>
        <w:tabs>
          <w:tab w:val="center" w:pos="6300"/>
        </w:tabs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</w:rPr>
        <w:tab/>
      </w:r>
      <w:r w:rsidR="002F63FD" w:rsidRPr="00923775">
        <w:rPr>
          <w:rFonts w:ascii="TH SarabunPSK" w:hAnsi="TH SarabunPSK" w:cs="TH SarabunPSK"/>
          <w:sz w:val="30"/>
          <w:szCs w:val="30"/>
        </w:rPr>
        <w:t>……………………………</w:t>
      </w:r>
      <w:r w:rsidR="002F63FD">
        <w:rPr>
          <w:rFonts w:ascii="TH SarabunPSK" w:hAnsi="TH SarabunPSK" w:cs="TH SarabunPSK"/>
          <w:sz w:val="30"/>
          <w:szCs w:val="30"/>
        </w:rPr>
        <w:t>………</w:t>
      </w:r>
      <w:r w:rsidR="002F63FD" w:rsidRPr="00923775">
        <w:rPr>
          <w:rFonts w:ascii="TH SarabunPSK" w:hAnsi="TH SarabunPSK" w:cs="TH SarabunPSK"/>
          <w:sz w:val="30"/>
          <w:szCs w:val="30"/>
        </w:rPr>
        <w:t>…………...</w:t>
      </w:r>
      <w:r w:rsidR="002F63FD">
        <w:rPr>
          <w:rFonts w:ascii="TH SarabunPSK" w:hAnsi="TH SarabunPSK" w:cs="TH SarabunPSK"/>
          <w:sz w:val="30"/>
          <w:szCs w:val="30"/>
        </w:rPr>
        <w:t xml:space="preserve"> </w:t>
      </w:r>
      <w:r w:rsidR="002F63FD" w:rsidRPr="00923775">
        <w:rPr>
          <w:rFonts w:ascii="TH SarabunPSK" w:hAnsi="TH SarabunPSK" w:cs="TH SarabunPSK"/>
          <w:sz w:val="30"/>
          <w:szCs w:val="30"/>
          <w:cs/>
        </w:rPr>
        <w:t>ผู้ดูแลการปฏิบัติงานของนักศึกษา</w:t>
      </w:r>
    </w:p>
    <w:p w14:paraId="4B27E218" w14:textId="77777777" w:rsidR="002F63FD" w:rsidRDefault="002F63FD" w:rsidP="002F63F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ab/>
      </w:r>
      <w:r w:rsidRPr="00923775">
        <w:rPr>
          <w:rFonts w:ascii="TH SarabunPSK" w:hAnsi="TH SarabunPSK" w:cs="TH SarabunPSK"/>
          <w:sz w:val="30"/>
          <w:szCs w:val="30"/>
        </w:rPr>
        <w:t>(</w:t>
      </w:r>
      <w:r>
        <w:rPr>
          <w:rFonts w:ascii="TH SarabunPSK" w:hAnsi="TH SarabunPSK" w:cs="TH SarabunPSK"/>
          <w:sz w:val="30"/>
          <w:szCs w:val="30"/>
        </w:rPr>
        <w:t>.</w:t>
      </w:r>
      <w:proofErr w:type="gramStart"/>
      <w:r w:rsidRPr="00923775">
        <w:rPr>
          <w:rFonts w:ascii="TH SarabunPSK" w:hAnsi="TH SarabunPSK" w:cs="TH SarabunPSK"/>
          <w:sz w:val="30"/>
          <w:szCs w:val="30"/>
        </w:rPr>
        <w:t>…</w:t>
      </w:r>
      <w:r>
        <w:rPr>
          <w:rFonts w:ascii="TH SarabunPSK" w:hAnsi="TH SarabunPSK" w:cs="TH SarabunPSK"/>
          <w:sz w:val="30"/>
          <w:szCs w:val="30"/>
        </w:rPr>
        <w:t>.</w:t>
      </w:r>
      <w:r>
        <w:rPr>
          <w:rFonts w:ascii="TH SarabunPSK" w:hAnsi="TH SarabunPSK" w:cs="TH SarabunPSK" w:hint="cs"/>
          <w:sz w:val="30"/>
          <w:szCs w:val="30"/>
          <w:cs/>
        </w:rPr>
        <w:t>นายดณุพล</w:t>
      </w:r>
      <w:proofErr w:type="gramEnd"/>
      <w:r>
        <w:rPr>
          <w:rFonts w:ascii="TH SarabunPSK" w:hAnsi="TH SarabunPSK" w:cs="TH SarabunPSK" w:hint="cs"/>
          <w:sz w:val="30"/>
          <w:szCs w:val="30"/>
          <w:cs/>
        </w:rPr>
        <w:t xml:space="preserve"> ค่ายหนองสวน</w:t>
      </w:r>
      <w:r>
        <w:rPr>
          <w:rFonts w:ascii="TH SarabunPSK" w:hAnsi="TH SarabunPSK" w:cs="TH SarabunPSK"/>
          <w:sz w:val="30"/>
          <w:szCs w:val="30"/>
        </w:rPr>
        <w:t>.</w:t>
      </w:r>
      <w:r w:rsidRPr="00923775">
        <w:rPr>
          <w:rFonts w:ascii="TH SarabunPSK" w:hAnsi="TH SarabunPSK" w:cs="TH SarabunPSK"/>
          <w:sz w:val="30"/>
          <w:szCs w:val="30"/>
        </w:rPr>
        <w:t>.</w:t>
      </w:r>
      <w:r>
        <w:rPr>
          <w:rFonts w:ascii="TH SarabunPSK" w:hAnsi="TH SarabunPSK" w:cs="TH SarabunPSK"/>
          <w:sz w:val="30"/>
          <w:szCs w:val="30"/>
        </w:rPr>
        <w:t>.</w:t>
      </w:r>
      <w:r w:rsidRPr="00923775">
        <w:rPr>
          <w:rFonts w:ascii="TH SarabunPSK" w:hAnsi="TH SarabunPSK" w:cs="TH SarabunPSK"/>
          <w:sz w:val="30"/>
          <w:szCs w:val="30"/>
        </w:rPr>
        <w:t>..)</w:t>
      </w:r>
    </w:p>
    <w:p w14:paraId="11B08DE1" w14:textId="5F13FF93" w:rsidR="00172B3D" w:rsidRDefault="002F63FD" w:rsidP="002F63FD">
      <w:pPr>
        <w:tabs>
          <w:tab w:val="center" w:pos="6300"/>
        </w:tabs>
        <w:rPr>
          <w:rStyle w:val="PageNumber"/>
        </w:rPr>
      </w:pPr>
      <w:r>
        <w:rPr>
          <w:rFonts w:ascii="TH SarabunPSK" w:hAnsi="TH SarabunPSK" w:cs="TH SarabunPSK"/>
          <w:sz w:val="30"/>
          <w:szCs w:val="30"/>
        </w:rPr>
        <w:t xml:space="preserve">                                                            …27.../…</w:t>
      </w:r>
      <w:r>
        <w:rPr>
          <w:rFonts w:ascii="TH SarabunPSK" w:hAnsi="TH SarabunPSK" w:cs="TH SarabunPSK" w:hint="cs"/>
          <w:sz w:val="30"/>
          <w:szCs w:val="30"/>
          <w:cs/>
        </w:rPr>
        <w:t>กันยายน</w:t>
      </w:r>
      <w:proofErr w:type="gramStart"/>
      <w:r>
        <w:rPr>
          <w:rFonts w:ascii="TH SarabunPSK" w:hAnsi="TH SarabunPSK" w:cs="TH SarabunPSK"/>
          <w:sz w:val="30"/>
          <w:szCs w:val="30"/>
        </w:rPr>
        <w:t>…./</w:t>
      </w:r>
      <w:proofErr w:type="gramEnd"/>
      <w:r>
        <w:rPr>
          <w:rFonts w:ascii="TH SarabunPSK" w:hAnsi="TH SarabunPSK" w:cs="TH SarabunPSK"/>
          <w:sz w:val="30"/>
          <w:szCs w:val="30"/>
        </w:rPr>
        <w:t>…2562…</w:t>
      </w:r>
      <w:r w:rsidR="00172B3D">
        <w:rPr>
          <w:rFonts w:ascii="TH SarabunPSK" w:hAnsi="TH SarabunPSK" w:cs="TH SarabunPSK" w:hint="cs"/>
          <w:sz w:val="30"/>
          <w:szCs w:val="30"/>
          <w:cs/>
        </w:rPr>
        <w:tab/>
      </w:r>
    </w:p>
    <w:p w14:paraId="3D3F9CF2" w14:textId="77777777" w:rsidR="00172B3D" w:rsidRDefault="00172B3D" w:rsidP="00172B3D"/>
    <w:p w14:paraId="4C74D032" w14:textId="77777777" w:rsidR="00172B3D" w:rsidRDefault="00172B3D" w:rsidP="00172B3D"/>
    <w:p w14:paraId="3863F7AA" w14:textId="77777777" w:rsidR="00172B3D" w:rsidRDefault="00172B3D" w:rsidP="00172B3D"/>
    <w:p w14:paraId="6E210501" w14:textId="77777777" w:rsidR="00172B3D" w:rsidRDefault="00172B3D" w:rsidP="00172B3D"/>
    <w:p w14:paraId="03C9E5D0" w14:textId="77777777" w:rsidR="00172B3D" w:rsidRDefault="00172B3D" w:rsidP="00172B3D"/>
    <w:p w14:paraId="73820625" w14:textId="77777777" w:rsidR="00172B3D" w:rsidRDefault="00172B3D" w:rsidP="00172B3D"/>
    <w:p w14:paraId="5E32B260" w14:textId="77777777" w:rsidR="00172B3D" w:rsidRDefault="00172B3D" w:rsidP="00172B3D"/>
    <w:p w14:paraId="59F1ED4E" w14:textId="77777777" w:rsidR="00172B3D" w:rsidRDefault="00172B3D" w:rsidP="00172B3D"/>
    <w:p w14:paraId="3129C0C6" w14:textId="77777777" w:rsidR="00172B3D" w:rsidRDefault="00172B3D" w:rsidP="00172B3D"/>
    <w:p w14:paraId="29D533F0" w14:textId="77777777" w:rsidR="00172B3D" w:rsidRDefault="00172B3D" w:rsidP="00172B3D">
      <w:pPr>
        <w:rPr>
          <w:cs/>
        </w:rPr>
      </w:pPr>
    </w:p>
    <w:p w14:paraId="73364704" w14:textId="77777777" w:rsidR="00172B3D" w:rsidRDefault="00172B3D" w:rsidP="00172B3D"/>
    <w:p w14:paraId="044F5393" w14:textId="77777777" w:rsidR="00172B3D" w:rsidRDefault="00172B3D" w:rsidP="00172B3D"/>
    <w:p w14:paraId="7245F043" w14:textId="77777777" w:rsidR="00172B3D" w:rsidRDefault="00172B3D" w:rsidP="00172B3D"/>
    <w:p w14:paraId="3327BEBD" w14:textId="77777777" w:rsidR="00172B3D" w:rsidRDefault="00172B3D" w:rsidP="00E7668B">
      <w:pPr>
        <w:tabs>
          <w:tab w:val="center" w:pos="5040"/>
        </w:tabs>
        <w:rPr>
          <w:rStyle w:val="PageNumber"/>
        </w:rPr>
      </w:pPr>
    </w:p>
    <w:p w14:paraId="6651E30C" w14:textId="77777777" w:rsidR="00E7668B" w:rsidRDefault="00E7668B" w:rsidP="00E7668B"/>
    <w:p w14:paraId="6E803626" w14:textId="77777777" w:rsidR="00E7668B" w:rsidRDefault="00E7668B" w:rsidP="00E7668B"/>
    <w:p w14:paraId="47AA3422" w14:textId="77777777" w:rsidR="00E7668B" w:rsidRDefault="00E7668B" w:rsidP="00E7668B"/>
    <w:p w14:paraId="679EDE95" w14:textId="77777777" w:rsidR="00E7668B" w:rsidRDefault="00E7668B" w:rsidP="00E7668B"/>
    <w:p w14:paraId="54CDD8FD" w14:textId="77777777" w:rsidR="00E7668B" w:rsidRDefault="00E7668B" w:rsidP="00E7668B">
      <w:pPr>
        <w:rPr>
          <w:cs/>
        </w:rPr>
      </w:pPr>
    </w:p>
    <w:p w14:paraId="780A3A19" w14:textId="77777777" w:rsidR="00E7668B" w:rsidRDefault="00E7668B" w:rsidP="00E7668B"/>
    <w:p w14:paraId="3B63C945" w14:textId="77777777" w:rsidR="00E7668B" w:rsidRDefault="00E7668B" w:rsidP="00E7668B"/>
    <w:p w14:paraId="7E2D1D07" w14:textId="77777777" w:rsidR="00E7668B" w:rsidRDefault="00E7668B" w:rsidP="00E7668B"/>
    <w:p w14:paraId="6A7EE61D" w14:textId="0FA926E4" w:rsidR="00E7668B" w:rsidRDefault="00E7668B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6745A509" w14:textId="35862575" w:rsidR="00172B3D" w:rsidRDefault="00172B3D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7657C195" w14:textId="1FAA674B" w:rsidR="00172B3D" w:rsidRDefault="00172B3D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67496CF4" w14:textId="06E5BC23" w:rsidR="00172B3D" w:rsidRDefault="00172B3D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366F48FB" w14:textId="664F9CD9" w:rsidR="00172B3D" w:rsidRDefault="00172B3D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17411E9B" w14:textId="560AC9E8" w:rsidR="00172B3D" w:rsidRDefault="00172B3D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76F0AF2E" w14:textId="0A7D791E" w:rsidR="00984571" w:rsidRDefault="00984571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0A9C1BB0" w14:textId="21DEF3B9" w:rsidR="00984571" w:rsidRDefault="00984571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0138D04F" w14:textId="7B9C20D7" w:rsidR="00984571" w:rsidRDefault="00984571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2FA4D683" w14:textId="61C62F16" w:rsidR="00984571" w:rsidRDefault="00984571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0B09547C" w14:textId="7FFAC553" w:rsidR="00984571" w:rsidRDefault="00984571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52710EC4" w14:textId="56505ABB" w:rsidR="00984571" w:rsidRDefault="00984571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63B5967E" w14:textId="485B4274" w:rsidR="00984571" w:rsidRDefault="00984571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70113E72" w14:textId="6095813D" w:rsidR="00984571" w:rsidRDefault="00984571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628BFBAB" w14:textId="2F42A849" w:rsidR="00984571" w:rsidRDefault="00984571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2B3ED834" w14:textId="24F91B02" w:rsidR="00984571" w:rsidRDefault="00984571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038DE695" w14:textId="75D3A736" w:rsidR="00984571" w:rsidRDefault="00984571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53C2AE97" w14:textId="77777777" w:rsidR="00984571" w:rsidRDefault="00984571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p w14:paraId="34DACF10" w14:textId="77777777" w:rsidR="00172B3D" w:rsidRDefault="00172B3D" w:rsidP="00172B3D">
      <w:pPr>
        <w:pStyle w:val="Subtitle"/>
        <w:jc w:val="left"/>
        <w:rPr>
          <w:rFonts w:ascii="TH SarabunPSK" w:hAnsi="TH SarabunPSK" w:cs="TH SarabunPS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7399052D" wp14:editId="5068751A">
                <wp:simplePos x="0" y="0"/>
                <wp:positionH relativeFrom="column">
                  <wp:posOffset>5047615</wp:posOffset>
                </wp:positionH>
                <wp:positionV relativeFrom="paragraph">
                  <wp:posOffset>112395</wp:posOffset>
                </wp:positionV>
                <wp:extent cx="777875" cy="334645"/>
                <wp:effectExtent l="0" t="0" r="0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75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D826E5" w14:textId="77777777" w:rsidR="004E7B3F" w:rsidRDefault="004E7B3F" w:rsidP="00172B3D">
                            <w:pPr>
                              <w:jc w:val="right"/>
                              <w:rPr>
                                <w:rFonts w:ascii="TH SarabunPSK" w:hAnsi="TH SarabunPSK" w:cs="TH SarabunPSK"/>
                                <w:szCs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Cs w:val="28"/>
                                <w:cs/>
                              </w:rPr>
                              <w:t>(สหกิจ09)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99052D" id="Text Box 29" o:spid="_x0000_s1040" type="#_x0000_t202" style="position:absolute;margin-left:397.45pt;margin-top:8.85pt;width:61.25pt;height:26.35pt;z-index:-2516254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" filled="f" stroked="f">
                <v:textbox style="mso-fit-shape-to-text:t">
                  <w:txbxContent>
                    <w:p w14:paraId="63D826E5" w14:textId="77777777" w:rsidR="004E7B3F" w:rsidRDefault="004E7B3F" w:rsidP="00172B3D">
                      <w:pPr>
                        <w:jc w:val="right"/>
                        <w:rPr>
                          <w:rFonts w:ascii="TH SarabunPSK" w:hAnsi="TH SarabunPSK" w:cs="TH SarabunPSK"/>
                          <w:szCs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Cs w:val="28"/>
                          <w:cs/>
                        </w:rPr>
                        <w:t>(สหกิจ09)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</w:rPr>
        <w:drawing>
          <wp:inline distT="0" distB="0" distL="0" distR="0" wp14:anchorId="526133B2" wp14:editId="760917EA">
            <wp:extent cx="259080" cy="472440"/>
            <wp:effectExtent l="0" t="0" r="7620" b="3810"/>
            <wp:docPr id="30" name="Picture 30" descr="logo rmutto_color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rmutto_color n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PageNumber"/>
          <w:rFonts w:ascii="TH SarabunPSK" w:hAnsi="TH SarabunPSK" w:cs="TH SarabunPSK" w:hint="cs"/>
          <w:cs/>
        </w:rPr>
        <w:t xml:space="preserve">  </w:t>
      </w:r>
      <w:r>
        <w:rPr>
          <w:rStyle w:val="PageNumber"/>
          <w:rFonts w:ascii="TH SarabunPSK" w:hAnsi="TH SarabunPSK" w:cs="TH SarabunPSK" w:hint="cs"/>
          <w:sz w:val="28"/>
          <w:szCs w:val="28"/>
          <w:cs/>
        </w:rPr>
        <w:t>มหาวิทยาลัยเทคโนโลยีราชมงคลตะวันออก</w:t>
      </w:r>
      <w:r>
        <w:rPr>
          <w:rStyle w:val="PageNumber"/>
          <w:rFonts w:ascii="TH SarabunPSK" w:hAnsi="TH SarabunPSK" w:cs="TH SarabunPSK" w:hint="cs"/>
          <w:cs/>
        </w:rPr>
        <w:tab/>
      </w:r>
      <w:r>
        <w:rPr>
          <w:rStyle w:val="PageNumber"/>
          <w:rFonts w:ascii="TH SarabunPSK" w:hAnsi="TH SarabunPSK" w:cs="TH SarabunPSK" w:hint="cs"/>
          <w:cs/>
        </w:rPr>
        <w:tab/>
      </w:r>
      <w:r>
        <w:rPr>
          <w:rStyle w:val="PageNumber"/>
          <w:rFonts w:ascii="TH SarabunPSK" w:hAnsi="TH SarabunPSK" w:cs="TH SarabunPSK" w:hint="cs"/>
          <w:cs/>
        </w:rPr>
        <w:tab/>
      </w:r>
      <w:r>
        <w:rPr>
          <w:rStyle w:val="PageNumber"/>
          <w:rFonts w:ascii="TH SarabunPSK" w:hAnsi="TH SarabunPSK" w:cs="TH SarabunPSK" w:hint="cs"/>
          <w:cs/>
        </w:rPr>
        <w:tab/>
      </w:r>
      <w:r>
        <w:rPr>
          <w:rStyle w:val="PageNumber"/>
          <w:rFonts w:ascii="TH SarabunPSK" w:hAnsi="TH SarabunPSK" w:cs="TH SarabunPSK" w:hint="cs"/>
          <w:cs/>
        </w:rPr>
        <w:tab/>
      </w:r>
    </w:p>
    <w:p w14:paraId="494660D1" w14:textId="77777777" w:rsidR="00172B3D" w:rsidRDefault="00172B3D" w:rsidP="00172B3D">
      <w:pPr>
        <w:spacing w:line="360" w:lineRule="auto"/>
        <w:ind w:right="-874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BFD211F" w14:textId="77777777" w:rsidR="00172B3D" w:rsidRDefault="00172B3D" w:rsidP="00172B3D">
      <w:pPr>
        <w:spacing w:line="360" w:lineRule="auto"/>
        <w:ind w:right="-874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แบบรายงานการปฏิบัติงานสหกิจศึกษา ประจำสัปดาห์</w:t>
      </w:r>
    </w:p>
    <w:p w14:paraId="28EC6B05" w14:textId="77777777" w:rsidR="00172B3D" w:rsidRDefault="00172B3D" w:rsidP="00172B3D">
      <w:pPr>
        <w:ind w:left="-284" w:right="-874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สาขา ..........วิทยาการคอมพิวเตอร์........................... คณะ ......บริหารธุรกิจและเทคโนโลยีสานสนเทศ.....</w:t>
      </w:r>
    </w:p>
    <w:p w14:paraId="10D2609B" w14:textId="77777777" w:rsidR="00172B3D" w:rsidRDefault="00172B3D" w:rsidP="00172B3D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****************************************************************************************</w:t>
      </w:r>
    </w:p>
    <w:p w14:paraId="71D0E037" w14:textId="77777777" w:rsidR="00172B3D" w:rsidRDefault="00172B3D" w:rsidP="00172B3D">
      <w:pPr>
        <w:spacing w:before="240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ชื่อ </w:t>
      </w:r>
      <w:r>
        <w:rPr>
          <w:rFonts w:ascii="TH SarabunPSK" w:hAnsi="TH SarabunPSK" w:cs="TH SarabunPSK" w:hint="cs"/>
          <w:b/>
          <w:bCs/>
          <w:sz w:val="30"/>
          <w:szCs w:val="30"/>
        </w:rPr>
        <w:t>–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นามสกุล   นักศึกษา </w:t>
      </w:r>
      <w:r>
        <w:rPr>
          <w:rFonts w:ascii="TH SarabunPSK" w:hAnsi="TH SarabunPSK" w:cs="TH SarabunPSK" w:hint="cs"/>
          <w:sz w:val="30"/>
          <w:szCs w:val="30"/>
          <w:cs/>
        </w:rPr>
        <w:t>......นายฐาปนพงศ์ จิตต์บุญธรรม.........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รหัสนักศึกษา </w:t>
      </w:r>
      <w:r>
        <w:rPr>
          <w:rFonts w:ascii="TH SarabunPSK" w:hAnsi="TH SarabunPSK" w:cs="TH SarabunPSK" w:hint="cs"/>
          <w:sz w:val="30"/>
          <w:szCs w:val="30"/>
          <w:cs/>
        </w:rPr>
        <w:t>..........025930461031-6...........</w:t>
      </w:r>
    </w:p>
    <w:p w14:paraId="753689E0" w14:textId="77777777" w:rsidR="00172B3D" w:rsidRDefault="00172B3D" w:rsidP="00172B3D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หน่วยงาน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 ..........บริษัท การท่าอากาศยานไทย จำกัด </w:t>
      </w:r>
      <w:r>
        <w:rPr>
          <w:rFonts w:ascii="TH SarabunPSK" w:hAnsi="TH SarabunPSK" w:cs="TH SarabunPSK" w:hint="cs"/>
          <w:sz w:val="30"/>
          <w:szCs w:val="30"/>
        </w:rPr>
        <w:t>(</w:t>
      </w:r>
      <w:r>
        <w:rPr>
          <w:rFonts w:ascii="TH SarabunPSK" w:hAnsi="TH SarabunPSK" w:cs="TH SarabunPSK" w:hint="cs"/>
          <w:sz w:val="30"/>
          <w:szCs w:val="30"/>
          <w:cs/>
        </w:rPr>
        <w:t>มหาชน</w:t>
      </w:r>
      <w:r>
        <w:rPr>
          <w:rFonts w:ascii="TH SarabunPSK" w:hAnsi="TH SarabunPSK" w:cs="TH SarabunPSK" w:hint="cs"/>
          <w:sz w:val="30"/>
          <w:szCs w:val="30"/>
        </w:rPr>
        <w:t>)</w:t>
      </w:r>
      <w:r>
        <w:rPr>
          <w:rFonts w:ascii="TH SarabunPSK" w:hAnsi="TH SarabunPSK" w:cs="TH SarabunPSK" w:hint="cs"/>
          <w:sz w:val="30"/>
          <w:szCs w:val="30"/>
          <w:cs/>
        </w:rPr>
        <w:t>..................................................................................</w:t>
      </w:r>
    </w:p>
    <w:p w14:paraId="485445CB" w14:textId="77777777" w:rsidR="00172B3D" w:rsidRDefault="00172B3D" w:rsidP="00172B3D">
      <w:pPr>
        <w:pStyle w:val="Header"/>
        <w:tabs>
          <w:tab w:val="left" w:pos="720"/>
        </w:tabs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สถานที่ตั้ง </w:t>
      </w:r>
      <w:r>
        <w:rPr>
          <w:rFonts w:ascii="TH SarabunPSK" w:hAnsi="TH SarabunPSK" w:cs="TH SarabunPSK" w:hint="cs"/>
          <w:sz w:val="30"/>
          <w:szCs w:val="30"/>
          <w:cs/>
        </w:rPr>
        <w:t>.....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.....</w:t>
      </w:r>
      <w:r>
        <w:rPr>
          <w:rFonts w:ascii="TH SarabunPSK" w:hAnsi="TH SarabunPSK" w:cs="TH SarabunPSK" w:hint="cs"/>
          <w:color w:val="000000"/>
          <w:sz w:val="30"/>
          <w:szCs w:val="30"/>
          <w:cs/>
        </w:rPr>
        <w:t>333 ถนนเชิดวุฒากาศ แขวงสีกัน เขตดอนเมือง กรุงเทพฯ 10210 ประเทศไทย............................</w:t>
      </w:r>
    </w:p>
    <w:p w14:paraId="64065A7B" w14:textId="517296A8" w:rsidR="00172B3D" w:rsidRDefault="00172B3D" w:rsidP="00172B3D">
      <w:pPr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สัปดาห์ที่ </w:t>
      </w:r>
      <w:r>
        <w:rPr>
          <w:rFonts w:ascii="TH SarabunPSK" w:hAnsi="TH SarabunPSK" w:cs="TH SarabunPSK" w:hint="cs"/>
          <w:sz w:val="30"/>
          <w:szCs w:val="30"/>
          <w:cs/>
        </w:rPr>
        <w:t>........</w:t>
      </w:r>
      <w:r>
        <w:rPr>
          <w:rFonts w:ascii="TH SarabunPSK" w:hAnsi="TH SarabunPSK" w:cs="TH SarabunPSK"/>
          <w:sz w:val="30"/>
          <w:szCs w:val="30"/>
        </w:rPr>
        <w:t>15</w:t>
      </w:r>
      <w:r>
        <w:rPr>
          <w:rFonts w:ascii="TH SarabunPSK" w:hAnsi="TH SarabunPSK" w:cs="TH SarabunPSK" w:hint="cs"/>
          <w:sz w:val="30"/>
          <w:szCs w:val="30"/>
          <w:cs/>
        </w:rPr>
        <w:t>..........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ระหว่างวันที่ </w:t>
      </w:r>
      <w:r>
        <w:rPr>
          <w:rFonts w:ascii="TH SarabunPSK" w:hAnsi="TH SarabunPSK" w:cs="TH SarabunPSK" w:hint="cs"/>
          <w:sz w:val="30"/>
          <w:szCs w:val="30"/>
          <w:cs/>
        </w:rPr>
        <w:t>........</w:t>
      </w:r>
      <w:r w:rsidR="00984571">
        <w:rPr>
          <w:rFonts w:ascii="TH SarabunPSK" w:hAnsi="TH SarabunPSK" w:cs="TH SarabunPSK"/>
          <w:sz w:val="30"/>
          <w:szCs w:val="30"/>
        </w:rPr>
        <w:t>30</w:t>
      </w:r>
      <w:r>
        <w:rPr>
          <w:rFonts w:ascii="TH SarabunPSK" w:hAnsi="TH SarabunPSK" w:cs="TH SarabunPSK" w:hint="cs"/>
          <w:sz w:val="30"/>
          <w:szCs w:val="30"/>
          <w:cs/>
        </w:rPr>
        <w:t>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เดือน</w:t>
      </w:r>
      <w:r>
        <w:rPr>
          <w:rFonts w:ascii="TH SarabunPSK" w:hAnsi="TH SarabunPSK" w:cs="TH SarabunPSK" w:hint="cs"/>
          <w:sz w:val="30"/>
          <w:szCs w:val="30"/>
          <w:cs/>
        </w:rPr>
        <w:t>..............</w:t>
      </w:r>
      <w:r w:rsidR="00091015">
        <w:rPr>
          <w:rFonts w:ascii="TH SarabunPSK" w:hAnsi="TH SarabunPSK" w:cs="TH SarabunPSK" w:hint="cs"/>
          <w:sz w:val="30"/>
          <w:szCs w:val="30"/>
          <w:cs/>
        </w:rPr>
        <w:t>กันยายน</w:t>
      </w:r>
      <w:r>
        <w:rPr>
          <w:rFonts w:ascii="TH SarabunPSK" w:hAnsi="TH SarabunPSK" w:cs="TH SarabunPSK" w:hint="cs"/>
          <w:sz w:val="30"/>
          <w:szCs w:val="30"/>
          <w:cs/>
        </w:rPr>
        <w:t>.................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พ.ศ. </w:t>
      </w:r>
      <w:r>
        <w:rPr>
          <w:rFonts w:ascii="TH SarabunPSK" w:hAnsi="TH SarabunPSK" w:cs="TH SarabunPSK" w:hint="cs"/>
          <w:sz w:val="30"/>
          <w:szCs w:val="30"/>
          <w:cs/>
        </w:rPr>
        <w:t>...........2562.............</w:t>
      </w:r>
    </w:p>
    <w:p w14:paraId="62CA0370" w14:textId="30A07E03" w:rsidR="00172B3D" w:rsidRDefault="00172B3D" w:rsidP="00172B3D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 w:rsidR="00984571"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 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ถึงวันที่ </w:t>
      </w:r>
      <w:r>
        <w:rPr>
          <w:rFonts w:ascii="TH SarabunPSK" w:hAnsi="TH SarabunPSK" w:cs="TH SarabunPSK" w:hint="cs"/>
          <w:sz w:val="30"/>
          <w:szCs w:val="30"/>
          <w:cs/>
        </w:rPr>
        <w:t>.........</w:t>
      </w:r>
      <w:r w:rsidR="00984571">
        <w:rPr>
          <w:rFonts w:ascii="TH SarabunPSK" w:hAnsi="TH SarabunPSK" w:cs="TH SarabunPSK"/>
          <w:sz w:val="30"/>
          <w:szCs w:val="30"/>
        </w:rPr>
        <w:t>4</w:t>
      </w:r>
      <w:r>
        <w:rPr>
          <w:rFonts w:ascii="TH SarabunPSK" w:hAnsi="TH SarabunPSK" w:cs="TH SarabunPSK" w:hint="cs"/>
          <w:sz w:val="30"/>
          <w:szCs w:val="30"/>
          <w:cs/>
        </w:rPr>
        <w:t>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เดือน.</w:t>
      </w:r>
      <w:r>
        <w:rPr>
          <w:rFonts w:ascii="TH SarabunPSK" w:hAnsi="TH SarabunPSK" w:cs="TH SarabunPSK" w:hint="cs"/>
          <w:sz w:val="30"/>
          <w:szCs w:val="30"/>
          <w:cs/>
        </w:rPr>
        <w:t>..............ตุลาคม.....................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พ.ศ. </w:t>
      </w:r>
      <w:r>
        <w:rPr>
          <w:rFonts w:ascii="TH SarabunPSK" w:hAnsi="TH SarabunPSK" w:cs="TH SarabunPSK" w:hint="cs"/>
          <w:sz w:val="30"/>
          <w:szCs w:val="30"/>
          <w:cs/>
        </w:rPr>
        <w:t>............2562.............</w:t>
      </w:r>
    </w:p>
    <w:p w14:paraId="7AF2C8F5" w14:textId="77777777" w:rsidR="00172B3D" w:rsidRDefault="00172B3D" w:rsidP="00172B3D">
      <w:pPr>
        <w:spacing w:before="120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****************************************************************************************</w:t>
      </w:r>
    </w:p>
    <w:p w14:paraId="4F146713" w14:textId="77777777" w:rsidR="00172B3D" w:rsidRDefault="00172B3D" w:rsidP="00172B3D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รายงานการปฏิบัติงานประจำสัปดาห์</w:t>
      </w:r>
    </w:p>
    <w:p w14:paraId="5CC31858" w14:textId="77777777" w:rsidR="00172B3D" w:rsidRDefault="00172B3D" w:rsidP="00172B3D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งานที่ได้รับมอบหมาย / ปฏิบัติหน้าที่</w:t>
      </w:r>
    </w:p>
    <w:p w14:paraId="4389DD02" w14:textId="77777777" w:rsidR="00172B3D" w:rsidRDefault="00172B3D" w:rsidP="00172B3D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วิธีการ / ขั้นตอนการปฏิบัติงาน</w:t>
      </w:r>
    </w:p>
    <w:p w14:paraId="1AF064EE" w14:textId="77777777" w:rsidR="00172B3D" w:rsidRDefault="00172B3D" w:rsidP="00172B3D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เครื่องมือ / อุปกรณ์ที่ใช้ในการปฏิบัติงาน</w:t>
      </w:r>
    </w:p>
    <w:p w14:paraId="135CB1B7" w14:textId="77777777" w:rsidR="00172B3D" w:rsidRDefault="00172B3D" w:rsidP="00172B3D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ผลของการปฏิบัติงาน</w:t>
      </w:r>
    </w:p>
    <w:p w14:paraId="661A763F" w14:textId="77777777" w:rsidR="00172B3D" w:rsidRDefault="00172B3D" w:rsidP="00172B3D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ปัญหา / อุปสรรค</w:t>
      </w:r>
    </w:p>
    <w:p w14:paraId="203734A4" w14:textId="77777777" w:rsidR="00172B3D" w:rsidRDefault="00172B3D" w:rsidP="00172B3D">
      <w:pPr>
        <w:rPr>
          <w:rFonts w:ascii="TH SarabunPSK" w:hAnsi="TH SarabunPSK" w:cs="TH SarabunPSK"/>
          <w:b/>
          <w:bCs/>
          <w:sz w:val="30"/>
          <w:szCs w:val="30"/>
          <w:cs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****************************************************************************************</w:t>
      </w:r>
    </w:p>
    <w:p w14:paraId="00EB44AF" w14:textId="77777777" w:rsidR="00172B3D" w:rsidRDefault="00172B3D" w:rsidP="00172B3D">
      <w:pPr>
        <w:rPr>
          <w:rFonts w:ascii="TH SarabunPSK" w:hAnsi="TH SarabunPSK" w:cs="TH SarabunPSK"/>
          <w:b/>
          <w:bCs/>
          <w:sz w:val="30"/>
          <w:szCs w:val="30"/>
        </w:rPr>
      </w:pPr>
    </w:p>
    <w:p w14:paraId="5CB69D87" w14:textId="77777777" w:rsidR="00172B3D" w:rsidRDefault="00172B3D" w:rsidP="00984571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งานที่ได้รับมอบหมาย</w:t>
      </w:r>
    </w:p>
    <w:p w14:paraId="64C62779" w14:textId="77777777" w:rsidR="00172B3D" w:rsidRDefault="00172B3D" w:rsidP="00984571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sz w:val="30"/>
          <w:cs/>
        </w:rPr>
        <w:lastRenderedPageBreak/>
        <w:t>ดักการเข้าถึงข้อมูลในแต่ละหน้า</w:t>
      </w:r>
    </w:p>
    <w:p w14:paraId="20E533B0" w14:textId="77777777" w:rsidR="00172B3D" w:rsidRPr="00B248CE" w:rsidRDefault="00172B3D" w:rsidP="00984571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sz w:val="30"/>
          <w:cs/>
        </w:rPr>
        <w:t xml:space="preserve">ดักการเข้าถึง </w:t>
      </w:r>
      <w:r>
        <w:rPr>
          <w:rFonts w:ascii="TH SarabunPSK" w:hAnsi="TH SarabunPSK" w:cs="TH SarabunPSK" w:hint="cs"/>
          <w:sz w:val="30"/>
        </w:rPr>
        <w:t xml:space="preserve">URL </w:t>
      </w:r>
      <w:r>
        <w:rPr>
          <w:rFonts w:ascii="TH SarabunPSK" w:hAnsi="TH SarabunPSK" w:cs="TH SarabunPSK" w:hint="cs"/>
          <w:sz w:val="30"/>
          <w:cs/>
        </w:rPr>
        <w:t>โดยตรง</w:t>
      </w:r>
    </w:p>
    <w:p w14:paraId="13FC9B8A" w14:textId="77777777" w:rsidR="00172B3D" w:rsidRDefault="00172B3D" w:rsidP="00984571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sz w:val="30"/>
          <w:cs/>
        </w:rPr>
        <w:t>แก้ไขคำที่ผิด และ เปลี่ยนคำบางคำ</w:t>
      </w:r>
    </w:p>
    <w:p w14:paraId="5CE7C43D" w14:textId="77777777" w:rsidR="00172B3D" w:rsidRDefault="00172B3D" w:rsidP="00984571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ขั้นตอนการปฏับัติงาน</w:t>
      </w:r>
    </w:p>
    <w:p w14:paraId="42604076" w14:textId="77777777" w:rsidR="00172B3D" w:rsidRDefault="00172B3D" w:rsidP="00984571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sz w:val="30"/>
          <w:cs/>
        </w:rPr>
        <w:t xml:space="preserve">ทดสอบบนหน้า </w:t>
      </w:r>
      <w:r>
        <w:rPr>
          <w:rFonts w:ascii="TH SarabunPSK" w:hAnsi="TH SarabunPSK" w:cs="TH SarabunPSK" w:hint="cs"/>
          <w:sz w:val="30"/>
        </w:rPr>
        <w:t xml:space="preserve">Test </w:t>
      </w:r>
      <w:r>
        <w:rPr>
          <w:rFonts w:ascii="TH SarabunPSK" w:hAnsi="TH SarabunPSK" w:cs="TH SarabunPSK" w:hint="cs"/>
          <w:sz w:val="30"/>
          <w:cs/>
        </w:rPr>
        <w:t>แล้วนำไปใช้ในหน้าจริง</w:t>
      </w:r>
    </w:p>
    <w:p w14:paraId="7C94F132" w14:textId="6496635E" w:rsidR="00172B3D" w:rsidRPr="00984571" w:rsidRDefault="00172B3D" w:rsidP="00984571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sz w:val="30"/>
          <w:cs/>
        </w:rPr>
        <w:t xml:space="preserve">ศึกษาผ่าน </w:t>
      </w:r>
      <w:proofErr w:type="spellStart"/>
      <w:r>
        <w:rPr>
          <w:rFonts w:ascii="TH SarabunPSK" w:hAnsi="TH SarabunPSK" w:cs="TH SarabunPSK" w:hint="cs"/>
          <w:sz w:val="30"/>
        </w:rPr>
        <w:t>Youtube</w:t>
      </w:r>
      <w:proofErr w:type="spellEnd"/>
    </w:p>
    <w:p w14:paraId="78F5FE7A" w14:textId="77777777" w:rsidR="00172B3D" w:rsidRDefault="00172B3D" w:rsidP="00984571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อุปกรณ์ที่ใช้ในการปฏิบัติ</w:t>
      </w:r>
    </w:p>
    <w:p w14:paraId="10307D24" w14:textId="77777777" w:rsidR="00172B3D" w:rsidRDefault="00172B3D" w:rsidP="00984571">
      <w:pPr>
        <w:spacing w:line="276" w:lineRule="auto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b/>
          <w:bCs/>
          <w:sz w:val="30"/>
        </w:rPr>
        <w:t xml:space="preserve">           Hardware</w:t>
      </w:r>
    </w:p>
    <w:p w14:paraId="2F3D9A6E" w14:textId="77777777" w:rsidR="00172B3D" w:rsidRDefault="00172B3D" w:rsidP="00984571">
      <w:pPr>
        <w:spacing w:line="276" w:lineRule="auto"/>
        <w:ind w:left="7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</w:rPr>
        <w:t xml:space="preserve">      </w:t>
      </w:r>
      <w:r>
        <w:rPr>
          <w:rFonts w:ascii="TH SarabunPSK" w:hAnsi="TH SarabunPSK" w:cs="TH SarabunPSK" w:hint="cs"/>
          <w:b/>
          <w:bCs/>
          <w:sz w:val="30"/>
        </w:rPr>
        <w:t xml:space="preserve">-  </w:t>
      </w:r>
      <w:r>
        <w:rPr>
          <w:rFonts w:ascii="TH SarabunPSK" w:hAnsi="TH SarabunPSK" w:cs="TH SarabunPSK" w:hint="cs"/>
          <w:sz w:val="30"/>
          <w:szCs w:val="30"/>
        </w:rPr>
        <w:t>Notebook</w:t>
      </w:r>
    </w:p>
    <w:p w14:paraId="695A4B52" w14:textId="77777777" w:rsidR="00172B3D" w:rsidRDefault="00172B3D" w:rsidP="00984571">
      <w:pPr>
        <w:spacing w:line="276" w:lineRule="auto"/>
        <w:ind w:left="7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</w:rPr>
        <w:t xml:space="preserve">      -</w:t>
      </w:r>
      <w:r>
        <w:rPr>
          <w:rFonts w:ascii="TH SarabunPSK" w:hAnsi="TH SarabunPSK" w:cs="TH SarabunPSK" w:hint="cs"/>
          <w:sz w:val="30"/>
          <w:szCs w:val="30"/>
        </w:rPr>
        <w:t xml:space="preserve">  Mouse</w:t>
      </w:r>
    </w:p>
    <w:p w14:paraId="48086F11" w14:textId="77777777" w:rsidR="00172B3D" w:rsidRDefault="00172B3D" w:rsidP="00984571">
      <w:pPr>
        <w:spacing w:line="276" w:lineRule="auto"/>
        <w:ind w:left="720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b/>
          <w:bCs/>
          <w:sz w:val="30"/>
        </w:rPr>
        <w:t>Software</w:t>
      </w:r>
    </w:p>
    <w:p w14:paraId="0699B6B2" w14:textId="77777777" w:rsidR="00172B3D" w:rsidRDefault="00172B3D" w:rsidP="00984571">
      <w:pPr>
        <w:spacing w:line="276" w:lineRule="auto"/>
        <w:ind w:left="720"/>
        <w:rPr>
          <w:rFonts w:ascii="TH SarabunPSK" w:hAnsi="TH SarabunPSK" w:cs="TH SarabunPSK"/>
          <w:sz w:val="30"/>
        </w:rPr>
      </w:pPr>
      <w:r>
        <w:rPr>
          <w:rFonts w:ascii="TH SarabunPSK" w:hAnsi="TH SarabunPSK" w:cs="TH SarabunPSK" w:hint="cs"/>
          <w:b/>
          <w:bCs/>
          <w:sz w:val="30"/>
        </w:rPr>
        <w:t xml:space="preserve"> </w:t>
      </w:r>
      <w:r>
        <w:rPr>
          <w:rFonts w:ascii="TH SarabunPSK" w:hAnsi="TH SarabunPSK" w:cs="TH SarabunPSK" w:hint="cs"/>
          <w:sz w:val="30"/>
        </w:rPr>
        <w:t xml:space="preserve">     -  Visual Studio Code</w:t>
      </w:r>
    </w:p>
    <w:p w14:paraId="52028422" w14:textId="77777777" w:rsidR="00172B3D" w:rsidRDefault="00172B3D" w:rsidP="00984571">
      <w:pPr>
        <w:spacing w:line="276" w:lineRule="auto"/>
        <w:ind w:left="720"/>
        <w:rPr>
          <w:rFonts w:ascii="TH SarabunPSK" w:hAnsi="TH SarabunPSK" w:cs="TH SarabunPSK"/>
          <w:sz w:val="30"/>
        </w:rPr>
      </w:pPr>
      <w:r>
        <w:rPr>
          <w:rFonts w:ascii="TH SarabunPSK" w:hAnsi="TH SarabunPSK" w:cs="TH SarabunPSK" w:hint="cs"/>
          <w:sz w:val="30"/>
        </w:rPr>
        <w:t xml:space="preserve">      -  </w:t>
      </w:r>
      <w:proofErr w:type="spellStart"/>
      <w:r>
        <w:rPr>
          <w:rFonts w:ascii="TH SarabunPSK" w:hAnsi="TH SarabunPSK" w:cs="TH SarabunPSK" w:hint="cs"/>
          <w:sz w:val="30"/>
        </w:rPr>
        <w:t>Xampp</w:t>
      </w:r>
      <w:proofErr w:type="spellEnd"/>
    </w:p>
    <w:p w14:paraId="4593F267" w14:textId="77777777" w:rsidR="00172B3D" w:rsidRDefault="00172B3D" w:rsidP="00984571">
      <w:pPr>
        <w:spacing w:line="276" w:lineRule="auto"/>
        <w:ind w:left="7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cs/>
        </w:rPr>
        <w:t xml:space="preserve">      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- </w:t>
      </w:r>
      <w:r>
        <w:rPr>
          <w:rFonts w:ascii="TH SarabunPSK" w:hAnsi="TH SarabunPSK" w:cs="TH SarabunPSK" w:hint="cs"/>
          <w:sz w:val="30"/>
          <w:szCs w:val="30"/>
        </w:rPr>
        <w:t xml:space="preserve"> </w:t>
      </w:r>
      <w:proofErr w:type="spellStart"/>
      <w:r>
        <w:rPr>
          <w:rFonts w:ascii="TH SarabunPSK" w:hAnsi="TH SarabunPSK" w:cs="TH SarabunPSK" w:hint="cs"/>
          <w:sz w:val="30"/>
          <w:szCs w:val="30"/>
        </w:rPr>
        <w:t>Filezilla</w:t>
      </w:r>
      <w:proofErr w:type="spellEnd"/>
    </w:p>
    <w:p w14:paraId="57C74264" w14:textId="77777777" w:rsidR="00172B3D" w:rsidRDefault="00172B3D" w:rsidP="00984571">
      <w:pPr>
        <w:spacing w:line="276" w:lineRule="auto"/>
        <w:ind w:left="7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</w:rPr>
        <w:t xml:space="preserve">      -  </w:t>
      </w:r>
      <w:proofErr w:type="spellStart"/>
      <w:r>
        <w:rPr>
          <w:rFonts w:ascii="TH SarabunPSK" w:hAnsi="TH SarabunPSK" w:cs="TH SarabunPSK" w:hint="cs"/>
          <w:sz w:val="30"/>
          <w:szCs w:val="30"/>
        </w:rPr>
        <w:t>Github</w:t>
      </w:r>
      <w:proofErr w:type="spellEnd"/>
      <w:r>
        <w:rPr>
          <w:rFonts w:ascii="TH SarabunPSK" w:hAnsi="TH SarabunPSK" w:cs="TH SarabunPSK" w:hint="cs"/>
          <w:sz w:val="30"/>
          <w:szCs w:val="30"/>
          <w:cs/>
        </w:rPr>
        <w:t xml:space="preserve">   </w:t>
      </w:r>
    </w:p>
    <w:p w14:paraId="124AE287" w14:textId="77777777" w:rsidR="00172B3D" w:rsidRDefault="00172B3D" w:rsidP="00984571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ผลของการปฏิบัติงาน</w:t>
      </w:r>
    </w:p>
    <w:p w14:paraId="5DE1139B" w14:textId="77777777" w:rsidR="00172B3D" w:rsidRDefault="00172B3D" w:rsidP="00984571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sz w:val="30"/>
        </w:rPr>
      </w:pPr>
      <w:r>
        <w:rPr>
          <w:rFonts w:ascii="TH SarabunPSK" w:hAnsi="TH SarabunPSK" w:cs="TH SarabunPSK" w:hint="cs"/>
          <w:sz w:val="30"/>
          <w:cs/>
        </w:rPr>
        <w:t>ดักการเข้าถึงที่ผิดวิธีได้ทั้งหมด</w:t>
      </w:r>
    </w:p>
    <w:p w14:paraId="1EBA14DA" w14:textId="77777777" w:rsidR="00172B3D" w:rsidRDefault="00172B3D" w:rsidP="00984571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sz w:val="30"/>
        </w:rPr>
      </w:pPr>
      <w:r>
        <w:rPr>
          <w:rFonts w:ascii="TH SarabunPSK" w:hAnsi="TH SarabunPSK" w:cs="TH SarabunPSK" w:hint="cs"/>
          <w:sz w:val="30"/>
          <w:cs/>
        </w:rPr>
        <w:t>แก้ไขคำสำเร็จ</w:t>
      </w:r>
    </w:p>
    <w:p w14:paraId="63BEA61E" w14:textId="77777777" w:rsidR="00172B3D" w:rsidRDefault="00172B3D" w:rsidP="00984571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ปัญหาและอุปสรรค</w:t>
      </w:r>
    </w:p>
    <w:p w14:paraId="23F7AC36" w14:textId="77777777" w:rsidR="00172B3D" w:rsidRDefault="00172B3D" w:rsidP="00172B3D">
      <w:pPr>
        <w:pStyle w:val="ListParagraph"/>
        <w:numPr>
          <w:ilvl w:val="0"/>
          <w:numId w:val="5"/>
        </w:numPr>
        <w:rPr>
          <w:rFonts w:ascii="TH SarabunPSK" w:hAnsi="TH SarabunPSK" w:cs="TH SarabunPSK"/>
          <w:b/>
          <w:bCs/>
          <w:sz w:val="30"/>
        </w:rPr>
      </w:pPr>
    </w:p>
    <w:p w14:paraId="6F9648E3" w14:textId="77777777" w:rsidR="00172B3D" w:rsidRDefault="00172B3D" w:rsidP="00172B3D">
      <w:pPr>
        <w:rPr>
          <w:rFonts w:ascii="TH SarabunPSK" w:hAnsi="TH SarabunPSK" w:cs="TH SarabunPSK"/>
          <w:b/>
          <w:bCs/>
          <w:sz w:val="30"/>
        </w:rPr>
      </w:pPr>
    </w:p>
    <w:p w14:paraId="5702F987" w14:textId="77777777" w:rsidR="00984571" w:rsidRPr="00923775" w:rsidRDefault="00172B3D" w:rsidP="00984571">
      <w:pPr>
        <w:tabs>
          <w:tab w:val="center" w:pos="6300"/>
        </w:tabs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</w:rPr>
        <w:tab/>
      </w:r>
      <w:r w:rsidR="00984571" w:rsidRPr="00923775">
        <w:rPr>
          <w:rFonts w:ascii="TH SarabunPSK" w:hAnsi="TH SarabunPSK" w:cs="TH SarabunPSK"/>
          <w:sz w:val="30"/>
          <w:szCs w:val="30"/>
        </w:rPr>
        <w:t>……………………………</w:t>
      </w:r>
      <w:r w:rsidR="00984571">
        <w:rPr>
          <w:rFonts w:ascii="TH SarabunPSK" w:hAnsi="TH SarabunPSK" w:cs="TH SarabunPSK"/>
          <w:sz w:val="30"/>
          <w:szCs w:val="30"/>
        </w:rPr>
        <w:t>………</w:t>
      </w:r>
      <w:r w:rsidR="00984571" w:rsidRPr="00923775">
        <w:rPr>
          <w:rFonts w:ascii="TH SarabunPSK" w:hAnsi="TH SarabunPSK" w:cs="TH SarabunPSK"/>
          <w:sz w:val="30"/>
          <w:szCs w:val="30"/>
        </w:rPr>
        <w:t>…………...</w:t>
      </w:r>
      <w:r w:rsidR="00984571">
        <w:rPr>
          <w:rFonts w:ascii="TH SarabunPSK" w:hAnsi="TH SarabunPSK" w:cs="TH SarabunPSK"/>
          <w:sz w:val="30"/>
          <w:szCs w:val="30"/>
        </w:rPr>
        <w:t xml:space="preserve"> </w:t>
      </w:r>
      <w:r w:rsidR="00984571" w:rsidRPr="00923775">
        <w:rPr>
          <w:rFonts w:ascii="TH SarabunPSK" w:hAnsi="TH SarabunPSK" w:cs="TH SarabunPSK"/>
          <w:sz w:val="30"/>
          <w:szCs w:val="30"/>
          <w:cs/>
        </w:rPr>
        <w:t>ผู้ดูแลการปฏิบัติงานของนักศึกษา</w:t>
      </w:r>
    </w:p>
    <w:p w14:paraId="282B8F47" w14:textId="77777777" w:rsidR="00984571" w:rsidRDefault="00984571" w:rsidP="00984571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ab/>
      </w:r>
      <w:r w:rsidRPr="00923775">
        <w:rPr>
          <w:rFonts w:ascii="TH SarabunPSK" w:hAnsi="TH SarabunPSK" w:cs="TH SarabunPSK"/>
          <w:sz w:val="30"/>
          <w:szCs w:val="30"/>
        </w:rPr>
        <w:t>(</w:t>
      </w:r>
      <w:r>
        <w:rPr>
          <w:rFonts w:ascii="TH SarabunPSK" w:hAnsi="TH SarabunPSK" w:cs="TH SarabunPSK"/>
          <w:sz w:val="30"/>
          <w:szCs w:val="30"/>
        </w:rPr>
        <w:t>.</w:t>
      </w:r>
      <w:proofErr w:type="gramStart"/>
      <w:r w:rsidRPr="00923775">
        <w:rPr>
          <w:rFonts w:ascii="TH SarabunPSK" w:hAnsi="TH SarabunPSK" w:cs="TH SarabunPSK"/>
          <w:sz w:val="30"/>
          <w:szCs w:val="30"/>
        </w:rPr>
        <w:t>…</w:t>
      </w:r>
      <w:r>
        <w:rPr>
          <w:rFonts w:ascii="TH SarabunPSK" w:hAnsi="TH SarabunPSK" w:cs="TH SarabunPSK"/>
          <w:sz w:val="30"/>
          <w:szCs w:val="30"/>
        </w:rPr>
        <w:t>.</w:t>
      </w:r>
      <w:r>
        <w:rPr>
          <w:rFonts w:ascii="TH SarabunPSK" w:hAnsi="TH SarabunPSK" w:cs="TH SarabunPSK" w:hint="cs"/>
          <w:sz w:val="30"/>
          <w:szCs w:val="30"/>
          <w:cs/>
        </w:rPr>
        <w:t>นายดณุพล</w:t>
      </w:r>
      <w:proofErr w:type="gramEnd"/>
      <w:r>
        <w:rPr>
          <w:rFonts w:ascii="TH SarabunPSK" w:hAnsi="TH SarabunPSK" w:cs="TH SarabunPSK" w:hint="cs"/>
          <w:sz w:val="30"/>
          <w:szCs w:val="30"/>
          <w:cs/>
        </w:rPr>
        <w:t xml:space="preserve"> ค่ายหนองสวน</w:t>
      </w:r>
      <w:r>
        <w:rPr>
          <w:rFonts w:ascii="TH SarabunPSK" w:hAnsi="TH SarabunPSK" w:cs="TH SarabunPSK"/>
          <w:sz w:val="30"/>
          <w:szCs w:val="30"/>
        </w:rPr>
        <w:t>.</w:t>
      </w:r>
      <w:r w:rsidRPr="00923775">
        <w:rPr>
          <w:rFonts w:ascii="TH SarabunPSK" w:hAnsi="TH SarabunPSK" w:cs="TH SarabunPSK"/>
          <w:sz w:val="30"/>
          <w:szCs w:val="30"/>
        </w:rPr>
        <w:t>.</w:t>
      </w:r>
      <w:r>
        <w:rPr>
          <w:rFonts w:ascii="TH SarabunPSK" w:hAnsi="TH SarabunPSK" w:cs="TH SarabunPSK"/>
          <w:sz w:val="30"/>
          <w:szCs w:val="30"/>
        </w:rPr>
        <w:t>.</w:t>
      </w:r>
      <w:r w:rsidRPr="00923775">
        <w:rPr>
          <w:rFonts w:ascii="TH SarabunPSK" w:hAnsi="TH SarabunPSK" w:cs="TH SarabunPSK"/>
          <w:sz w:val="30"/>
          <w:szCs w:val="30"/>
        </w:rPr>
        <w:t>..)</w:t>
      </w:r>
    </w:p>
    <w:p w14:paraId="739CA3C0" w14:textId="204DB72E" w:rsidR="00172B3D" w:rsidRDefault="00984571" w:rsidP="00984571">
      <w:pPr>
        <w:tabs>
          <w:tab w:val="center" w:pos="6300"/>
        </w:tabs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 xml:space="preserve">                                                            …4.../…</w:t>
      </w:r>
      <w:r>
        <w:rPr>
          <w:rFonts w:ascii="TH SarabunPSK" w:hAnsi="TH SarabunPSK" w:cs="TH SarabunPSK" w:hint="cs"/>
          <w:sz w:val="30"/>
          <w:szCs w:val="30"/>
          <w:cs/>
        </w:rPr>
        <w:t>ตุลาคม</w:t>
      </w:r>
      <w:proofErr w:type="gramStart"/>
      <w:r>
        <w:rPr>
          <w:rFonts w:ascii="TH SarabunPSK" w:hAnsi="TH SarabunPSK" w:cs="TH SarabunPSK"/>
          <w:sz w:val="30"/>
          <w:szCs w:val="30"/>
        </w:rPr>
        <w:t>…./</w:t>
      </w:r>
      <w:proofErr w:type="gramEnd"/>
      <w:r>
        <w:rPr>
          <w:rFonts w:ascii="TH SarabunPSK" w:hAnsi="TH SarabunPSK" w:cs="TH SarabunPSK"/>
          <w:sz w:val="30"/>
          <w:szCs w:val="30"/>
        </w:rPr>
        <w:t>…2562…</w:t>
      </w:r>
      <w:r w:rsidR="00172B3D">
        <w:rPr>
          <w:rFonts w:ascii="TH SarabunPSK" w:hAnsi="TH SarabunPSK" w:cs="TH SarabunPSK" w:hint="cs"/>
          <w:sz w:val="30"/>
          <w:szCs w:val="30"/>
          <w:cs/>
        </w:rPr>
        <w:tab/>
      </w:r>
    </w:p>
    <w:p w14:paraId="534E9835" w14:textId="0932038C" w:rsidR="00172B3D" w:rsidRDefault="00172B3D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5EBEC09D" w14:textId="56F02E0F" w:rsidR="00172B3D" w:rsidRDefault="00172B3D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5723EC49" w14:textId="182C8982" w:rsidR="00172B3D" w:rsidRDefault="00172B3D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7FA403A9" w14:textId="522D5684" w:rsidR="00172B3D" w:rsidRDefault="00172B3D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305CE3FD" w14:textId="76A3392C" w:rsidR="00172B3D" w:rsidRDefault="00172B3D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6ED54C23" w14:textId="07D6BE00" w:rsidR="00172B3D" w:rsidRDefault="00172B3D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5443AD09" w14:textId="43522476" w:rsidR="00172B3D" w:rsidRDefault="00172B3D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414D95D0" w14:textId="58792953" w:rsidR="00172B3D" w:rsidRDefault="00172B3D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3B332A0C" w14:textId="34E0E07B" w:rsidR="00172B3D" w:rsidRDefault="00172B3D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3210AB85" w14:textId="4490E92E" w:rsidR="00172B3D" w:rsidRDefault="00172B3D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064E57B7" w14:textId="0687BE55" w:rsidR="00172B3D" w:rsidRDefault="00172B3D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209D74DC" w14:textId="5398D551" w:rsidR="00172B3D" w:rsidRDefault="00172B3D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293C6383" w14:textId="0CC25F53" w:rsidR="00172B3D" w:rsidRDefault="00172B3D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17CFB89D" w14:textId="16EA2120" w:rsidR="00172B3D" w:rsidRDefault="00172B3D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2F05840B" w14:textId="01A7756A" w:rsidR="00172B3D" w:rsidRDefault="00172B3D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105007B4" w14:textId="69442D9A" w:rsidR="00172B3D" w:rsidRDefault="00172B3D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77964E89" w14:textId="5C4FE158" w:rsidR="00172B3D" w:rsidRDefault="00172B3D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7F84C54E" w14:textId="23924776" w:rsidR="00172B3D" w:rsidRDefault="00172B3D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3DCC32BD" w14:textId="5DC35154" w:rsidR="00172B3D" w:rsidRDefault="00172B3D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2913E719" w14:textId="44240450" w:rsidR="00172B3D" w:rsidRDefault="00172B3D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34C63A32" w14:textId="33B34E6E" w:rsidR="00D86828" w:rsidRDefault="00D86828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00D4A9A2" w14:textId="37B6BDA6" w:rsidR="00D86828" w:rsidRDefault="00D86828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78965069" w14:textId="3997B472" w:rsidR="00091015" w:rsidRDefault="00091015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0BF24D43" w14:textId="698AC0A1" w:rsidR="00091015" w:rsidRDefault="00091015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0B0CD0A9" w14:textId="05AD93A7" w:rsidR="00091015" w:rsidRDefault="00091015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6F06203E" w14:textId="590FDBAA" w:rsidR="00091015" w:rsidRDefault="00091015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506AED63" w14:textId="3121C6A2" w:rsidR="00091015" w:rsidRDefault="00091015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77CDFC41" w14:textId="34534DCA" w:rsidR="00091015" w:rsidRDefault="00091015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7ADC01BD" w14:textId="653BBB2D" w:rsidR="00091015" w:rsidRDefault="00091015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3F888F94" w14:textId="74F8FF9F" w:rsidR="00091015" w:rsidRDefault="00091015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0F737552" w14:textId="5B687652" w:rsidR="00091015" w:rsidRDefault="00091015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51901615" w14:textId="1FAC0BDB" w:rsidR="00091015" w:rsidRDefault="00091015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264F9D70" w14:textId="57579319" w:rsidR="00091015" w:rsidRDefault="00091015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55B315E0" w14:textId="77777777" w:rsidR="00091015" w:rsidRDefault="00091015" w:rsidP="00172B3D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</w:p>
    <w:p w14:paraId="3EF7123E" w14:textId="77777777" w:rsidR="00172B3D" w:rsidRDefault="00172B3D" w:rsidP="00172B3D">
      <w:pPr>
        <w:pStyle w:val="Subtitle"/>
        <w:jc w:val="left"/>
        <w:rPr>
          <w:rFonts w:ascii="TH SarabunPSK" w:hAnsi="TH SarabunPSK" w:cs="TH SarabunPS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7823A041" wp14:editId="09C7D9EC">
                <wp:simplePos x="0" y="0"/>
                <wp:positionH relativeFrom="column">
                  <wp:posOffset>5047615</wp:posOffset>
                </wp:positionH>
                <wp:positionV relativeFrom="paragraph">
                  <wp:posOffset>112395</wp:posOffset>
                </wp:positionV>
                <wp:extent cx="777875" cy="334645"/>
                <wp:effectExtent l="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75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4160D1" w14:textId="77777777" w:rsidR="004E7B3F" w:rsidRDefault="004E7B3F" w:rsidP="00172B3D">
                            <w:pPr>
                              <w:jc w:val="right"/>
                              <w:rPr>
                                <w:rFonts w:ascii="TH SarabunPSK" w:hAnsi="TH SarabunPSK" w:cs="TH SarabunPSK"/>
                                <w:szCs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Cs w:val="28"/>
                                <w:cs/>
                              </w:rPr>
                              <w:t>(สหกิจ09)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23A041" id="Text Box 31" o:spid="_x0000_s1041" type="#_x0000_t202" style="position:absolute;margin-left:397.45pt;margin-top:8.85pt;width:61.25pt;height:26.35pt;z-index:-2516234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" filled="f" stroked="f">
                <v:textbox style="mso-fit-shape-to-text:t">
                  <w:txbxContent>
                    <w:p w14:paraId="0B4160D1" w14:textId="77777777" w:rsidR="004E7B3F" w:rsidRDefault="004E7B3F" w:rsidP="00172B3D">
                      <w:pPr>
                        <w:jc w:val="right"/>
                        <w:rPr>
                          <w:rFonts w:ascii="TH SarabunPSK" w:hAnsi="TH SarabunPSK" w:cs="TH SarabunPSK"/>
                          <w:szCs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Cs w:val="28"/>
                          <w:cs/>
                        </w:rPr>
                        <w:t>(สหกิจ09)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</w:rPr>
        <w:drawing>
          <wp:inline distT="0" distB="0" distL="0" distR="0" wp14:anchorId="52FFF366" wp14:editId="40296087">
            <wp:extent cx="259080" cy="472440"/>
            <wp:effectExtent l="0" t="0" r="7620" b="3810"/>
            <wp:docPr id="64" name="Picture 64" descr="logo rmutto_color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rmutto_color n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PageNumber"/>
          <w:rFonts w:ascii="TH SarabunPSK" w:hAnsi="TH SarabunPSK" w:cs="TH SarabunPSK" w:hint="cs"/>
          <w:cs/>
        </w:rPr>
        <w:t xml:space="preserve">  </w:t>
      </w:r>
      <w:r>
        <w:rPr>
          <w:rStyle w:val="PageNumber"/>
          <w:rFonts w:ascii="TH SarabunPSK" w:hAnsi="TH SarabunPSK" w:cs="TH SarabunPSK" w:hint="cs"/>
          <w:sz w:val="28"/>
          <w:szCs w:val="28"/>
          <w:cs/>
        </w:rPr>
        <w:t>มหาวิทยาลัยเทคโนโลยีราชมงคลตะวันออก</w:t>
      </w:r>
      <w:r>
        <w:rPr>
          <w:rStyle w:val="PageNumber"/>
          <w:rFonts w:ascii="TH SarabunPSK" w:hAnsi="TH SarabunPSK" w:cs="TH SarabunPSK" w:hint="cs"/>
          <w:cs/>
        </w:rPr>
        <w:tab/>
      </w:r>
      <w:r>
        <w:rPr>
          <w:rStyle w:val="PageNumber"/>
          <w:rFonts w:ascii="TH SarabunPSK" w:hAnsi="TH SarabunPSK" w:cs="TH SarabunPSK" w:hint="cs"/>
          <w:cs/>
        </w:rPr>
        <w:tab/>
      </w:r>
      <w:r>
        <w:rPr>
          <w:rStyle w:val="PageNumber"/>
          <w:rFonts w:ascii="TH SarabunPSK" w:hAnsi="TH SarabunPSK" w:cs="TH SarabunPSK" w:hint="cs"/>
          <w:cs/>
        </w:rPr>
        <w:tab/>
      </w:r>
      <w:r>
        <w:rPr>
          <w:rStyle w:val="PageNumber"/>
          <w:rFonts w:ascii="TH SarabunPSK" w:hAnsi="TH SarabunPSK" w:cs="TH SarabunPSK" w:hint="cs"/>
          <w:cs/>
        </w:rPr>
        <w:tab/>
      </w:r>
      <w:r>
        <w:rPr>
          <w:rStyle w:val="PageNumber"/>
          <w:rFonts w:ascii="TH SarabunPSK" w:hAnsi="TH SarabunPSK" w:cs="TH SarabunPSK" w:hint="cs"/>
          <w:cs/>
        </w:rPr>
        <w:tab/>
      </w:r>
    </w:p>
    <w:p w14:paraId="2783B748" w14:textId="77777777" w:rsidR="00172B3D" w:rsidRDefault="00172B3D" w:rsidP="00172B3D">
      <w:pPr>
        <w:spacing w:line="360" w:lineRule="auto"/>
        <w:ind w:right="-874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31B0812" w14:textId="77777777" w:rsidR="00172B3D" w:rsidRDefault="00172B3D" w:rsidP="00172B3D">
      <w:pPr>
        <w:spacing w:line="360" w:lineRule="auto"/>
        <w:ind w:right="-874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แบบรายงานการปฏิบัติงานสหกิจศึกษา ประจำสัปดาห์</w:t>
      </w:r>
    </w:p>
    <w:p w14:paraId="3F1155E2" w14:textId="77777777" w:rsidR="00172B3D" w:rsidRDefault="00172B3D" w:rsidP="00172B3D">
      <w:pPr>
        <w:ind w:left="-284" w:right="-874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สาขา ..........วิทยาการคอมพิวเตอร์........................... คณะ ......บริหารธุรกิจและเทคโนโลยีสานสนเทศ.....</w:t>
      </w:r>
    </w:p>
    <w:p w14:paraId="1718938D" w14:textId="77777777" w:rsidR="00172B3D" w:rsidRDefault="00172B3D" w:rsidP="00172B3D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****************************************************************************************</w:t>
      </w:r>
    </w:p>
    <w:p w14:paraId="24E1478A" w14:textId="77777777" w:rsidR="00172B3D" w:rsidRDefault="00172B3D" w:rsidP="00172B3D">
      <w:pPr>
        <w:spacing w:before="240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ชื่อ </w:t>
      </w:r>
      <w:r>
        <w:rPr>
          <w:rFonts w:ascii="TH SarabunPSK" w:hAnsi="TH SarabunPSK" w:cs="TH SarabunPSK" w:hint="cs"/>
          <w:b/>
          <w:bCs/>
          <w:sz w:val="30"/>
          <w:szCs w:val="30"/>
        </w:rPr>
        <w:t>–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นามสกุล   นักศึกษา </w:t>
      </w:r>
      <w:r>
        <w:rPr>
          <w:rFonts w:ascii="TH SarabunPSK" w:hAnsi="TH SarabunPSK" w:cs="TH SarabunPSK" w:hint="cs"/>
          <w:sz w:val="30"/>
          <w:szCs w:val="30"/>
          <w:cs/>
        </w:rPr>
        <w:t>......นายฐาปนพงศ์ จิตต์บุญธรรม.........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รหัสนักศึกษา </w:t>
      </w:r>
      <w:r>
        <w:rPr>
          <w:rFonts w:ascii="TH SarabunPSK" w:hAnsi="TH SarabunPSK" w:cs="TH SarabunPSK" w:hint="cs"/>
          <w:sz w:val="30"/>
          <w:szCs w:val="30"/>
          <w:cs/>
        </w:rPr>
        <w:t>..........025930461031-6...........</w:t>
      </w:r>
    </w:p>
    <w:p w14:paraId="71823F43" w14:textId="77777777" w:rsidR="00172B3D" w:rsidRDefault="00172B3D" w:rsidP="00172B3D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หน่วยงาน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 ..........บริษัท การท่าอากาศยานไทย จำกัด </w:t>
      </w:r>
      <w:r>
        <w:rPr>
          <w:rFonts w:ascii="TH SarabunPSK" w:hAnsi="TH SarabunPSK" w:cs="TH SarabunPSK" w:hint="cs"/>
          <w:sz w:val="30"/>
          <w:szCs w:val="30"/>
        </w:rPr>
        <w:t>(</w:t>
      </w:r>
      <w:r>
        <w:rPr>
          <w:rFonts w:ascii="TH SarabunPSK" w:hAnsi="TH SarabunPSK" w:cs="TH SarabunPSK" w:hint="cs"/>
          <w:sz w:val="30"/>
          <w:szCs w:val="30"/>
          <w:cs/>
        </w:rPr>
        <w:t>มหาชน</w:t>
      </w:r>
      <w:r>
        <w:rPr>
          <w:rFonts w:ascii="TH SarabunPSK" w:hAnsi="TH SarabunPSK" w:cs="TH SarabunPSK" w:hint="cs"/>
          <w:sz w:val="30"/>
          <w:szCs w:val="30"/>
        </w:rPr>
        <w:t>)</w:t>
      </w:r>
      <w:r>
        <w:rPr>
          <w:rFonts w:ascii="TH SarabunPSK" w:hAnsi="TH SarabunPSK" w:cs="TH SarabunPSK" w:hint="cs"/>
          <w:sz w:val="30"/>
          <w:szCs w:val="30"/>
          <w:cs/>
        </w:rPr>
        <w:t>..................................................................................</w:t>
      </w:r>
    </w:p>
    <w:p w14:paraId="2CC1EE25" w14:textId="77777777" w:rsidR="00172B3D" w:rsidRDefault="00172B3D" w:rsidP="00172B3D">
      <w:pPr>
        <w:pStyle w:val="Header"/>
        <w:tabs>
          <w:tab w:val="left" w:pos="720"/>
        </w:tabs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สถานที่ตั้ง </w:t>
      </w:r>
      <w:r>
        <w:rPr>
          <w:rFonts w:ascii="TH SarabunPSK" w:hAnsi="TH SarabunPSK" w:cs="TH SarabunPSK" w:hint="cs"/>
          <w:sz w:val="30"/>
          <w:szCs w:val="30"/>
          <w:cs/>
        </w:rPr>
        <w:t>.....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.....</w:t>
      </w:r>
      <w:r>
        <w:rPr>
          <w:rFonts w:ascii="TH SarabunPSK" w:hAnsi="TH SarabunPSK" w:cs="TH SarabunPSK" w:hint="cs"/>
          <w:color w:val="000000"/>
          <w:sz w:val="30"/>
          <w:szCs w:val="30"/>
          <w:cs/>
        </w:rPr>
        <w:t>333 ถนนเชิดวุฒากาศ แขวงสีกัน เขตดอนเมือง กรุงเทพฯ 10210 ประเทศไทย............................</w:t>
      </w:r>
    </w:p>
    <w:p w14:paraId="26D9BE36" w14:textId="6396A782" w:rsidR="00172B3D" w:rsidRDefault="00172B3D" w:rsidP="00172B3D">
      <w:pPr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สัปดาห์ที่ </w:t>
      </w:r>
      <w:r>
        <w:rPr>
          <w:rFonts w:ascii="TH SarabunPSK" w:hAnsi="TH SarabunPSK" w:cs="TH SarabunPSK" w:hint="cs"/>
          <w:sz w:val="30"/>
          <w:szCs w:val="30"/>
          <w:cs/>
        </w:rPr>
        <w:t>........16..........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ระหว่างวันที่ </w:t>
      </w:r>
      <w:r>
        <w:rPr>
          <w:rFonts w:ascii="TH SarabunPSK" w:hAnsi="TH SarabunPSK" w:cs="TH SarabunPSK" w:hint="cs"/>
          <w:sz w:val="30"/>
          <w:szCs w:val="30"/>
          <w:cs/>
        </w:rPr>
        <w:t>........</w:t>
      </w:r>
      <w:r w:rsidR="00091015">
        <w:rPr>
          <w:rFonts w:ascii="TH SarabunPSK" w:hAnsi="TH SarabunPSK" w:cs="TH SarabunPSK" w:hint="cs"/>
          <w:sz w:val="30"/>
          <w:szCs w:val="30"/>
          <w:cs/>
        </w:rPr>
        <w:t>7</w:t>
      </w:r>
      <w:r>
        <w:rPr>
          <w:rFonts w:ascii="TH SarabunPSK" w:hAnsi="TH SarabunPSK" w:cs="TH SarabunPSK" w:hint="cs"/>
          <w:sz w:val="30"/>
          <w:szCs w:val="30"/>
          <w:cs/>
        </w:rPr>
        <w:t>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เดือน</w:t>
      </w:r>
      <w:r>
        <w:rPr>
          <w:rFonts w:ascii="TH SarabunPSK" w:hAnsi="TH SarabunPSK" w:cs="TH SarabunPSK" w:hint="cs"/>
          <w:sz w:val="30"/>
          <w:szCs w:val="30"/>
          <w:cs/>
        </w:rPr>
        <w:t>..............</w:t>
      </w:r>
      <w:r w:rsidR="00722A6C">
        <w:rPr>
          <w:rFonts w:ascii="TH SarabunPSK" w:hAnsi="TH SarabunPSK" w:cs="TH SarabunPSK" w:hint="cs"/>
          <w:sz w:val="30"/>
          <w:szCs w:val="30"/>
          <w:cs/>
        </w:rPr>
        <w:t>ตุลาคม</w:t>
      </w:r>
      <w:r>
        <w:rPr>
          <w:rFonts w:ascii="TH SarabunPSK" w:hAnsi="TH SarabunPSK" w:cs="TH SarabunPSK" w:hint="cs"/>
          <w:sz w:val="30"/>
          <w:szCs w:val="30"/>
          <w:cs/>
        </w:rPr>
        <w:t>......................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พ.ศ. </w:t>
      </w:r>
      <w:r>
        <w:rPr>
          <w:rFonts w:ascii="TH SarabunPSK" w:hAnsi="TH SarabunPSK" w:cs="TH SarabunPSK" w:hint="cs"/>
          <w:sz w:val="30"/>
          <w:szCs w:val="30"/>
          <w:cs/>
        </w:rPr>
        <w:t>...........2562.............</w:t>
      </w:r>
    </w:p>
    <w:p w14:paraId="0A62DD03" w14:textId="7F5E910A" w:rsidR="00172B3D" w:rsidRDefault="00172B3D" w:rsidP="00172B3D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 w:rsidR="00091015">
        <w:rPr>
          <w:rFonts w:ascii="TH SarabunPSK" w:hAnsi="TH SarabunPSK" w:cs="TH SarabunPSK" w:hint="cs"/>
          <w:sz w:val="30"/>
          <w:szCs w:val="30"/>
          <w:cs/>
        </w:rPr>
        <w:t xml:space="preserve">  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ถึงวันที่ </w:t>
      </w:r>
      <w:r>
        <w:rPr>
          <w:rFonts w:ascii="TH SarabunPSK" w:hAnsi="TH SarabunPSK" w:cs="TH SarabunPSK" w:hint="cs"/>
          <w:sz w:val="30"/>
          <w:szCs w:val="30"/>
          <w:cs/>
        </w:rPr>
        <w:t>........</w:t>
      </w:r>
      <w:r w:rsidR="00091015">
        <w:rPr>
          <w:rFonts w:ascii="TH SarabunPSK" w:hAnsi="TH SarabunPSK" w:cs="TH SarabunPSK" w:hint="cs"/>
          <w:sz w:val="30"/>
          <w:szCs w:val="30"/>
          <w:cs/>
        </w:rPr>
        <w:t>11</w:t>
      </w:r>
      <w:r>
        <w:rPr>
          <w:rFonts w:ascii="TH SarabunPSK" w:hAnsi="TH SarabunPSK" w:cs="TH SarabunPSK" w:hint="cs"/>
          <w:sz w:val="30"/>
          <w:szCs w:val="30"/>
          <w:cs/>
        </w:rPr>
        <w:t>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เดือน.</w:t>
      </w:r>
      <w:r>
        <w:rPr>
          <w:rFonts w:ascii="TH SarabunPSK" w:hAnsi="TH SarabunPSK" w:cs="TH SarabunPSK" w:hint="cs"/>
          <w:sz w:val="30"/>
          <w:szCs w:val="30"/>
          <w:cs/>
        </w:rPr>
        <w:t>.............</w:t>
      </w:r>
      <w:r w:rsidR="00722A6C">
        <w:rPr>
          <w:rFonts w:ascii="TH SarabunPSK" w:hAnsi="TH SarabunPSK" w:cs="TH SarabunPSK" w:hint="cs"/>
          <w:sz w:val="30"/>
          <w:szCs w:val="30"/>
          <w:cs/>
        </w:rPr>
        <w:t>ตุลาคม</w:t>
      </w:r>
      <w:r>
        <w:rPr>
          <w:rFonts w:ascii="TH SarabunPSK" w:hAnsi="TH SarabunPSK" w:cs="TH SarabunPSK" w:hint="cs"/>
          <w:sz w:val="30"/>
          <w:szCs w:val="30"/>
          <w:cs/>
        </w:rPr>
        <w:t>.....................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พ.ศ. </w:t>
      </w:r>
      <w:r>
        <w:rPr>
          <w:rFonts w:ascii="TH SarabunPSK" w:hAnsi="TH SarabunPSK" w:cs="TH SarabunPSK" w:hint="cs"/>
          <w:sz w:val="30"/>
          <w:szCs w:val="30"/>
          <w:cs/>
        </w:rPr>
        <w:t>............2562.............</w:t>
      </w:r>
    </w:p>
    <w:p w14:paraId="0DC562D5" w14:textId="77777777" w:rsidR="00172B3D" w:rsidRDefault="00172B3D" w:rsidP="00172B3D">
      <w:pPr>
        <w:spacing w:before="120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****************************************************************************************</w:t>
      </w:r>
    </w:p>
    <w:p w14:paraId="686D3555" w14:textId="77777777" w:rsidR="00172B3D" w:rsidRDefault="00172B3D" w:rsidP="00172B3D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lastRenderedPageBreak/>
        <w:t>รายงานการปฏิบัติงานประจำสัปดาห์</w:t>
      </w:r>
    </w:p>
    <w:p w14:paraId="40A3E14F" w14:textId="77777777" w:rsidR="00172B3D" w:rsidRDefault="00172B3D" w:rsidP="00172B3D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งานที่ได้รับมอบหมาย / ปฏิบัติหน้าที่</w:t>
      </w:r>
    </w:p>
    <w:p w14:paraId="6A076EF6" w14:textId="77777777" w:rsidR="00172B3D" w:rsidRDefault="00172B3D" w:rsidP="00172B3D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วิธีการ / ขั้นตอนการปฏิบัติงาน</w:t>
      </w:r>
    </w:p>
    <w:p w14:paraId="3A38B659" w14:textId="77777777" w:rsidR="00172B3D" w:rsidRDefault="00172B3D" w:rsidP="00172B3D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เครื่องมือ / อุปกรณ์ที่ใช้ในการปฏิบัติงาน</w:t>
      </w:r>
    </w:p>
    <w:p w14:paraId="2CB84C26" w14:textId="77777777" w:rsidR="00172B3D" w:rsidRDefault="00172B3D" w:rsidP="00172B3D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ผลของการปฏิบัติงาน</w:t>
      </w:r>
    </w:p>
    <w:p w14:paraId="354E2326" w14:textId="77777777" w:rsidR="00172B3D" w:rsidRDefault="00172B3D" w:rsidP="00172B3D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ปัญหา / อุปสรรค</w:t>
      </w:r>
    </w:p>
    <w:p w14:paraId="11A73E60" w14:textId="77777777" w:rsidR="00172B3D" w:rsidRDefault="00172B3D" w:rsidP="00172B3D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****************************************************************************************</w:t>
      </w:r>
    </w:p>
    <w:p w14:paraId="5810ACFC" w14:textId="77777777" w:rsidR="00172B3D" w:rsidRDefault="00172B3D" w:rsidP="00172B3D">
      <w:pPr>
        <w:rPr>
          <w:rFonts w:ascii="TH SarabunPSK" w:hAnsi="TH SarabunPSK" w:cs="TH SarabunPSK"/>
          <w:b/>
          <w:bCs/>
          <w:sz w:val="30"/>
          <w:szCs w:val="30"/>
          <w:cs/>
        </w:rPr>
      </w:pPr>
    </w:p>
    <w:p w14:paraId="12C91DA9" w14:textId="77777777" w:rsidR="00172B3D" w:rsidRDefault="00172B3D" w:rsidP="00091015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งานที่ได้รับมอบหมาย</w:t>
      </w:r>
    </w:p>
    <w:p w14:paraId="48839544" w14:textId="77777777" w:rsidR="00172B3D" w:rsidRDefault="00172B3D" w:rsidP="00091015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/>
          <w:sz w:val="30"/>
        </w:rPr>
        <w:t xml:space="preserve">Test </w:t>
      </w:r>
      <w:r>
        <w:rPr>
          <w:rFonts w:ascii="TH SarabunPSK" w:hAnsi="TH SarabunPSK" w:cs="TH SarabunPSK" w:hint="cs"/>
          <w:sz w:val="30"/>
          <w:cs/>
        </w:rPr>
        <w:t xml:space="preserve">เว็บและแก้ไขข้อผิดพลาดรวมถึง </w:t>
      </w:r>
      <w:r>
        <w:rPr>
          <w:rFonts w:ascii="TH SarabunPSK" w:hAnsi="TH SarabunPSK" w:cs="TH SarabunPSK"/>
          <w:sz w:val="30"/>
        </w:rPr>
        <w:t xml:space="preserve">Error </w:t>
      </w:r>
      <w:r>
        <w:rPr>
          <w:rFonts w:ascii="TH SarabunPSK" w:hAnsi="TH SarabunPSK" w:cs="TH SarabunPSK" w:hint="cs"/>
          <w:sz w:val="30"/>
          <w:cs/>
        </w:rPr>
        <w:t>ทั้งหมด</w:t>
      </w:r>
    </w:p>
    <w:p w14:paraId="7B02265E" w14:textId="77777777" w:rsidR="00172B3D" w:rsidRDefault="00172B3D" w:rsidP="00091015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ขั้นตอนการปฏับัติงาน</w:t>
      </w:r>
    </w:p>
    <w:p w14:paraId="1C86EE18" w14:textId="77777777" w:rsidR="00172B3D" w:rsidRDefault="00172B3D" w:rsidP="00091015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sz w:val="30"/>
          <w:cs/>
        </w:rPr>
        <w:t xml:space="preserve">ทดสอบบนหน้า </w:t>
      </w:r>
      <w:r>
        <w:rPr>
          <w:rFonts w:ascii="TH SarabunPSK" w:hAnsi="TH SarabunPSK" w:cs="TH SarabunPSK" w:hint="cs"/>
          <w:sz w:val="30"/>
        </w:rPr>
        <w:t xml:space="preserve">Test </w:t>
      </w:r>
      <w:r>
        <w:rPr>
          <w:rFonts w:ascii="TH SarabunPSK" w:hAnsi="TH SarabunPSK" w:cs="TH SarabunPSK" w:hint="cs"/>
          <w:sz w:val="30"/>
          <w:cs/>
        </w:rPr>
        <w:t>แล้วนำไปใช้ในหน้าจริง</w:t>
      </w:r>
    </w:p>
    <w:p w14:paraId="109F2D77" w14:textId="41B2E510" w:rsidR="00D86828" w:rsidRPr="00091015" w:rsidRDefault="00172B3D" w:rsidP="00091015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sz w:val="30"/>
          <w:cs/>
        </w:rPr>
        <w:t xml:space="preserve">ส่ง </w:t>
      </w:r>
      <w:r>
        <w:rPr>
          <w:rFonts w:ascii="TH SarabunPSK" w:hAnsi="TH SarabunPSK" w:cs="TH SarabunPSK"/>
          <w:sz w:val="30"/>
        </w:rPr>
        <w:t xml:space="preserve">URL </w:t>
      </w:r>
      <w:r>
        <w:rPr>
          <w:rFonts w:ascii="TH SarabunPSK" w:hAnsi="TH SarabunPSK" w:cs="TH SarabunPSK" w:hint="cs"/>
          <w:sz w:val="30"/>
          <w:cs/>
        </w:rPr>
        <w:t>ให้เพื่อนและพี่ทดสอบระบบ</w:t>
      </w:r>
    </w:p>
    <w:p w14:paraId="2080B5EA" w14:textId="77777777" w:rsidR="00172B3D" w:rsidRDefault="00172B3D" w:rsidP="00091015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อุปกรณ์ที่ใช้ในการปฏิบัติ</w:t>
      </w:r>
    </w:p>
    <w:p w14:paraId="04CF8F27" w14:textId="77777777" w:rsidR="00172B3D" w:rsidRDefault="00172B3D" w:rsidP="00091015">
      <w:pPr>
        <w:spacing w:line="276" w:lineRule="auto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b/>
          <w:bCs/>
          <w:sz w:val="30"/>
        </w:rPr>
        <w:t xml:space="preserve">           Hardware</w:t>
      </w:r>
    </w:p>
    <w:p w14:paraId="29B3870A" w14:textId="77777777" w:rsidR="00172B3D" w:rsidRDefault="00172B3D" w:rsidP="00091015">
      <w:pPr>
        <w:spacing w:line="276" w:lineRule="auto"/>
        <w:ind w:left="7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</w:rPr>
        <w:t xml:space="preserve">      </w:t>
      </w:r>
      <w:r>
        <w:rPr>
          <w:rFonts w:ascii="TH SarabunPSK" w:hAnsi="TH SarabunPSK" w:cs="TH SarabunPSK" w:hint="cs"/>
          <w:b/>
          <w:bCs/>
          <w:sz w:val="30"/>
        </w:rPr>
        <w:t xml:space="preserve">-  </w:t>
      </w:r>
      <w:r>
        <w:rPr>
          <w:rFonts w:ascii="TH SarabunPSK" w:hAnsi="TH SarabunPSK" w:cs="TH SarabunPSK" w:hint="cs"/>
          <w:sz w:val="30"/>
          <w:szCs w:val="30"/>
        </w:rPr>
        <w:t>Notebook</w:t>
      </w:r>
    </w:p>
    <w:p w14:paraId="67504320" w14:textId="77777777" w:rsidR="00172B3D" w:rsidRDefault="00172B3D" w:rsidP="00091015">
      <w:pPr>
        <w:spacing w:line="276" w:lineRule="auto"/>
        <w:ind w:left="7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</w:rPr>
        <w:t xml:space="preserve">      -</w:t>
      </w:r>
      <w:r>
        <w:rPr>
          <w:rFonts w:ascii="TH SarabunPSK" w:hAnsi="TH SarabunPSK" w:cs="TH SarabunPSK" w:hint="cs"/>
          <w:sz w:val="30"/>
          <w:szCs w:val="30"/>
        </w:rPr>
        <w:t xml:space="preserve">  Mouse</w:t>
      </w:r>
    </w:p>
    <w:p w14:paraId="0D2C212F" w14:textId="77777777" w:rsidR="00172B3D" w:rsidRDefault="00172B3D" w:rsidP="00091015">
      <w:pPr>
        <w:spacing w:line="276" w:lineRule="auto"/>
        <w:ind w:left="720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b/>
          <w:bCs/>
          <w:sz w:val="30"/>
        </w:rPr>
        <w:t>Software</w:t>
      </w:r>
    </w:p>
    <w:p w14:paraId="7101B388" w14:textId="77777777" w:rsidR="00172B3D" w:rsidRDefault="00172B3D" w:rsidP="00091015">
      <w:pPr>
        <w:spacing w:line="276" w:lineRule="auto"/>
        <w:ind w:left="720"/>
        <w:rPr>
          <w:rFonts w:ascii="TH SarabunPSK" w:hAnsi="TH SarabunPSK" w:cs="TH SarabunPSK"/>
          <w:sz w:val="30"/>
        </w:rPr>
      </w:pPr>
      <w:r>
        <w:rPr>
          <w:rFonts w:ascii="TH SarabunPSK" w:hAnsi="TH SarabunPSK" w:cs="TH SarabunPSK" w:hint="cs"/>
          <w:b/>
          <w:bCs/>
          <w:sz w:val="30"/>
        </w:rPr>
        <w:t xml:space="preserve"> </w:t>
      </w:r>
      <w:r>
        <w:rPr>
          <w:rFonts w:ascii="TH SarabunPSK" w:hAnsi="TH SarabunPSK" w:cs="TH SarabunPSK" w:hint="cs"/>
          <w:sz w:val="30"/>
        </w:rPr>
        <w:t xml:space="preserve">     -  Visual Studio Code</w:t>
      </w:r>
    </w:p>
    <w:p w14:paraId="69514FBB" w14:textId="77777777" w:rsidR="00172B3D" w:rsidRDefault="00172B3D" w:rsidP="00091015">
      <w:pPr>
        <w:spacing w:line="276" w:lineRule="auto"/>
        <w:ind w:left="720"/>
        <w:rPr>
          <w:rFonts w:ascii="TH SarabunPSK" w:hAnsi="TH SarabunPSK" w:cs="TH SarabunPSK"/>
          <w:sz w:val="30"/>
        </w:rPr>
      </w:pPr>
      <w:r>
        <w:rPr>
          <w:rFonts w:ascii="TH SarabunPSK" w:hAnsi="TH SarabunPSK" w:cs="TH SarabunPSK" w:hint="cs"/>
          <w:sz w:val="30"/>
        </w:rPr>
        <w:t xml:space="preserve">      -  </w:t>
      </w:r>
      <w:proofErr w:type="spellStart"/>
      <w:r>
        <w:rPr>
          <w:rFonts w:ascii="TH SarabunPSK" w:hAnsi="TH SarabunPSK" w:cs="TH SarabunPSK" w:hint="cs"/>
          <w:sz w:val="30"/>
        </w:rPr>
        <w:t>Xampp</w:t>
      </w:r>
      <w:proofErr w:type="spellEnd"/>
    </w:p>
    <w:p w14:paraId="6F6CA55A" w14:textId="77777777" w:rsidR="00172B3D" w:rsidRDefault="00172B3D" w:rsidP="00091015">
      <w:pPr>
        <w:spacing w:line="276" w:lineRule="auto"/>
        <w:ind w:left="7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cs/>
        </w:rPr>
        <w:t xml:space="preserve">      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- </w:t>
      </w:r>
      <w:r>
        <w:rPr>
          <w:rFonts w:ascii="TH SarabunPSK" w:hAnsi="TH SarabunPSK" w:cs="TH SarabunPSK" w:hint="cs"/>
          <w:sz w:val="30"/>
          <w:szCs w:val="30"/>
        </w:rPr>
        <w:t xml:space="preserve"> </w:t>
      </w:r>
      <w:proofErr w:type="spellStart"/>
      <w:r>
        <w:rPr>
          <w:rFonts w:ascii="TH SarabunPSK" w:hAnsi="TH SarabunPSK" w:cs="TH SarabunPSK" w:hint="cs"/>
          <w:sz w:val="30"/>
          <w:szCs w:val="30"/>
        </w:rPr>
        <w:t>Filezilla</w:t>
      </w:r>
      <w:proofErr w:type="spellEnd"/>
    </w:p>
    <w:p w14:paraId="36106788" w14:textId="77777777" w:rsidR="00172B3D" w:rsidRDefault="00172B3D" w:rsidP="00091015">
      <w:pPr>
        <w:spacing w:line="276" w:lineRule="auto"/>
        <w:ind w:left="7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</w:rPr>
        <w:t xml:space="preserve">      -  </w:t>
      </w:r>
      <w:proofErr w:type="spellStart"/>
      <w:r>
        <w:rPr>
          <w:rFonts w:ascii="TH SarabunPSK" w:hAnsi="TH SarabunPSK" w:cs="TH SarabunPSK" w:hint="cs"/>
          <w:sz w:val="30"/>
          <w:szCs w:val="30"/>
        </w:rPr>
        <w:t>Github</w:t>
      </w:r>
      <w:proofErr w:type="spellEnd"/>
      <w:r>
        <w:rPr>
          <w:rFonts w:ascii="TH SarabunPSK" w:hAnsi="TH SarabunPSK" w:cs="TH SarabunPSK" w:hint="cs"/>
          <w:sz w:val="30"/>
          <w:szCs w:val="30"/>
          <w:cs/>
        </w:rPr>
        <w:t xml:space="preserve">   </w:t>
      </w:r>
    </w:p>
    <w:p w14:paraId="2E608D5F" w14:textId="77777777" w:rsidR="00172B3D" w:rsidRDefault="00172B3D" w:rsidP="00091015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ผลของการปฏิบัติงาน</w:t>
      </w:r>
    </w:p>
    <w:p w14:paraId="2D6D8CEE" w14:textId="691C43F0" w:rsidR="00091015" w:rsidRDefault="008D2E65" w:rsidP="00091015">
      <w:pPr>
        <w:pStyle w:val="ListParagraph"/>
        <w:spacing w:line="276" w:lineRule="auto"/>
        <w:rPr>
          <w:rFonts w:ascii="TH SarabunPSK" w:hAnsi="TH SarabunPSK" w:cs="TH SarabunPSK"/>
          <w:sz w:val="30"/>
        </w:rPr>
      </w:pPr>
      <w:r>
        <w:rPr>
          <w:rFonts w:ascii="TH SarabunPSK" w:hAnsi="TH SarabunPSK" w:cs="TH SarabunPSK" w:hint="cs"/>
          <w:sz w:val="30"/>
          <w:cs/>
        </w:rPr>
        <w:t>-</w:t>
      </w:r>
    </w:p>
    <w:p w14:paraId="7C672B05" w14:textId="77777777" w:rsidR="008D2E65" w:rsidRDefault="008D2E65" w:rsidP="00091015">
      <w:pPr>
        <w:pStyle w:val="ListParagraph"/>
        <w:spacing w:line="276" w:lineRule="auto"/>
        <w:rPr>
          <w:rFonts w:ascii="TH SarabunPSK" w:hAnsi="TH SarabunPSK" w:cs="TH SarabunPSK"/>
          <w:sz w:val="30"/>
        </w:rPr>
      </w:pPr>
    </w:p>
    <w:p w14:paraId="5B2343A3" w14:textId="77777777" w:rsidR="00172B3D" w:rsidRDefault="00172B3D" w:rsidP="00091015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ปัญหาและอุปสรรค</w:t>
      </w:r>
    </w:p>
    <w:p w14:paraId="16E812A1" w14:textId="1AB112CA" w:rsidR="00172B3D" w:rsidRPr="008D2E65" w:rsidRDefault="00172B3D" w:rsidP="008D2E65">
      <w:pPr>
        <w:pStyle w:val="ListParagraph"/>
        <w:numPr>
          <w:ilvl w:val="0"/>
          <w:numId w:val="5"/>
        </w:numPr>
        <w:rPr>
          <w:rFonts w:ascii="TH SarabunPSK" w:hAnsi="TH SarabunPSK" w:cs="TH SarabunPSK"/>
          <w:b/>
          <w:bCs/>
          <w:sz w:val="30"/>
        </w:rPr>
      </w:pPr>
    </w:p>
    <w:p w14:paraId="3135F174" w14:textId="77777777" w:rsidR="00172B3D" w:rsidRDefault="00172B3D" w:rsidP="00172B3D">
      <w:pPr>
        <w:rPr>
          <w:rFonts w:ascii="TH SarabunPSK" w:hAnsi="TH SarabunPSK" w:cs="TH SarabunPSK"/>
          <w:b/>
          <w:bCs/>
          <w:sz w:val="30"/>
        </w:rPr>
      </w:pPr>
    </w:p>
    <w:p w14:paraId="29B01532" w14:textId="77777777" w:rsidR="00091015" w:rsidRPr="00923775" w:rsidRDefault="00172B3D" w:rsidP="00091015">
      <w:pPr>
        <w:tabs>
          <w:tab w:val="center" w:pos="6300"/>
        </w:tabs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</w:rPr>
        <w:tab/>
      </w:r>
      <w:r w:rsidR="00091015" w:rsidRPr="00923775">
        <w:rPr>
          <w:rFonts w:ascii="TH SarabunPSK" w:hAnsi="TH SarabunPSK" w:cs="TH SarabunPSK"/>
          <w:sz w:val="30"/>
          <w:szCs w:val="30"/>
        </w:rPr>
        <w:t>……………………………</w:t>
      </w:r>
      <w:r w:rsidR="00091015">
        <w:rPr>
          <w:rFonts w:ascii="TH SarabunPSK" w:hAnsi="TH SarabunPSK" w:cs="TH SarabunPSK"/>
          <w:sz w:val="30"/>
          <w:szCs w:val="30"/>
        </w:rPr>
        <w:t>………</w:t>
      </w:r>
      <w:r w:rsidR="00091015" w:rsidRPr="00923775">
        <w:rPr>
          <w:rFonts w:ascii="TH SarabunPSK" w:hAnsi="TH SarabunPSK" w:cs="TH SarabunPSK"/>
          <w:sz w:val="30"/>
          <w:szCs w:val="30"/>
        </w:rPr>
        <w:t>…………...</w:t>
      </w:r>
      <w:r w:rsidR="00091015">
        <w:rPr>
          <w:rFonts w:ascii="TH SarabunPSK" w:hAnsi="TH SarabunPSK" w:cs="TH SarabunPSK"/>
          <w:sz w:val="30"/>
          <w:szCs w:val="30"/>
        </w:rPr>
        <w:t xml:space="preserve"> </w:t>
      </w:r>
      <w:r w:rsidR="00091015" w:rsidRPr="00923775">
        <w:rPr>
          <w:rFonts w:ascii="TH SarabunPSK" w:hAnsi="TH SarabunPSK" w:cs="TH SarabunPSK"/>
          <w:sz w:val="30"/>
          <w:szCs w:val="30"/>
          <w:cs/>
        </w:rPr>
        <w:t>ผู้ดูแลการปฏิบัติงานของนักศึกษา</w:t>
      </w:r>
    </w:p>
    <w:p w14:paraId="6329F0FC" w14:textId="77777777" w:rsidR="00091015" w:rsidRDefault="00091015" w:rsidP="00091015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tab/>
      </w:r>
      <w:r w:rsidRPr="00923775">
        <w:rPr>
          <w:rFonts w:ascii="TH SarabunPSK" w:hAnsi="TH SarabunPSK" w:cs="TH SarabunPSK"/>
          <w:sz w:val="30"/>
          <w:szCs w:val="30"/>
        </w:rPr>
        <w:t>(</w:t>
      </w:r>
      <w:r>
        <w:rPr>
          <w:rFonts w:ascii="TH SarabunPSK" w:hAnsi="TH SarabunPSK" w:cs="TH SarabunPSK"/>
          <w:sz w:val="30"/>
          <w:szCs w:val="30"/>
        </w:rPr>
        <w:t>.</w:t>
      </w:r>
      <w:proofErr w:type="gramStart"/>
      <w:r w:rsidRPr="00923775">
        <w:rPr>
          <w:rFonts w:ascii="TH SarabunPSK" w:hAnsi="TH SarabunPSK" w:cs="TH SarabunPSK"/>
          <w:sz w:val="30"/>
          <w:szCs w:val="30"/>
        </w:rPr>
        <w:t>…</w:t>
      </w:r>
      <w:r>
        <w:rPr>
          <w:rFonts w:ascii="TH SarabunPSK" w:hAnsi="TH SarabunPSK" w:cs="TH SarabunPSK"/>
          <w:sz w:val="30"/>
          <w:szCs w:val="30"/>
        </w:rPr>
        <w:t>.</w:t>
      </w:r>
      <w:r>
        <w:rPr>
          <w:rFonts w:ascii="TH SarabunPSK" w:hAnsi="TH SarabunPSK" w:cs="TH SarabunPSK" w:hint="cs"/>
          <w:sz w:val="30"/>
          <w:szCs w:val="30"/>
          <w:cs/>
        </w:rPr>
        <w:t>นายดณุพล</w:t>
      </w:r>
      <w:proofErr w:type="gramEnd"/>
      <w:r>
        <w:rPr>
          <w:rFonts w:ascii="TH SarabunPSK" w:hAnsi="TH SarabunPSK" w:cs="TH SarabunPSK" w:hint="cs"/>
          <w:sz w:val="30"/>
          <w:szCs w:val="30"/>
          <w:cs/>
        </w:rPr>
        <w:t xml:space="preserve"> ค่ายหนองสวน</w:t>
      </w:r>
      <w:r>
        <w:rPr>
          <w:rFonts w:ascii="TH SarabunPSK" w:hAnsi="TH SarabunPSK" w:cs="TH SarabunPSK"/>
          <w:sz w:val="30"/>
          <w:szCs w:val="30"/>
        </w:rPr>
        <w:t>.</w:t>
      </w:r>
      <w:r w:rsidRPr="00923775">
        <w:rPr>
          <w:rFonts w:ascii="TH SarabunPSK" w:hAnsi="TH SarabunPSK" w:cs="TH SarabunPSK"/>
          <w:sz w:val="30"/>
          <w:szCs w:val="30"/>
        </w:rPr>
        <w:t>.</w:t>
      </w:r>
      <w:r>
        <w:rPr>
          <w:rFonts w:ascii="TH SarabunPSK" w:hAnsi="TH SarabunPSK" w:cs="TH SarabunPSK"/>
          <w:sz w:val="30"/>
          <w:szCs w:val="30"/>
        </w:rPr>
        <w:t>.</w:t>
      </w:r>
      <w:r w:rsidRPr="00923775">
        <w:rPr>
          <w:rFonts w:ascii="TH SarabunPSK" w:hAnsi="TH SarabunPSK" w:cs="TH SarabunPSK"/>
          <w:sz w:val="30"/>
          <w:szCs w:val="30"/>
        </w:rPr>
        <w:t>..)</w:t>
      </w:r>
    </w:p>
    <w:p w14:paraId="479D68FE" w14:textId="52F35974" w:rsidR="00172B3D" w:rsidRDefault="00091015" w:rsidP="00091015">
      <w:pPr>
        <w:tabs>
          <w:tab w:val="center" w:pos="6300"/>
        </w:tabs>
        <w:rPr>
          <w:rStyle w:val="PageNumber"/>
        </w:rPr>
      </w:pPr>
      <w:r>
        <w:rPr>
          <w:rFonts w:ascii="TH SarabunPSK" w:hAnsi="TH SarabunPSK" w:cs="TH SarabunPSK"/>
          <w:sz w:val="30"/>
          <w:szCs w:val="30"/>
        </w:rPr>
        <w:t xml:space="preserve">                                                            …11.../…</w:t>
      </w:r>
      <w:r>
        <w:rPr>
          <w:rFonts w:ascii="TH SarabunPSK" w:hAnsi="TH SarabunPSK" w:cs="TH SarabunPSK" w:hint="cs"/>
          <w:sz w:val="30"/>
          <w:szCs w:val="30"/>
          <w:cs/>
        </w:rPr>
        <w:t>ตุลาคม</w:t>
      </w:r>
      <w:proofErr w:type="gramStart"/>
      <w:r>
        <w:rPr>
          <w:rFonts w:ascii="TH SarabunPSK" w:hAnsi="TH SarabunPSK" w:cs="TH SarabunPSK"/>
          <w:sz w:val="30"/>
          <w:szCs w:val="30"/>
        </w:rPr>
        <w:t>…./</w:t>
      </w:r>
      <w:proofErr w:type="gramEnd"/>
      <w:r>
        <w:rPr>
          <w:rFonts w:ascii="TH SarabunPSK" w:hAnsi="TH SarabunPSK" w:cs="TH SarabunPSK"/>
          <w:sz w:val="30"/>
          <w:szCs w:val="30"/>
        </w:rPr>
        <w:t>…2562…</w:t>
      </w:r>
      <w:r w:rsidR="00172B3D">
        <w:rPr>
          <w:rFonts w:ascii="TH SarabunPSK" w:hAnsi="TH SarabunPSK" w:cs="TH SarabunPSK" w:hint="cs"/>
          <w:sz w:val="30"/>
          <w:szCs w:val="30"/>
          <w:cs/>
        </w:rPr>
        <w:tab/>
      </w:r>
    </w:p>
    <w:p w14:paraId="7CD1C55E" w14:textId="77777777" w:rsidR="00172B3D" w:rsidRDefault="00172B3D" w:rsidP="00172B3D"/>
    <w:p w14:paraId="168D92F9" w14:textId="77777777" w:rsidR="00172B3D" w:rsidRDefault="00172B3D" w:rsidP="00172B3D"/>
    <w:p w14:paraId="504C1C9E" w14:textId="77777777" w:rsidR="00172B3D" w:rsidRDefault="00172B3D" w:rsidP="00172B3D"/>
    <w:p w14:paraId="12F2C227" w14:textId="77777777" w:rsidR="00172B3D" w:rsidRDefault="00172B3D" w:rsidP="00172B3D"/>
    <w:p w14:paraId="060F031A" w14:textId="77777777" w:rsidR="00172B3D" w:rsidRDefault="00172B3D" w:rsidP="00172B3D"/>
    <w:p w14:paraId="08F6A104" w14:textId="77777777" w:rsidR="00172B3D" w:rsidRDefault="00172B3D" w:rsidP="00172B3D"/>
    <w:p w14:paraId="788BBC24" w14:textId="77777777" w:rsidR="00172B3D" w:rsidRDefault="00172B3D" w:rsidP="00172B3D"/>
    <w:p w14:paraId="23BD98EE" w14:textId="77777777" w:rsidR="00172B3D" w:rsidRDefault="00172B3D" w:rsidP="00172B3D"/>
    <w:p w14:paraId="3BA0B302" w14:textId="77777777" w:rsidR="00172B3D" w:rsidRDefault="00172B3D" w:rsidP="00172B3D"/>
    <w:p w14:paraId="1F0037AF" w14:textId="77777777" w:rsidR="00172B3D" w:rsidRDefault="00172B3D" w:rsidP="00172B3D"/>
    <w:p w14:paraId="6664F3E3" w14:textId="77777777" w:rsidR="00172B3D" w:rsidRDefault="00172B3D" w:rsidP="00172B3D"/>
    <w:p w14:paraId="49ED37F6" w14:textId="77777777" w:rsidR="00172B3D" w:rsidRDefault="00172B3D" w:rsidP="00172B3D">
      <w:pPr>
        <w:rPr>
          <w:cs/>
        </w:rPr>
      </w:pPr>
    </w:p>
    <w:p w14:paraId="2C88B2CF" w14:textId="77777777" w:rsidR="00172B3D" w:rsidRDefault="00172B3D" w:rsidP="00172B3D"/>
    <w:p w14:paraId="13406BE5" w14:textId="42B34768" w:rsidR="00172B3D" w:rsidRDefault="00172B3D" w:rsidP="00172B3D"/>
    <w:p w14:paraId="72C72C28" w14:textId="5DF5F064" w:rsidR="008D2E65" w:rsidRDefault="008D2E65" w:rsidP="00172B3D"/>
    <w:p w14:paraId="3F1421E4" w14:textId="02650172" w:rsidR="008D2E65" w:rsidRDefault="008D2E65" w:rsidP="00172B3D"/>
    <w:p w14:paraId="77F52F2E" w14:textId="141FDD78" w:rsidR="008D2E65" w:rsidRDefault="008D2E65" w:rsidP="00172B3D"/>
    <w:p w14:paraId="25800269" w14:textId="3AE94A5D" w:rsidR="008D2E65" w:rsidRDefault="008D2E65" w:rsidP="00172B3D"/>
    <w:p w14:paraId="22D6B1EC" w14:textId="21745FF0" w:rsidR="008D2E65" w:rsidRDefault="008D2E65" w:rsidP="00172B3D"/>
    <w:p w14:paraId="08912C51" w14:textId="445DE6C2" w:rsidR="008D2E65" w:rsidRDefault="008D2E65" w:rsidP="00172B3D"/>
    <w:p w14:paraId="616A7751" w14:textId="4C704C45" w:rsidR="008D2E65" w:rsidRDefault="008D2E65" w:rsidP="00172B3D"/>
    <w:p w14:paraId="0B2AD7D9" w14:textId="05A75F13" w:rsidR="008D2E65" w:rsidRDefault="008D2E65" w:rsidP="00172B3D"/>
    <w:p w14:paraId="00F71B12" w14:textId="22D639BD" w:rsidR="008D2E65" w:rsidRDefault="008D2E65" w:rsidP="00172B3D"/>
    <w:p w14:paraId="0F71C3FB" w14:textId="1A783BA1" w:rsidR="008D2E65" w:rsidRDefault="008D2E65" w:rsidP="00172B3D"/>
    <w:p w14:paraId="11945D9B" w14:textId="03D7B16E" w:rsidR="008D2E65" w:rsidRDefault="008D2E65" w:rsidP="00172B3D"/>
    <w:p w14:paraId="04BE87F1" w14:textId="1C71E283" w:rsidR="008D2E65" w:rsidRDefault="008D2E65" w:rsidP="00172B3D"/>
    <w:p w14:paraId="580B6F07" w14:textId="49AF40E9" w:rsidR="008D2E65" w:rsidRDefault="008D2E65" w:rsidP="00172B3D"/>
    <w:p w14:paraId="635A193D" w14:textId="128716E6" w:rsidR="008D2E65" w:rsidRDefault="008D2E65" w:rsidP="00172B3D"/>
    <w:p w14:paraId="638631F2" w14:textId="2E36FA31" w:rsidR="008D2E65" w:rsidRDefault="008D2E65" w:rsidP="00172B3D"/>
    <w:p w14:paraId="0E28E526" w14:textId="51EB90E3" w:rsidR="008D2E65" w:rsidRDefault="008D2E65" w:rsidP="00172B3D"/>
    <w:p w14:paraId="55222323" w14:textId="19AAEB48" w:rsidR="008D2E65" w:rsidRDefault="008D2E65" w:rsidP="00172B3D"/>
    <w:p w14:paraId="4D10DC68" w14:textId="1AE464EA" w:rsidR="008D2E65" w:rsidRDefault="008D2E65" w:rsidP="00172B3D"/>
    <w:p w14:paraId="47002466" w14:textId="6B812A27" w:rsidR="008D2E65" w:rsidRDefault="008D2E65" w:rsidP="00172B3D"/>
    <w:p w14:paraId="553B16D9" w14:textId="56E86643" w:rsidR="008D2E65" w:rsidRDefault="008D2E65" w:rsidP="00172B3D"/>
    <w:p w14:paraId="2CA7F39B" w14:textId="42393DED" w:rsidR="008D2E65" w:rsidRDefault="008D2E65" w:rsidP="00172B3D"/>
    <w:p w14:paraId="290984EA" w14:textId="6D3CDA59" w:rsidR="008D2E65" w:rsidRDefault="008D2E65" w:rsidP="00172B3D"/>
    <w:p w14:paraId="52918443" w14:textId="338BE8F7" w:rsidR="008D2E65" w:rsidRDefault="008D2E65" w:rsidP="00172B3D"/>
    <w:p w14:paraId="1975116B" w14:textId="3B29E680" w:rsidR="008D2E65" w:rsidRDefault="008D2E65" w:rsidP="00172B3D"/>
    <w:p w14:paraId="517C91EB" w14:textId="32F6C0E9" w:rsidR="008D2E65" w:rsidRDefault="008D2E65" w:rsidP="00172B3D"/>
    <w:p w14:paraId="3F536AA2" w14:textId="7E2EA755" w:rsidR="008D2E65" w:rsidRDefault="008D2E65" w:rsidP="00172B3D"/>
    <w:p w14:paraId="5ED669F4" w14:textId="62AB9C11" w:rsidR="008D2E65" w:rsidRDefault="008D2E65" w:rsidP="00172B3D"/>
    <w:p w14:paraId="6C8F1DA0" w14:textId="49708114" w:rsidR="008D2E65" w:rsidRDefault="008D2E65" w:rsidP="00172B3D"/>
    <w:p w14:paraId="7C14C324" w14:textId="438F24FA" w:rsidR="008D2E65" w:rsidRDefault="008D2E65" w:rsidP="00172B3D"/>
    <w:p w14:paraId="658A700C" w14:textId="0AF9656A" w:rsidR="008D2E65" w:rsidRDefault="008D2E65" w:rsidP="00172B3D"/>
    <w:p w14:paraId="1CB439F3" w14:textId="491FD9B9" w:rsidR="008D2E65" w:rsidRDefault="008D2E65" w:rsidP="00172B3D"/>
    <w:p w14:paraId="5A294294" w14:textId="77777777" w:rsidR="008D2E65" w:rsidRDefault="008D2E65" w:rsidP="008D2E65">
      <w:pPr>
        <w:pStyle w:val="Subtitle"/>
        <w:jc w:val="left"/>
        <w:rPr>
          <w:rFonts w:ascii="TH SarabunPSK" w:hAnsi="TH SarabunPSK" w:cs="TH SarabunPS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523C32C4" wp14:editId="6A7464B0">
                <wp:simplePos x="0" y="0"/>
                <wp:positionH relativeFrom="column">
                  <wp:posOffset>5047615</wp:posOffset>
                </wp:positionH>
                <wp:positionV relativeFrom="paragraph">
                  <wp:posOffset>112395</wp:posOffset>
                </wp:positionV>
                <wp:extent cx="777875" cy="33464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75" cy="334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FCFB3D" w14:textId="77777777" w:rsidR="004E7B3F" w:rsidRDefault="004E7B3F" w:rsidP="008D2E65">
                            <w:pPr>
                              <w:jc w:val="right"/>
                              <w:rPr>
                                <w:rFonts w:ascii="TH SarabunPSK" w:hAnsi="TH SarabunPSK" w:cs="TH SarabunPSK"/>
                                <w:szCs w:val="28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Cs w:val="28"/>
                                <w:cs/>
                              </w:rPr>
                              <w:t>(สหกิจ09)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3C32C4" id="Text Box 2" o:spid="_x0000_s1042" type="#_x0000_t202" style="position:absolute;margin-left:397.45pt;margin-top:8.85pt;width:61.25pt;height:26.35pt;z-index:-2516213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" filled="f" stroked="f">
                <v:textbox style="mso-fit-shape-to-text:t">
                  <w:txbxContent>
                    <w:p w14:paraId="50FCFB3D" w14:textId="77777777" w:rsidR="004E7B3F" w:rsidRDefault="004E7B3F" w:rsidP="008D2E65">
                      <w:pPr>
                        <w:jc w:val="right"/>
                        <w:rPr>
                          <w:rFonts w:ascii="TH SarabunPSK" w:hAnsi="TH SarabunPSK" w:cs="TH SarabunPSK"/>
                          <w:szCs w:val="28"/>
                        </w:rPr>
                      </w:pPr>
                      <w:r>
                        <w:rPr>
                          <w:rFonts w:ascii="TH SarabunPSK" w:hAnsi="TH SarabunPSK" w:cs="TH SarabunPSK" w:hint="cs"/>
                          <w:szCs w:val="28"/>
                          <w:cs/>
                        </w:rPr>
                        <w:t>(สหกิจ09)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</w:rPr>
        <w:drawing>
          <wp:inline distT="0" distB="0" distL="0" distR="0" wp14:anchorId="0E47ABD3" wp14:editId="6E97891A">
            <wp:extent cx="259080" cy="472440"/>
            <wp:effectExtent l="0" t="0" r="7620" b="3810"/>
            <wp:docPr id="32" name="Picture 64" descr="logo rmutto_color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rmutto_color n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PageNumber"/>
          <w:rFonts w:ascii="TH SarabunPSK" w:hAnsi="TH SarabunPSK" w:cs="TH SarabunPSK" w:hint="cs"/>
          <w:cs/>
        </w:rPr>
        <w:t xml:space="preserve">  </w:t>
      </w:r>
      <w:r>
        <w:rPr>
          <w:rStyle w:val="PageNumber"/>
          <w:rFonts w:ascii="TH SarabunPSK" w:hAnsi="TH SarabunPSK" w:cs="TH SarabunPSK" w:hint="cs"/>
          <w:sz w:val="28"/>
          <w:szCs w:val="28"/>
          <w:cs/>
        </w:rPr>
        <w:t>มหาวิทยาลัยเทคโนโลยีราชมงคลตะวันออก</w:t>
      </w:r>
      <w:r>
        <w:rPr>
          <w:rStyle w:val="PageNumber"/>
          <w:rFonts w:ascii="TH SarabunPSK" w:hAnsi="TH SarabunPSK" w:cs="TH SarabunPSK" w:hint="cs"/>
          <w:cs/>
        </w:rPr>
        <w:tab/>
      </w:r>
      <w:r>
        <w:rPr>
          <w:rStyle w:val="PageNumber"/>
          <w:rFonts w:ascii="TH SarabunPSK" w:hAnsi="TH SarabunPSK" w:cs="TH SarabunPSK" w:hint="cs"/>
          <w:cs/>
        </w:rPr>
        <w:tab/>
      </w:r>
      <w:r>
        <w:rPr>
          <w:rStyle w:val="PageNumber"/>
          <w:rFonts w:ascii="TH SarabunPSK" w:hAnsi="TH SarabunPSK" w:cs="TH SarabunPSK" w:hint="cs"/>
          <w:cs/>
        </w:rPr>
        <w:tab/>
      </w:r>
      <w:r>
        <w:rPr>
          <w:rStyle w:val="PageNumber"/>
          <w:rFonts w:ascii="TH SarabunPSK" w:hAnsi="TH SarabunPSK" w:cs="TH SarabunPSK" w:hint="cs"/>
          <w:cs/>
        </w:rPr>
        <w:tab/>
      </w:r>
      <w:r>
        <w:rPr>
          <w:rStyle w:val="PageNumber"/>
          <w:rFonts w:ascii="TH SarabunPSK" w:hAnsi="TH SarabunPSK" w:cs="TH SarabunPSK" w:hint="cs"/>
          <w:cs/>
        </w:rPr>
        <w:tab/>
      </w:r>
    </w:p>
    <w:p w14:paraId="7BEC1BFA" w14:textId="77777777" w:rsidR="008D2E65" w:rsidRDefault="008D2E65" w:rsidP="008D2E65">
      <w:pPr>
        <w:spacing w:line="360" w:lineRule="auto"/>
        <w:ind w:right="-874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BFA3B76" w14:textId="77777777" w:rsidR="008D2E65" w:rsidRDefault="008D2E65" w:rsidP="008D2E65">
      <w:pPr>
        <w:spacing w:line="360" w:lineRule="auto"/>
        <w:ind w:right="-874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แบบรายงานการปฏิบัติงานสหกิจศึกษา ประจำสัปดาห์</w:t>
      </w:r>
    </w:p>
    <w:p w14:paraId="39C7D83D" w14:textId="77777777" w:rsidR="008D2E65" w:rsidRDefault="008D2E65" w:rsidP="008D2E65">
      <w:pPr>
        <w:ind w:left="-284" w:right="-874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สาขา ..........วิทยาการคอมพิวเตอร์........................... คณะ ......บริหารธุรกิจและเทคโนโลยีสานสนเทศ.....</w:t>
      </w:r>
    </w:p>
    <w:p w14:paraId="42BF62BE" w14:textId="77777777" w:rsidR="008D2E65" w:rsidRDefault="008D2E65" w:rsidP="008D2E65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****************************************************************************************</w:t>
      </w:r>
    </w:p>
    <w:p w14:paraId="433BF0E9" w14:textId="77777777" w:rsidR="008D2E65" w:rsidRDefault="008D2E65" w:rsidP="008D2E65">
      <w:pPr>
        <w:spacing w:before="240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ชื่อ </w:t>
      </w:r>
      <w:r>
        <w:rPr>
          <w:rFonts w:ascii="TH SarabunPSK" w:hAnsi="TH SarabunPSK" w:cs="TH SarabunPSK" w:hint="cs"/>
          <w:b/>
          <w:bCs/>
          <w:sz w:val="30"/>
          <w:szCs w:val="30"/>
        </w:rPr>
        <w:t>–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นามสกุล   นักศึกษา </w:t>
      </w:r>
      <w:r>
        <w:rPr>
          <w:rFonts w:ascii="TH SarabunPSK" w:hAnsi="TH SarabunPSK" w:cs="TH SarabunPSK" w:hint="cs"/>
          <w:sz w:val="30"/>
          <w:szCs w:val="30"/>
          <w:cs/>
        </w:rPr>
        <w:t>......นายฐาปนพงศ์ จิตต์บุญธรรม.........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รหัสนักศึกษา </w:t>
      </w:r>
      <w:r>
        <w:rPr>
          <w:rFonts w:ascii="TH SarabunPSK" w:hAnsi="TH SarabunPSK" w:cs="TH SarabunPSK" w:hint="cs"/>
          <w:sz w:val="30"/>
          <w:szCs w:val="30"/>
          <w:cs/>
        </w:rPr>
        <w:t>..........025930461031-6...........</w:t>
      </w:r>
    </w:p>
    <w:p w14:paraId="6D95E4F9" w14:textId="77777777" w:rsidR="008D2E65" w:rsidRDefault="008D2E65" w:rsidP="008D2E65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lastRenderedPageBreak/>
        <w:t>หน่วยงาน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 ..........บริษัท การท่าอากาศยานไทย จำกัด </w:t>
      </w:r>
      <w:r>
        <w:rPr>
          <w:rFonts w:ascii="TH SarabunPSK" w:hAnsi="TH SarabunPSK" w:cs="TH SarabunPSK" w:hint="cs"/>
          <w:sz w:val="30"/>
          <w:szCs w:val="30"/>
        </w:rPr>
        <w:t>(</w:t>
      </w:r>
      <w:r>
        <w:rPr>
          <w:rFonts w:ascii="TH SarabunPSK" w:hAnsi="TH SarabunPSK" w:cs="TH SarabunPSK" w:hint="cs"/>
          <w:sz w:val="30"/>
          <w:szCs w:val="30"/>
          <w:cs/>
        </w:rPr>
        <w:t>มหาชน</w:t>
      </w:r>
      <w:r>
        <w:rPr>
          <w:rFonts w:ascii="TH SarabunPSK" w:hAnsi="TH SarabunPSK" w:cs="TH SarabunPSK" w:hint="cs"/>
          <w:sz w:val="30"/>
          <w:szCs w:val="30"/>
        </w:rPr>
        <w:t>)</w:t>
      </w:r>
      <w:r>
        <w:rPr>
          <w:rFonts w:ascii="TH SarabunPSK" w:hAnsi="TH SarabunPSK" w:cs="TH SarabunPSK" w:hint="cs"/>
          <w:sz w:val="30"/>
          <w:szCs w:val="30"/>
          <w:cs/>
        </w:rPr>
        <w:t>..................................................................................</w:t>
      </w:r>
    </w:p>
    <w:p w14:paraId="2A7E057E" w14:textId="77777777" w:rsidR="008D2E65" w:rsidRDefault="008D2E65" w:rsidP="008D2E65">
      <w:pPr>
        <w:pStyle w:val="Header"/>
        <w:tabs>
          <w:tab w:val="left" w:pos="720"/>
        </w:tabs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สถานที่ตั้ง </w:t>
      </w:r>
      <w:r>
        <w:rPr>
          <w:rFonts w:ascii="TH SarabunPSK" w:hAnsi="TH SarabunPSK" w:cs="TH SarabunPSK" w:hint="cs"/>
          <w:sz w:val="30"/>
          <w:szCs w:val="30"/>
          <w:cs/>
        </w:rPr>
        <w:t>.....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.....</w:t>
      </w:r>
      <w:r>
        <w:rPr>
          <w:rFonts w:ascii="TH SarabunPSK" w:hAnsi="TH SarabunPSK" w:cs="TH SarabunPSK" w:hint="cs"/>
          <w:color w:val="000000"/>
          <w:sz w:val="30"/>
          <w:szCs w:val="30"/>
          <w:cs/>
        </w:rPr>
        <w:t>333 ถนนเชิดวุฒากาศ แขวงสีกัน เขตดอนเมือง กรุงเทพฯ 10210 ประเทศไทย............................</w:t>
      </w:r>
    </w:p>
    <w:p w14:paraId="3FA56EF1" w14:textId="7DDEC4A1" w:rsidR="008D2E65" w:rsidRDefault="008D2E65" w:rsidP="008D2E65">
      <w:pPr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สัปดาห์ที่ </w:t>
      </w:r>
      <w:r>
        <w:rPr>
          <w:rFonts w:ascii="TH SarabunPSK" w:hAnsi="TH SarabunPSK" w:cs="TH SarabunPSK" w:hint="cs"/>
          <w:sz w:val="30"/>
          <w:szCs w:val="30"/>
          <w:cs/>
        </w:rPr>
        <w:t>........17..........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ระหว่างวันที่ </w:t>
      </w:r>
      <w:r>
        <w:rPr>
          <w:rFonts w:ascii="TH SarabunPSK" w:hAnsi="TH SarabunPSK" w:cs="TH SarabunPSK" w:hint="cs"/>
          <w:sz w:val="30"/>
          <w:szCs w:val="30"/>
          <w:cs/>
        </w:rPr>
        <w:t>........14.........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เดือน</w:t>
      </w:r>
      <w:r>
        <w:rPr>
          <w:rFonts w:ascii="TH SarabunPSK" w:hAnsi="TH SarabunPSK" w:cs="TH SarabunPSK" w:hint="cs"/>
          <w:sz w:val="30"/>
          <w:szCs w:val="30"/>
          <w:cs/>
        </w:rPr>
        <w:t>..............ตุลาคม......................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พ.ศ. </w:t>
      </w:r>
      <w:r>
        <w:rPr>
          <w:rFonts w:ascii="TH SarabunPSK" w:hAnsi="TH SarabunPSK" w:cs="TH SarabunPSK" w:hint="cs"/>
          <w:sz w:val="30"/>
          <w:szCs w:val="30"/>
          <w:cs/>
        </w:rPr>
        <w:t>...........2562.............</w:t>
      </w:r>
    </w:p>
    <w:p w14:paraId="489DE7EB" w14:textId="104BDB83" w:rsidR="008D2E65" w:rsidRDefault="008D2E65" w:rsidP="008D2E65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</w:r>
      <w:r>
        <w:rPr>
          <w:rFonts w:ascii="TH SarabunPSK" w:hAnsi="TH SarabunPSK" w:cs="TH SarabunPSK" w:hint="cs"/>
          <w:sz w:val="30"/>
          <w:szCs w:val="30"/>
          <w:cs/>
        </w:rPr>
        <w:tab/>
        <w:t xml:space="preserve">  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ถึงวันที่ </w:t>
      </w:r>
      <w:r>
        <w:rPr>
          <w:rFonts w:ascii="TH SarabunPSK" w:hAnsi="TH SarabunPSK" w:cs="TH SarabunPSK" w:hint="cs"/>
          <w:sz w:val="30"/>
          <w:szCs w:val="30"/>
          <w:cs/>
        </w:rPr>
        <w:t>........18........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 เดือน.</w:t>
      </w:r>
      <w:r>
        <w:rPr>
          <w:rFonts w:ascii="TH SarabunPSK" w:hAnsi="TH SarabunPSK" w:cs="TH SarabunPSK" w:hint="cs"/>
          <w:sz w:val="30"/>
          <w:szCs w:val="30"/>
          <w:cs/>
        </w:rPr>
        <w:t>.............ตุลาคม.....................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 xml:space="preserve">พ.ศ. </w:t>
      </w:r>
      <w:r>
        <w:rPr>
          <w:rFonts w:ascii="TH SarabunPSK" w:hAnsi="TH SarabunPSK" w:cs="TH SarabunPSK" w:hint="cs"/>
          <w:sz w:val="30"/>
          <w:szCs w:val="30"/>
          <w:cs/>
        </w:rPr>
        <w:t>............2562.............</w:t>
      </w:r>
    </w:p>
    <w:p w14:paraId="6CD71070" w14:textId="77777777" w:rsidR="008D2E65" w:rsidRDefault="008D2E65" w:rsidP="008D2E65">
      <w:pPr>
        <w:spacing w:before="120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****************************************************************************************</w:t>
      </w:r>
    </w:p>
    <w:p w14:paraId="119E9260" w14:textId="77777777" w:rsidR="008D2E65" w:rsidRDefault="008D2E65" w:rsidP="008D2E65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รายงานการปฏิบัติงานประจำสัปดาห์</w:t>
      </w:r>
    </w:p>
    <w:p w14:paraId="0B621FC1" w14:textId="77777777" w:rsidR="008D2E65" w:rsidRDefault="008D2E65" w:rsidP="008D2E65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งานที่ได้รับมอบหมาย / ปฏิบัติหน้าที่</w:t>
      </w:r>
    </w:p>
    <w:p w14:paraId="4E68EF67" w14:textId="77777777" w:rsidR="008D2E65" w:rsidRDefault="008D2E65" w:rsidP="008D2E65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วิธีการ / ขั้นตอนการปฏิบัติงาน</w:t>
      </w:r>
    </w:p>
    <w:p w14:paraId="2AB5166A" w14:textId="77777777" w:rsidR="008D2E65" w:rsidRDefault="008D2E65" w:rsidP="008D2E65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เครื่องมือ / อุปกรณ์ที่ใช้ในการปฏิบัติงาน</w:t>
      </w:r>
    </w:p>
    <w:p w14:paraId="0029ABBD" w14:textId="77777777" w:rsidR="008D2E65" w:rsidRDefault="008D2E65" w:rsidP="008D2E65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ผลของการปฏิบัติงาน</w:t>
      </w:r>
    </w:p>
    <w:p w14:paraId="59AE3339" w14:textId="77777777" w:rsidR="008D2E65" w:rsidRDefault="008D2E65" w:rsidP="008D2E65">
      <w:pPr>
        <w:numPr>
          <w:ilvl w:val="0"/>
          <w:numId w:val="4"/>
        </w:num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ปัญหา / อุปสรรค</w:t>
      </w:r>
    </w:p>
    <w:p w14:paraId="0AEFE914" w14:textId="77777777" w:rsidR="008D2E65" w:rsidRDefault="008D2E65" w:rsidP="008D2E65">
      <w:pPr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****************************************************************************************</w:t>
      </w:r>
    </w:p>
    <w:p w14:paraId="30CD5E30" w14:textId="77777777" w:rsidR="008D2E65" w:rsidRDefault="008D2E65" w:rsidP="008D2E65">
      <w:pPr>
        <w:rPr>
          <w:rFonts w:ascii="TH SarabunPSK" w:hAnsi="TH SarabunPSK" w:cs="TH SarabunPSK"/>
          <w:b/>
          <w:bCs/>
          <w:sz w:val="30"/>
          <w:szCs w:val="30"/>
          <w:cs/>
        </w:rPr>
      </w:pPr>
    </w:p>
    <w:p w14:paraId="51A31A93" w14:textId="77777777" w:rsidR="008D2E65" w:rsidRDefault="008D2E65" w:rsidP="008D2E65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งานที่ได้รับมอบหมาย</w:t>
      </w:r>
    </w:p>
    <w:p w14:paraId="793F49A6" w14:textId="551D07A0" w:rsidR="008D2E65" w:rsidRDefault="008D2E65" w:rsidP="008D2E65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sz w:val="30"/>
          <w:cs/>
        </w:rPr>
        <w:t xml:space="preserve">แก้คำในส่วนของหลังบ้าน และ ตัด </w:t>
      </w:r>
      <w:r>
        <w:rPr>
          <w:rFonts w:ascii="TH SarabunPSK" w:hAnsi="TH SarabunPSK" w:cs="TH SarabunPSK"/>
          <w:sz w:val="30"/>
        </w:rPr>
        <w:t xml:space="preserve">Privacy </w:t>
      </w:r>
    </w:p>
    <w:p w14:paraId="0BF953C1" w14:textId="77777777" w:rsidR="008D2E65" w:rsidRDefault="008D2E65" w:rsidP="008D2E65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ขั้นตอนการปฏับัติงาน</w:t>
      </w:r>
    </w:p>
    <w:p w14:paraId="770EBCB2" w14:textId="77777777" w:rsidR="008D2E65" w:rsidRDefault="008D2E65" w:rsidP="008D2E65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sz w:val="30"/>
          <w:cs/>
        </w:rPr>
        <w:t xml:space="preserve">ทดสอบบนหน้า </w:t>
      </w:r>
      <w:r>
        <w:rPr>
          <w:rFonts w:ascii="TH SarabunPSK" w:hAnsi="TH SarabunPSK" w:cs="TH SarabunPSK" w:hint="cs"/>
          <w:sz w:val="30"/>
        </w:rPr>
        <w:t xml:space="preserve">Test </w:t>
      </w:r>
      <w:r>
        <w:rPr>
          <w:rFonts w:ascii="TH SarabunPSK" w:hAnsi="TH SarabunPSK" w:cs="TH SarabunPSK" w:hint="cs"/>
          <w:sz w:val="30"/>
          <w:cs/>
        </w:rPr>
        <w:t>แล้วนำไปใช้ในหน้าจริง</w:t>
      </w:r>
    </w:p>
    <w:p w14:paraId="7A665B03" w14:textId="77777777" w:rsidR="008D2E65" w:rsidRDefault="008D2E65" w:rsidP="008D2E65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อุปกรณ์ที่ใช้ในการปฏิบัติ</w:t>
      </w:r>
    </w:p>
    <w:p w14:paraId="43BE7987" w14:textId="77777777" w:rsidR="008D2E65" w:rsidRDefault="008D2E65" w:rsidP="008D2E65">
      <w:pPr>
        <w:spacing w:line="276" w:lineRule="auto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b/>
          <w:bCs/>
          <w:sz w:val="30"/>
        </w:rPr>
        <w:t xml:space="preserve">           Hardware</w:t>
      </w:r>
    </w:p>
    <w:p w14:paraId="7D48F832" w14:textId="77777777" w:rsidR="008D2E65" w:rsidRDefault="008D2E65" w:rsidP="008D2E65">
      <w:pPr>
        <w:spacing w:line="276" w:lineRule="auto"/>
        <w:ind w:left="7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</w:rPr>
        <w:t xml:space="preserve">      </w:t>
      </w:r>
      <w:r>
        <w:rPr>
          <w:rFonts w:ascii="TH SarabunPSK" w:hAnsi="TH SarabunPSK" w:cs="TH SarabunPSK" w:hint="cs"/>
          <w:b/>
          <w:bCs/>
          <w:sz w:val="30"/>
        </w:rPr>
        <w:t xml:space="preserve">-  </w:t>
      </w:r>
      <w:r>
        <w:rPr>
          <w:rFonts w:ascii="TH SarabunPSK" w:hAnsi="TH SarabunPSK" w:cs="TH SarabunPSK" w:hint="cs"/>
          <w:sz w:val="30"/>
          <w:szCs w:val="30"/>
        </w:rPr>
        <w:t>Notebook</w:t>
      </w:r>
    </w:p>
    <w:p w14:paraId="7366934B" w14:textId="77777777" w:rsidR="008D2E65" w:rsidRDefault="008D2E65" w:rsidP="008D2E65">
      <w:pPr>
        <w:spacing w:line="276" w:lineRule="auto"/>
        <w:ind w:left="7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</w:rPr>
        <w:t xml:space="preserve">      -</w:t>
      </w:r>
      <w:r>
        <w:rPr>
          <w:rFonts w:ascii="TH SarabunPSK" w:hAnsi="TH SarabunPSK" w:cs="TH SarabunPSK" w:hint="cs"/>
          <w:sz w:val="30"/>
          <w:szCs w:val="30"/>
        </w:rPr>
        <w:t xml:space="preserve">  Mouse</w:t>
      </w:r>
    </w:p>
    <w:p w14:paraId="412D8B46" w14:textId="77777777" w:rsidR="008D2E65" w:rsidRDefault="008D2E65" w:rsidP="008D2E65">
      <w:pPr>
        <w:spacing w:line="276" w:lineRule="auto"/>
        <w:ind w:left="720"/>
        <w:rPr>
          <w:rFonts w:ascii="TH SarabunPSK" w:hAnsi="TH SarabunPSK" w:cs="TH SarabunPSK"/>
          <w:b/>
          <w:bCs/>
          <w:sz w:val="30"/>
        </w:rPr>
      </w:pPr>
      <w:r>
        <w:rPr>
          <w:rFonts w:ascii="TH SarabunPSK" w:hAnsi="TH SarabunPSK" w:cs="TH SarabunPSK" w:hint="cs"/>
          <w:b/>
          <w:bCs/>
          <w:sz w:val="30"/>
        </w:rPr>
        <w:t>Software</w:t>
      </w:r>
    </w:p>
    <w:p w14:paraId="0B44CCFB" w14:textId="77777777" w:rsidR="008D2E65" w:rsidRDefault="008D2E65" w:rsidP="008D2E65">
      <w:pPr>
        <w:spacing w:line="276" w:lineRule="auto"/>
        <w:ind w:left="720"/>
        <w:rPr>
          <w:rFonts w:ascii="TH SarabunPSK" w:hAnsi="TH SarabunPSK" w:cs="TH SarabunPSK"/>
          <w:sz w:val="30"/>
        </w:rPr>
      </w:pPr>
      <w:r>
        <w:rPr>
          <w:rFonts w:ascii="TH SarabunPSK" w:hAnsi="TH SarabunPSK" w:cs="TH SarabunPSK" w:hint="cs"/>
          <w:b/>
          <w:bCs/>
          <w:sz w:val="30"/>
        </w:rPr>
        <w:t xml:space="preserve"> </w:t>
      </w:r>
      <w:r>
        <w:rPr>
          <w:rFonts w:ascii="TH SarabunPSK" w:hAnsi="TH SarabunPSK" w:cs="TH SarabunPSK" w:hint="cs"/>
          <w:sz w:val="30"/>
        </w:rPr>
        <w:t xml:space="preserve">     -  Visual Studio Code</w:t>
      </w:r>
    </w:p>
    <w:p w14:paraId="697876C6" w14:textId="77777777" w:rsidR="008D2E65" w:rsidRDefault="008D2E65" w:rsidP="008D2E65">
      <w:pPr>
        <w:spacing w:line="276" w:lineRule="auto"/>
        <w:ind w:left="720"/>
        <w:rPr>
          <w:rFonts w:ascii="TH SarabunPSK" w:hAnsi="TH SarabunPSK" w:cs="TH SarabunPSK"/>
          <w:sz w:val="30"/>
        </w:rPr>
      </w:pPr>
      <w:r>
        <w:rPr>
          <w:rFonts w:ascii="TH SarabunPSK" w:hAnsi="TH SarabunPSK" w:cs="TH SarabunPSK" w:hint="cs"/>
          <w:sz w:val="30"/>
        </w:rPr>
        <w:t xml:space="preserve">      -  </w:t>
      </w:r>
      <w:proofErr w:type="spellStart"/>
      <w:r>
        <w:rPr>
          <w:rFonts w:ascii="TH SarabunPSK" w:hAnsi="TH SarabunPSK" w:cs="TH SarabunPSK" w:hint="cs"/>
          <w:sz w:val="30"/>
        </w:rPr>
        <w:t>Xampp</w:t>
      </w:r>
      <w:proofErr w:type="spellEnd"/>
    </w:p>
    <w:p w14:paraId="4D716F9B" w14:textId="77777777" w:rsidR="008D2E65" w:rsidRDefault="008D2E65" w:rsidP="008D2E65">
      <w:pPr>
        <w:spacing w:line="276" w:lineRule="auto"/>
        <w:ind w:left="7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cs/>
        </w:rPr>
        <w:t xml:space="preserve">      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- </w:t>
      </w:r>
      <w:r>
        <w:rPr>
          <w:rFonts w:ascii="TH SarabunPSK" w:hAnsi="TH SarabunPSK" w:cs="TH SarabunPSK" w:hint="cs"/>
          <w:sz w:val="30"/>
          <w:szCs w:val="30"/>
        </w:rPr>
        <w:t xml:space="preserve"> </w:t>
      </w:r>
      <w:proofErr w:type="spellStart"/>
      <w:r>
        <w:rPr>
          <w:rFonts w:ascii="TH SarabunPSK" w:hAnsi="TH SarabunPSK" w:cs="TH SarabunPSK" w:hint="cs"/>
          <w:sz w:val="30"/>
          <w:szCs w:val="30"/>
        </w:rPr>
        <w:t>Filezilla</w:t>
      </w:r>
      <w:proofErr w:type="spellEnd"/>
    </w:p>
    <w:p w14:paraId="13D379CF" w14:textId="77777777" w:rsidR="008D2E65" w:rsidRDefault="008D2E65" w:rsidP="008D2E65">
      <w:pPr>
        <w:spacing w:line="276" w:lineRule="auto"/>
        <w:ind w:left="72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</w:rPr>
        <w:t xml:space="preserve">      -  </w:t>
      </w:r>
      <w:proofErr w:type="spellStart"/>
      <w:r>
        <w:rPr>
          <w:rFonts w:ascii="TH SarabunPSK" w:hAnsi="TH SarabunPSK" w:cs="TH SarabunPSK" w:hint="cs"/>
          <w:sz w:val="30"/>
          <w:szCs w:val="30"/>
        </w:rPr>
        <w:t>Github</w:t>
      </w:r>
      <w:proofErr w:type="spellEnd"/>
      <w:r>
        <w:rPr>
          <w:rFonts w:ascii="TH SarabunPSK" w:hAnsi="TH SarabunPSK" w:cs="TH SarabunPSK" w:hint="cs"/>
          <w:sz w:val="30"/>
          <w:szCs w:val="30"/>
          <w:cs/>
        </w:rPr>
        <w:t xml:space="preserve">   </w:t>
      </w:r>
    </w:p>
    <w:p w14:paraId="32F4AE47" w14:textId="77777777" w:rsidR="008D2E65" w:rsidRDefault="008D2E65" w:rsidP="008D2E65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ผลของการปฏิบัติงาน</w:t>
      </w:r>
    </w:p>
    <w:p w14:paraId="6FCE967B" w14:textId="77777777" w:rsidR="008D2E65" w:rsidRDefault="008D2E65" w:rsidP="008D2E65">
      <w:pPr>
        <w:pStyle w:val="ListParagraph"/>
        <w:numPr>
          <w:ilvl w:val="0"/>
          <w:numId w:val="5"/>
        </w:numPr>
        <w:spacing w:line="276" w:lineRule="auto"/>
        <w:rPr>
          <w:rFonts w:ascii="TH SarabunPSK" w:hAnsi="TH SarabunPSK" w:cs="TH SarabunPSK"/>
          <w:sz w:val="30"/>
        </w:rPr>
      </w:pPr>
      <w:r>
        <w:rPr>
          <w:rFonts w:ascii="TH SarabunPSK" w:hAnsi="TH SarabunPSK" w:cs="TH SarabunPSK" w:hint="cs"/>
          <w:sz w:val="30"/>
          <w:cs/>
        </w:rPr>
        <w:t>โปรแกรมเสร็จสมบูรณ์</w:t>
      </w:r>
    </w:p>
    <w:p w14:paraId="636FF1D4" w14:textId="1CEA610B" w:rsidR="008D2E65" w:rsidRDefault="008D2E65" w:rsidP="008D2E65">
      <w:pPr>
        <w:pStyle w:val="ListParagraph"/>
        <w:spacing w:line="276" w:lineRule="auto"/>
        <w:rPr>
          <w:rFonts w:ascii="TH SarabunPSK" w:hAnsi="TH SarabunPSK" w:cs="TH SarabunPSK"/>
          <w:sz w:val="30"/>
        </w:rPr>
      </w:pPr>
    </w:p>
    <w:p w14:paraId="6699B125" w14:textId="77777777" w:rsidR="008D2E65" w:rsidRDefault="008D2E65" w:rsidP="008D2E65">
      <w:pPr>
        <w:pStyle w:val="ListParagraph"/>
        <w:spacing w:line="276" w:lineRule="auto"/>
        <w:rPr>
          <w:rFonts w:ascii="TH SarabunPSK" w:hAnsi="TH SarabunPSK" w:cs="TH SarabunPSK"/>
          <w:sz w:val="30"/>
        </w:rPr>
      </w:pPr>
    </w:p>
    <w:p w14:paraId="589D49AD" w14:textId="77777777" w:rsidR="008D2E65" w:rsidRDefault="008D2E65" w:rsidP="008D2E65">
      <w:pPr>
        <w:spacing w:line="276" w:lineRule="auto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ปัญหาและอุปสรรค</w:t>
      </w:r>
    </w:p>
    <w:p w14:paraId="637A4B4E" w14:textId="1C963C27" w:rsidR="008D2E65" w:rsidRPr="008D2E65" w:rsidRDefault="008D2E65" w:rsidP="008D2E65">
      <w:pPr>
        <w:pStyle w:val="ListParagraph"/>
        <w:numPr>
          <w:ilvl w:val="0"/>
          <w:numId w:val="5"/>
        </w:numPr>
        <w:rPr>
          <w:rFonts w:ascii="TH SarabunPSK" w:hAnsi="TH SarabunPSK" w:cs="TH SarabunPSK"/>
          <w:b/>
          <w:bCs/>
          <w:sz w:val="30"/>
        </w:rPr>
      </w:pPr>
    </w:p>
    <w:p w14:paraId="65A7DF94" w14:textId="77777777" w:rsidR="008D2E65" w:rsidRDefault="008D2E65" w:rsidP="008D2E65">
      <w:pPr>
        <w:rPr>
          <w:rFonts w:ascii="TH SarabunPSK" w:hAnsi="TH SarabunPSK" w:cs="TH SarabunPSK"/>
          <w:b/>
          <w:bCs/>
          <w:sz w:val="30"/>
        </w:rPr>
      </w:pPr>
    </w:p>
    <w:p w14:paraId="74390E59" w14:textId="77777777" w:rsidR="008D2E65" w:rsidRPr="00923775" w:rsidRDefault="008D2E65" w:rsidP="008D2E65">
      <w:pPr>
        <w:tabs>
          <w:tab w:val="center" w:pos="6300"/>
        </w:tabs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</w:rPr>
        <w:tab/>
      </w:r>
      <w:r w:rsidRPr="00923775">
        <w:rPr>
          <w:rFonts w:ascii="TH SarabunPSK" w:hAnsi="TH SarabunPSK" w:cs="TH SarabunPSK"/>
          <w:sz w:val="30"/>
          <w:szCs w:val="30"/>
        </w:rPr>
        <w:t>……………………………</w:t>
      </w:r>
      <w:r>
        <w:rPr>
          <w:rFonts w:ascii="TH SarabunPSK" w:hAnsi="TH SarabunPSK" w:cs="TH SarabunPSK"/>
          <w:sz w:val="30"/>
          <w:szCs w:val="30"/>
        </w:rPr>
        <w:t>………</w:t>
      </w:r>
      <w:r w:rsidRPr="00923775">
        <w:rPr>
          <w:rFonts w:ascii="TH SarabunPSK" w:hAnsi="TH SarabunPSK" w:cs="TH SarabunPSK"/>
          <w:sz w:val="30"/>
          <w:szCs w:val="30"/>
        </w:rPr>
        <w:t>…………...</w:t>
      </w:r>
      <w:r>
        <w:rPr>
          <w:rFonts w:ascii="TH SarabunPSK" w:hAnsi="TH SarabunPSK" w:cs="TH SarabunPSK"/>
          <w:sz w:val="30"/>
          <w:szCs w:val="30"/>
        </w:rPr>
        <w:t xml:space="preserve"> </w:t>
      </w:r>
      <w:r w:rsidRPr="00923775">
        <w:rPr>
          <w:rFonts w:ascii="TH SarabunPSK" w:hAnsi="TH SarabunPSK" w:cs="TH SarabunPSK"/>
          <w:sz w:val="30"/>
          <w:szCs w:val="30"/>
          <w:cs/>
        </w:rPr>
        <w:t>ผู้ดูแลการปฏิบัติงานของนักศึกษา</w:t>
      </w:r>
    </w:p>
    <w:p w14:paraId="4BE86784" w14:textId="77777777" w:rsidR="008D2E65" w:rsidRDefault="008D2E65" w:rsidP="008D2E65">
      <w:pPr>
        <w:tabs>
          <w:tab w:val="center" w:pos="5040"/>
        </w:tabs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</w:rPr>
        <w:lastRenderedPageBreak/>
        <w:tab/>
      </w:r>
      <w:r w:rsidRPr="00923775">
        <w:rPr>
          <w:rFonts w:ascii="TH SarabunPSK" w:hAnsi="TH SarabunPSK" w:cs="TH SarabunPSK"/>
          <w:sz w:val="30"/>
          <w:szCs w:val="30"/>
        </w:rPr>
        <w:t>(</w:t>
      </w:r>
      <w:r>
        <w:rPr>
          <w:rFonts w:ascii="TH SarabunPSK" w:hAnsi="TH SarabunPSK" w:cs="TH SarabunPSK"/>
          <w:sz w:val="30"/>
          <w:szCs w:val="30"/>
        </w:rPr>
        <w:t>.</w:t>
      </w:r>
      <w:proofErr w:type="gramStart"/>
      <w:r w:rsidRPr="00923775">
        <w:rPr>
          <w:rFonts w:ascii="TH SarabunPSK" w:hAnsi="TH SarabunPSK" w:cs="TH SarabunPSK"/>
          <w:sz w:val="30"/>
          <w:szCs w:val="30"/>
        </w:rPr>
        <w:t>…</w:t>
      </w:r>
      <w:r>
        <w:rPr>
          <w:rFonts w:ascii="TH SarabunPSK" w:hAnsi="TH SarabunPSK" w:cs="TH SarabunPSK"/>
          <w:sz w:val="30"/>
          <w:szCs w:val="30"/>
        </w:rPr>
        <w:t>.</w:t>
      </w:r>
      <w:r>
        <w:rPr>
          <w:rFonts w:ascii="TH SarabunPSK" w:hAnsi="TH SarabunPSK" w:cs="TH SarabunPSK" w:hint="cs"/>
          <w:sz w:val="30"/>
          <w:szCs w:val="30"/>
          <w:cs/>
        </w:rPr>
        <w:t>นายดณุพล</w:t>
      </w:r>
      <w:proofErr w:type="gramEnd"/>
      <w:r>
        <w:rPr>
          <w:rFonts w:ascii="TH SarabunPSK" w:hAnsi="TH SarabunPSK" w:cs="TH SarabunPSK" w:hint="cs"/>
          <w:sz w:val="30"/>
          <w:szCs w:val="30"/>
          <w:cs/>
        </w:rPr>
        <w:t xml:space="preserve"> ค่ายหนองสวน</w:t>
      </w:r>
      <w:r>
        <w:rPr>
          <w:rFonts w:ascii="TH SarabunPSK" w:hAnsi="TH SarabunPSK" w:cs="TH SarabunPSK"/>
          <w:sz w:val="30"/>
          <w:szCs w:val="30"/>
        </w:rPr>
        <w:t>.</w:t>
      </w:r>
      <w:r w:rsidRPr="00923775">
        <w:rPr>
          <w:rFonts w:ascii="TH SarabunPSK" w:hAnsi="TH SarabunPSK" w:cs="TH SarabunPSK"/>
          <w:sz w:val="30"/>
          <w:szCs w:val="30"/>
        </w:rPr>
        <w:t>.</w:t>
      </w:r>
      <w:r>
        <w:rPr>
          <w:rFonts w:ascii="TH SarabunPSK" w:hAnsi="TH SarabunPSK" w:cs="TH SarabunPSK"/>
          <w:sz w:val="30"/>
          <w:szCs w:val="30"/>
        </w:rPr>
        <w:t>.</w:t>
      </w:r>
      <w:r w:rsidRPr="00923775">
        <w:rPr>
          <w:rFonts w:ascii="TH SarabunPSK" w:hAnsi="TH SarabunPSK" w:cs="TH SarabunPSK"/>
          <w:sz w:val="30"/>
          <w:szCs w:val="30"/>
        </w:rPr>
        <w:t>..)</w:t>
      </w:r>
    </w:p>
    <w:p w14:paraId="2DD7FE1C" w14:textId="73E97A80" w:rsidR="008D2E65" w:rsidRDefault="008D2E65" w:rsidP="008D2E65">
      <w:pPr>
        <w:tabs>
          <w:tab w:val="center" w:pos="6300"/>
        </w:tabs>
        <w:rPr>
          <w:rStyle w:val="PageNumber"/>
        </w:rPr>
      </w:pPr>
      <w:r>
        <w:rPr>
          <w:rFonts w:ascii="TH SarabunPSK" w:hAnsi="TH SarabunPSK" w:cs="TH SarabunPSK"/>
          <w:sz w:val="30"/>
          <w:szCs w:val="30"/>
        </w:rPr>
        <w:t xml:space="preserve">                                                            …18.../…</w:t>
      </w:r>
      <w:r>
        <w:rPr>
          <w:rFonts w:ascii="TH SarabunPSK" w:hAnsi="TH SarabunPSK" w:cs="TH SarabunPSK" w:hint="cs"/>
          <w:sz w:val="30"/>
          <w:szCs w:val="30"/>
          <w:cs/>
        </w:rPr>
        <w:t>ตุลาคม</w:t>
      </w:r>
      <w:proofErr w:type="gramStart"/>
      <w:r>
        <w:rPr>
          <w:rFonts w:ascii="TH SarabunPSK" w:hAnsi="TH SarabunPSK" w:cs="TH SarabunPSK"/>
          <w:sz w:val="30"/>
          <w:szCs w:val="30"/>
        </w:rPr>
        <w:t>…./</w:t>
      </w:r>
      <w:proofErr w:type="gramEnd"/>
      <w:r>
        <w:rPr>
          <w:rFonts w:ascii="TH SarabunPSK" w:hAnsi="TH SarabunPSK" w:cs="TH SarabunPSK"/>
          <w:sz w:val="30"/>
          <w:szCs w:val="30"/>
        </w:rPr>
        <w:t>…2562…</w:t>
      </w:r>
      <w:r>
        <w:rPr>
          <w:rFonts w:ascii="TH SarabunPSK" w:hAnsi="TH SarabunPSK" w:cs="TH SarabunPSK" w:hint="cs"/>
          <w:sz w:val="30"/>
          <w:szCs w:val="30"/>
          <w:cs/>
        </w:rPr>
        <w:tab/>
      </w:r>
    </w:p>
    <w:p w14:paraId="65F05BC1" w14:textId="77777777" w:rsidR="008D2E65" w:rsidRDefault="008D2E65" w:rsidP="00172B3D"/>
    <w:p w14:paraId="2977E89D" w14:textId="77777777" w:rsidR="00172B3D" w:rsidRDefault="00172B3D" w:rsidP="00172B3D"/>
    <w:p w14:paraId="2E804E1C" w14:textId="77777777" w:rsidR="00172B3D" w:rsidRDefault="00172B3D" w:rsidP="00172B3D">
      <w:pPr>
        <w:tabs>
          <w:tab w:val="center" w:pos="5040"/>
        </w:tabs>
        <w:rPr>
          <w:rStyle w:val="PageNumber"/>
        </w:rPr>
      </w:pPr>
    </w:p>
    <w:p w14:paraId="5B42E5CC" w14:textId="77777777" w:rsidR="00172B3D" w:rsidRDefault="00172B3D" w:rsidP="00172B3D"/>
    <w:p w14:paraId="3076B66D" w14:textId="77777777" w:rsidR="00172B3D" w:rsidRDefault="00172B3D" w:rsidP="00172B3D"/>
    <w:p w14:paraId="55413BFA" w14:textId="77777777" w:rsidR="00172B3D" w:rsidRDefault="00172B3D" w:rsidP="00172B3D"/>
    <w:p w14:paraId="42A6D17E" w14:textId="77777777" w:rsidR="00172B3D" w:rsidRDefault="00172B3D" w:rsidP="00172B3D"/>
    <w:p w14:paraId="14BFA94A" w14:textId="77777777" w:rsidR="00172B3D" w:rsidRDefault="00172B3D" w:rsidP="00172B3D"/>
    <w:p w14:paraId="17CE3F8C" w14:textId="77777777" w:rsidR="00172B3D" w:rsidRDefault="00172B3D" w:rsidP="00172B3D"/>
    <w:p w14:paraId="5E689228" w14:textId="77777777" w:rsidR="00172B3D" w:rsidRDefault="00172B3D" w:rsidP="00172B3D"/>
    <w:p w14:paraId="6CBC007D" w14:textId="77777777" w:rsidR="00172B3D" w:rsidRDefault="00172B3D" w:rsidP="00172B3D"/>
    <w:p w14:paraId="036BB433" w14:textId="77777777" w:rsidR="00172B3D" w:rsidRDefault="00172B3D" w:rsidP="00172B3D"/>
    <w:p w14:paraId="55ECB482" w14:textId="77777777" w:rsidR="00172B3D" w:rsidRDefault="00172B3D" w:rsidP="00172B3D"/>
    <w:p w14:paraId="74D5D0F7" w14:textId="77777777" w:rsidR="00172B3D" w:rsidRDefault="00172B3D" w:rsidP="00172B3D">
      <w:pPr>
        <w:rPr>
          <w:cs/>
        </w:rPr>
      </w:pPr>
    </w:p>
    <w:p w14:paraId="49BE8998" w14:textId="77777777" w:rsidR="00172B3D" w:rsidRDefault="00172B3D" w:rsidP="00172B3D"/>
    <w:p w14:paraId="2DB15B6B" w14:textId="77777777" w:rsidR="00172B3D" w:rsidRDefault="00172B3D" w:rsidP="00172B3D"/>
    <w:p w14:paraId="080CF17D" w14:textId="77777777" w:rsidR="00172B3D" w:rsidRDefault="00172B3D" w:rsidP="00172B3D"/>
    <w:p w14:paraId="0444F0D7" w14:textId="77777777" w:rsidR="00172B3D" w:rsidRPr="004F1F3E" w:rsidRDefault="00172B3D" w:rsidP="004F1F3E">
      <w:pPr>
        <w:tabs>
          <w:tab w:val="center" w:pos="5040"/>
        </w:tabs>
        <w:rPr>
          <w:rStyle w:val="PageNumber"/>
          <w:rFonts w:ascii="TH SarabunPSK" w:hAnsi="TH SarabunPSK" w:cs="TH SarabunPSK"/>
          <w:sz w:val="30"/>
          <w:szCs w:val="30"/>
        </w:rPr>
      </w:pPr>
    </w:p>
    <w:sectPr w:rsidR="00172B3D" w:rsidRPr="004F1F3E" w:rsidSect="00960D53">
      <w:pgSz w:w="11906" w:h="16838"/>
      <w:pgMar w:top="426" w:right="1133" w:bottom="1440" w:left="1701" w:header="709" w:footer="15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E7925"/>
    <w:multiLevelType w:val="hybridMultilevel"/>
    <w:tmpl w:val="1ADA9D1A"/>
    <w:lvl w:ilvl="0" w:tplc="8F7638E6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74B74"/>
    <w:multiLevelType w:val="hybridMultilevel"/>
    <w:tmpl w:val="983A83FC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cs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33865CFA"/>
    <w:multiLevelType w:val="hybridMultilevel"/>
    <w:tmpl w:val="3B9E9BD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F4166A6"/>
    <w:multiLevelType w:val="hybridMultilevel"/>
    <w:tmpl w:val="3F90F89C"/>
    <w:lvl w:ilvl="0" w:tplc="FFFFFFF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FE05812"/>
    <w:multiLevelType w:val="hybridMultilevel"/>
    <w:tmpl w:val="7C041AB4"/>
    <w:lvl w:ilvl="0" w:tplc="FFFFFFF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C7E"/>
    <w:rsid w:val="00022EB2"/>
    <w:rsid w:val="00023E58"/>
    <w:rsid w:val="000444C0"/>
    <w:rsid w:val="00083004"/>
    <w:rsid w:val="00091015"/>
    <w:rsid w:val="000A22D5"/>
    <w:rsid w:val="000C70C7"/>
    <w:rsid w:val="001022B3"/>
    <w:rsid w:val="00172B3D"/>
    <w:rsid w:val="001F7982"/>
    <w:rsid w:val="00202B2D"/>
    <w:rsid w:val="00213389"/>
    <w:rsid w:val="00224C7E"/>
    <w:rsid w:val="002351EE"/>
    <w:rsid w:val="002E6FD1"/>
    <w:rsid w:val="002F63FD"/>
    <w:rsid w:val="00477A3B"/>
    <w:rsid w:val="004E7B3F"/>
    <w:rsid w:val="004F1F3E"/>
    <w:rsid w:val="00500CA8"/>
    <w:rsid w:val="0052780F"/>
    <w:rsid w:val="00536514"/>
    <w:rsid w:val="00562DE9"/>
    <w:rsid w:val="005B7894"/>
    <w:rsid w:val="00662DB1"/>
    <w:rsid w:val="006B41B9"/>
    <w:rsid w:val="006C7933"/>
    <w:rsid w:val="006E2C2E"/>
    <w:rsid w:val="00720D36"/>
    <w:rsid w:val="00722A6C"/>
    <w:rsid w:val="00736F48"/>
    <w:rsid w:val="007E2077"/>
    <w:rsid w:val="00874C96"/>
    <w:rsid w:val="008A5E1C"/>
    <w:rsid w:val="008D2E65"/>
    <w:rsid w:val="008E3C46"/>
    <w:rsid w:val="00960D53"/>
    <w:rsid w:val="00984571"/>
    <w:rsid w:val="00A41D76"/>
    <w:rsid w:val="00AD0966"/>
    <w:rsid w:val="00B01B2E"/>
    <w:rsid w:val="00B06A1F"/>
    <w:rsid w:val="00B06FBC"/>
    <w:rsid w:val="00B51720"/>
    <w:rsid w:val="00BA49AB"/>
    <w:rsid w:val="00BD000F"/>
    <w:rsid w:val="00BD4839"/>
    <w:rsid w:val="00C1176F"/>
    <w:rsid w:val="00C212DC"/>
    <w:rsid w:val="00C34ECA"/>
    <w:rsid w:val="00CA444F"/>
    <w:rsid w:val="00CB2696"/>
    <w:rsid w:val="00CB73D8"/>
    <w:rsid w:val="00D86828"/>
    <w:rsid w:val="00DA557D"/>
    <w:rsid w:val="00DC3B4B"/>
    <w:rsid w:val="00E1342B"/>
    <w:rsid w:val="00E7668B"/>
    <w:rsid w:val="00E83440"/>
    <w:rsid w:val="00F32005"/>
    <w:rsid w:val="00F8227B"/>
    <w:rsid w:val="00FC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EA741"/>
  <w15:chartTrackingRefBased/>
  <w15:docId w15:val="{C3F3F97B-F7D7-4C04-90A1-C6AC715A8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36514"/>
    <w:pPr>
      <w:spacing w:after="0" w:line="240" w:lineRule="auto"/>
    </w:pPr>
    <w:rPr>
      <w:rFonts w:ascii="Times New Roman" w:eastAsia="Times New Roman" w:hAnsi="Times New Roman" w:cs="Angsana New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36514"/>
    <w:pPr>
      <w:keepNext/>
      <w:outlineLvl w:val="0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2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1E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DB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36514"/>
    <w:rPr>
      <w:rFonts w:ascii="Times New Roman" w:eastAsia="Times New Roman" w:hAnsi="Times New Roman" w:cs="Angsana New"/>
      <w:b/>
      <w:bCs/>
      <w:sz w:val="24"/>
      <w:szCs w:val="24"/>
    </w:rPr>
  </w:style>
  <w:style w:type="paragraph" w:styleId="Subtitle">
    <w:name w:val="Subtitle"/>
    <w:basedOn w:val="Normal"/>
    <w:link w:val="SubtitleChar"/>
    <w:qFormat/>
    <w:rsid w:val="00536514"/>
    <w:pPr>
      <w:jc w:val="center"/>
    </w:pPr>
    <w:rPr>
      <w:rFonts w:ascii="Browallia New" w:hAnsi="Browallia New" w:cs="Browallia New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536514"/>
    <w:rPr>
      <w:rFonts w:ascii="Browallia New" w:eastAsia="Times New Roman" w:hAnsi="Browallia New" w:cs="Browallia New"/>
      <w:b/>
      <w:bCs/>
      <w:sz w:val="32"/>
      <w:szCs w:val="32"/>
    </w:rPr>
  </w:style>
  <w:style w:type="paragraph" w:styleId="Footer">
    <w:name w:val="footer"/>
    <w:basedOn w:val="Normal"/>
    <w:link w:val="FooterChar"/>
    <w:rsid w:val="00536514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rsid w:val="00536514"/>
    <w:rPr>
      <w:rFonts w:ascii="Times New Roman" w:eastAsia="Times New Roman" w:hAnsi="Times New Roman" w:cs="Angsana New"/>
      <w:sz w:val="24"/>
      <w:szCs w:val="24"/>
      <w:lang w:val="x-none" w:eastAsia="x-none"/>
    </w:rPr>
  </w:style>
  <w:style w:type="character" w:styleId="PageNumber">
    <w:name w:val="page number"/>
    <w:basedOn w:val="DefaultParagraphFont"/>
    <w:rsid w:val="00536514"/>
  </w:style>
  <w:style w:type="paragraph" w:styleId="Header">
    <w:name w:val="header"/>
    <w:basedOn w:val="Normal"/>
    <w:link w:val="HeaderChar"/>
    <w:rsid w:val="0053651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536514"/>
    <w:rPr>
      <w:rFonts w:ascii="Times New Roman" w:eastAsia="Times New Roman" w:hAnsi="Times New Roman" w:cs="Angsana New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2D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1EE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Title">
    <w:name w:val="Title"/>
    <w:basedOn w:val="Normal"/>
    <w:link w:val="TitleChar"/>
    <w:qFormat/>
    <w:rsid w:val="001022B3"/>
    <w:pPr>
      <w:jc w:val="center"/>
    </w:pPr>
    <w:rPr>
      <w:rFonts w:ascii="Browallia New" w:hAnsi="Browallia New" w:cs="Browallia New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022B3"/>
    <w:rPr>
      <w:rFonts w:ascii="Browallia New" w:eastAsia="Times New Roman" w:hAnsi="Browallia New" w:cs="Browallia New"/>
      <w:sz w:val="32"/>
      <w:szCs w:val="3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D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paragraph" w:styleId="ListParagraph">
    <w:name w:val="List Paragraph"/>
    <w:basedOn w:val="Normal"/>
    <w:uiPriority w:val="34"/>
    <w:qFormat/>
    <w:rsid w:val="00CB2696"/>
    <w:pPr>
      <w:ind w:left="720"/>
      <w:contextualSpacing/>
    </w:pPr>
    <w:rPr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3650;&#3611;&#3619;&#3648;&#3592;&#3588;&#3626;&#3627;&#3585;&#3636;&#3592;\&#3619;&#3641;&#3611;&#3648;&#3621;&#3656;&#3617;&#3619;&#3634;&#3618;&#3591;&#3634;&#3609;&#3611;&#3599;&#3636;&#3610;&#3633;&#3605;&#3636;&#3591;&#3634;&#3609;\06-&#3649;&#3610;&#3610;&#3619;&#3634;&#3618;&#3591;&#3634;&#3609;&#3585;&#3634;&#3619;&#3611;&#3599;&#3636;&#3610;&#3633;&#3605;&#3636;&#3626;&#3627;&#3585;&#3636;&#3592;&#3624;&#3638;&#3585;&#3625;&#3634;&#3611;&#3619;&#3632;&#3592;&#3635;&#3626;&#3633;&#3611;&#3604;&#3634;&#3627;&#3660;.dotx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06-แบบรายงานการปฏิบัติสหกิจศึกษาประจำสัปดาห์.dotx</Template>
  <TotalTime>308</TotalTime>
  <Pages>1</Pages>
  <Words>4689</Words>
  <Characters>26728</Characters>
  <Application>Microsoft Office Word</Application>
  <DocSecurity>0</DocSecurity>
  <Lines>222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Tapanapong chitboontam</cp:lastModifiedBy>
  <cp:revision>32</cp:revision>
  <dcterms:created xsi:type="dcterms:W3CDTF">2019-10-15T03:29:00Z</dcterms:created>
  <dcterms:modified xsi:type="dcterms:W3CDTF">2019-10-17T08:40:00Z</dcterms:modified>
</cp:coreProperties>
</file>